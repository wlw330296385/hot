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  <w:bookmarkStart w:id="0" w:name="_Toc117947231"/>
      <w:bookmarkStart w:id="1" w:name="_Toc134932900"/>
      <w:bookmarkStart w:id="2" w:name="_Toc149363269"/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52047C" w:rsidRDefault="0052047C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D91CCC" w:rsidRPr="00D91CCC" w:rsidRDefault="00E346CE" w:rsidP="005635CC">
      <w:pPr>
        <w:pStyle w:val="a8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大热体育平台</w:t>
      </w:r>
      <w:r w:rsidR="00D91CCC" w:rsidRPr="00D91CCC">
        <w:rPr>
          <w:rFonts w:hint="eastAsia"/>
          <w:b/>
          <w:sz w:val="44"/>
          <w:szCs w:val="44"/>
        </w:rPr>
        <w:t>系统</w:t>
      </w:r>
    </w:p>
    <w:p w:rsidR="005635CC" w:rsidRDefault="00376449" w:rsidP="005635CC">
      <w:pPr>
        <w:pStyle w:val="a8"/>
        <w:rPr>
          <w:b/>
          <w:sz w:val="44"/>
          <w:szCs w:val="44"/>
        </w:rPr>
      </w:pPr>
      <w:r w:rsidRPr="0052047C">
        <w:rPr>
          <w:rFonts w:hint="eastAsia"/>
          <w:b/>
          <w:sz w:val="44"/>
          <w:szCs w:val="44"/>
        </w:rPr>
        <w:t>用户操作手册</w:t>
      </w:r>
    </w:p>
    <w:p w:rsidR="005635CC" w:rsidRPr="005635CC" w:rsidRDefault="005635CC" w:rsidP="005635CC">
      <w:pPr>
        <w:pStyle w:val="a8"/>
        <w:ind w:left="2520" w:firstLine="420"/>
        <w:jc w:val="both"/>
      </w:pPr>
      <w:r w:rsidRPr="005635CC">
        <w:rPr>
          <w:rFonts w:hint="eastAsia"/>
          <w:b/>
          <w:sz w:val="44"/>
          <w:szCs w:val="44"/>
        </w:rPr>
        <w:t xml:space="preserve"> （版本：</w:t>
      </w:r>
      <w:r w:rsidR="00FC611D">
        <w:rPr>
          <w:rFonts w:hint="eastAsia"/>
          <w:b/>
          <w:sz w:val="44"/>
          <w:szCs w:val="44"/>
        </w:rPr>
        <w:t>V1.0</w:t>
      </w:r>
      <w:r w:rsidRPr="005635CC">
        <w:rPr>
          <w:rFonts w:hint="eastAsia"/>
          <w:b/>
          <w:sz w:val="44"/>
          <w:szCs w:val="44"/>
        </w:rPr>
        <w:t>）</w:t>
      </w: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P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  <w:sectPr w:rsidR="00376449" w:rsidRPr="00376449" w:rsidSect="00630CCF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9" w:h="16834" w:code="9"/>
          <w:pgMar w:top="1440" w:right="1134" w:bottom="1440" w:left="1134" w:header="964" w:footer="1440" w:gutter="0"/>
          <w:cols w:space="720"/>
          <w:titlePg/>
          <w:docGrid w:linePitch="271"/>
        </w:sectPr>
      </w:pPr>
    </w:p>
    <w:bookmarkEnd w:id="0"/>
    <w:bookmarkEnd w:id="1"/>
    <w:bookmarkEnd w:id="2"/>
    <w:p w:rsidR="009138E3" w:rsidRDefault="009138E3" w:rsidP="0052047C">
      <w:pPr>
        <w:pStyle w:val="a7"/>
        <w:spacing w:line="340" w:lineRule="atLeast"/>
        <w:jc w:val="both"/>
        <w:rPr>
          <w:sz w:val="50"/>
          <w:szCs w:val="50"/>
        </w:rPr>
      </w:pPr>
    </w:p>
    <w:tbl>
      <w:tblPr>
        <w:tblW w:w="79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133"/>
        <w:gridCol w:w="1394"/>
        <w:gridCol w:w="3718"/>
        <w:gridCol w:w="1663"/>
      </w:tblGrid>
      <w:tr w:rsidR="000E751B" w:rsidTr="000E751B">
        <w:trPr>
          <w:trHeight w:val="289"/>
        </w:trPr>
        <w:tc>
          <w:tcPr>
            <w:tcW w:w="7908" w:type="dxa"/>
            <w:gridSpan w:val="4"/>
          </w:tcPr>
          <w:p w:rsidR="000E751B" w:rsidRPr="00B563DE" w:rsidRDefault="000E751B" w:rsidP="00D5686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版本修订历史</w:t>
            </w:r>
          </w:p>
        </w:tc>
      </w:tr>
      <w:tr w:rsidR="000E751B" w:rsidTr="000E751B">
        <w:trPr>
          <w:trHeight w:val="275"/>
        </w:trPr>
        <w:tc>
          <w:tcPr>
            <w:tcW w:w="1133" w:type="dxa"/>
          </w:tcPr>
          <w:p w:rsidR="000E751B" w:rsidRPr="00B563DE" w:rsidRDefault="000E751B" w:rsidP="004E0C9F">
            <w:pPr>
              <w:jc w:val="center"/>
              <w:rPr>
                <w:b/>
              </w:rPr>
            </w:pPr>
            <w:r w:rsidRPr="00B563DE">
              <w:rPr>
                <w:rFonts w:hint="eastAsia"/>
                <w:b/>
              </w:rPr>
              <w:t>版本</w:t>
            </w:r>
          </w:p>
        </w:tc>
        <w:tc>
          <w:tcPr>
            <w:tcW w:w="1394" w:type="dxa"/>
          </w:tcPr>
          <w:p w:rsidR="000E751B" w:rsidRPr="00B563DE" w:rsidRDefault="000E751B" w:rsidP="004E0C9F">
            <w:pPr>
              <w:jc w:val="center"/>
              <w:rPr>
                <w:b/>
              </w:rPr>
            </w:pPr>
            <w:r w:rsidRPr="00B563DE">
              <w:rPr>
                <w:rFonts w:hint="eastAsia"/>
                <w:b/>
              </w:rPr>
              <w:t>作者</w:t>
            </w:r>
          </w:p>
        </w:tc>
        <w:tc>
          <w:tcPr>
            <w:tcW w:w="3718" w:type="dxa"/>
          </w:tcPr>
          <w:p w:rsidR="000E751B" w:rsidRPr="00B563DE" w:rsidRDefault="000E751B" w:rsidP="004E0C9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修订内容</w:t>
            </w:r>
          </w:p>
        </w:tc>
        <w:tc>
          <w:tcPr>
            <w:tcW w:w="1663" w:type="dxa"/>
          </w:tcPr>
          <w:p w:rsidR="000E751B" w:rsidRPr="00B563DE" w:rsidRDefault="000E751B" w:rsidP="004E0C9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完稿</w:t>
            </w:r>
            <w:r w:rsidRPr="00B563DE">
              <w:rPr>
                <w:rFonts w:hint="eastAsia"/>
                <w:b/>
              </w:rPr>
              <w:t>日期</w:t>
            </w:r>
          </w:p>
        </w:tc>
      </w:tr>
      <w:tr w:rsidR="000536D6" w:rsidTr="000E751B">
        <w:trPr>
          <w:trHeight w:val="681"/>
        </w:trPr>
        <w:tc>
          <w:tcPr>
            <w:tcW w:w="1133" w:type="dxa"/>
            <w:vAlign w:val="center"/>
          </w:tcPr>
          <w:p w:rsidR="000536D6" w:rsidRPr="00920056" w:rsidRDefault="000536D6" w:rsidP="00CC216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1.0</w:t>
            </w:r>
          </w:p>
        </w:tc>
        <w:tc>
          <w:tcPr>
            <w:tcW w:w="1394" w:type="dxa"/>
            <w:vAlign w:val="center"/>
          </w:tcPr>
          <w:p w:rsidR="000536D6" w:rsidRPr="00920056" w:rsidRDefault="002925DF" w:rsidP="00CC216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吴丽文</w:t>
            </w:r>
          </w:p>
        </w:tc>
        <w:tc>
          <w:tcPr>
            <w:tcW w:w="3718" w:type="dxa"/>
            <w:vAlign w:val="center"/>
          </w:tcPr>
          <w:p w:rsidR="000536D6" w:rsidRPr="00920056" w:rsidRDefault="000536D6" w:rsidP="00CC216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初次编制</w:t>
            </w:r>
          </w:p>
        </w:tc>
        <w:tc>
          <w:tcPr>
            <w:tcW w:w="1663" w:type="dxa"/>
            <w:vAlign w:val="center"/>
          </w:tcPr>
          <w:p w:rsidR="000536D6" w:rsidRPr="00920056" w:rsidRDefault="000536D6" w:rsidP="00CC216D">
            <w:pPr>
              <w:jc w:val="center"/>
              <w:rPr>
                <w:sz w:val="24"/>
              </w:rPr>
            </w:pPr>
          </w:p>
        </w:tc>
      </w:tr>
      <w:tr w:rsidR="000E751B" w:rsidTr="000E751B">
        <w:trPr>
          <w:trHeight w:val="697"/>
        </w:trPr>
        <w:tc>
          <w:tcPr>
            <w:tcW w:w="113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394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3718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66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</w:tr>
      <w:tr w:rsidR="000E751B" w:rsidTr="000E751B">
        <w:trPr>
          <w:trHeight w:val="697"/>
        </w:trPr>
        <w:tc>
          <w:tcPr>
            <w:tcW w:w="113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394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3718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66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</w:tr>
      <w:tr w:rsidR="000E751B" w:rsidTr="000E751B">
        <w:trPr>
          <w:trHeight w:val="697"/>
        </w:trPr>
        <w:tc>
          <w:tcPr>
            <w:tcW w:w="113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394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3718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66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</w:tr>
    </w:tbl>
    <w:p w:rsidR="0052047C" w:rsidRDefault="0052047C" w:rsidP="0052047C"/>
    <w:p w:rsidR="0052047C" w:rsidRDefault="0052047C" w:rsidP="0052047C"/>
    <w:p w:rsidR="0052047C" w:rsidRPr="00131DCC" w:rsidRDefault="0052047C" w:rsidP="0052047C">
      <w:pPr>
        <w:sectPr w:rsidR="0052047C" w:rsidRPr="00131DCC">
          <w:headerReference w:type="default" r:id="rId14"/>
          <w:footerReference w:type="default" r:id="rId1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9E01A1">
        <w:rPr>
          <w:rFonts w:hint="eastAsia"/>
        </w:rPr>
        <w:t>修订内容有如下几种：初次编制、增加（</w:t>
      </w:r>
      <w:r w:rsidRPr="009E01A1">
        <w:rPr>
          <w:rFonts w:hint="eastAsia"/>
        </w:rPr>
        <w:t>+</w:t>
      </w:r>
      <w:r w:rsidRPr="009E01A1">
        <w:rPr>
          <w:rFonts w:hint="eastAsia"/>
        </w:rPr>
        <w:t>增加说明）、修改（</w:t>
      </w:r>
      <w:r w:rsidRPr="009E01A1">
        <w:rPr>
          <w:rFonts w:hint="eastAsia"/>
        </w:rPr>
        <w:t>+</w:t>
      </w:r>
      <w:r w:rsidRPr="009E01A1">
        <w:rPr>
          <w:rFonts w:hint="eastAsia"/>
        </w:rPr>
        <w:t>修改说明）、删除（</w:t>
      </w:r>
      <w:r w:rsidRPr="009E01A1">
        <w:rPr>
          <w:rFonts w:hint="eastAsia"/>
        </w:rPr>
        <w:t>+</w:t>
      </w:r>
      <w:r>
        <w:rPr>
          <w:rFonts w:hint="eastAsia"/>
        </w:rPr>
        <w:t>删除说明）</w:t>
      </w:r>
    </w:p>
    <w:p w:rsidR="00EB6CF4" w:rsidRPr="00456AFC" w:rsidRDefault="00EB6CF4" w:rsidP="0052047C">
      <w:pPr>
        <w:spacing w:line="360" w:lineRule="auto"/>
        <w:ind w:firstLineChars="1250" w:firstLine="3750"/>
        <w:rPr>
          <w:rFonts w:ascii="宋体" w:hAnsi="宋体"/>
          <w:sz w:val="30"/>
          <w:szCs w:val="30"/>
        </w:rPr>
      </w:pPr>
      <w:bookmarkStart w:id="3" w:name="_Toc148777610"/>
      <w:r w:rsidRPr="00456AFC">
        <w:rPr>
          <w:rFonts w:ascii="宋体" w:hAnsi="宋体" w:hint="eastAsia"/>
          <w:sz w:val="30"/>
          <w:szCs w:val="30"/>
        </w:rPr>
        <w:lastRenderedPageBreak/>
        <w:t>目</w:t>
      </w:r>
      <w:r w:rsidR="002C375A">
        <w:rPr>
          <w:rFonts w:ascii="宋体" w:hAnsi="宋体" w:hint="eastAsia"/>
          <w:sz w:val="30"/>
          <w:szCs w:val="30"/>
        </w:rPr>
        <w:t xml:space="preserve">    </w:t>
      </w:r>
      <w:r w:rsidRPr="00456AFC">
        <w:rPr>
          <w:rFonts w:ascii="宋体" w:hAnsi="宋体" w:hint="eastAsia"/>
          <w:sz w:val="30"/>
          <w:szCs w:val="30"/>
        </w:rPr>
        <w:t>录</w:t>
      </w:r>
      <w:bookmarkEnd w:id="3"/>
    </w:p>
    <w:p w:rsidR="00954330" w:rsidRDefault="00465436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r w:rsidRPr="00465436">
        <w:fldChar w:fldCharType="begin"/>
      </w:r>
      <w:r w:rsidR="00A567BF">
        <w:instrText xml:space="preserve"> </w:instrText>
      </w:r>
      <w:r w:rsidR="00A567BF">
        <w:rPr>
          <w:rFonts w:hint="eastAsia"/>
        </w:rPr>
        <w:instrText>TOC \o "1-2" \h \z \u</w:instrText>
      </w:r>
      <w:r w:rsidR="00A567BF">
        <w:instrText xml:space="preserve"> </w:instrText>
      </w:r>
      <w:r w:rsidRPr="00465436">
        <w:fldChar w:fldCharType="separate"/>
      </w:r>
      <w:hyperlink w:anchor="_Toc495586839" w:history="1">
        <w:r w:rsidR="00954330" w:rsidRPr="009917EA">
          <w:rPr>
            <w:rStyle w:val="a6"/>
            <w:rFonts w:ascii="楷体_GB2312" w:eastAsia="楷体_GB2312" w:hint="eastAsia"/>
            <w:noProof/>
          </w:rPr>
          <w:t>前</w:t>
        </w:r>
        <w:r w:rsidR="00954330" w:rsidRPr="009917EA">
          <w:rPr>
            <w:rStyle w:val="a6"/>
            <w:rFonts w:ascii="楷体_GB2312" w:eastAsia="楷体_GB2312"/>
            <w:noProof/>
          </w:rPr>
          <w:t xml:space="preserve">  </w:t>
        </w:r>
        <w:r w:rsidR="00954330" w:rsidRPr="009917EA">
          <w:rPr>
            <w:rStyle w:val="a6"/>
            <w:rFonts w:ascii="楷体_GB2312" w:eastAsia="楷体_GB2312" w:hint="eastAsia"/>
            <w:noProof/>
          </w:rPr>
          <w:t>言</w:t>
        </w:r>
        <w:r w:rsidR="00954330">
          <w:rPr>
            <w:noProof/>
            <w:webHidden/>
          </w:rPr>
          <w:tab/>
        </w:r>
        <w:r w:rsidR="00954330">
          <w:rPr>
            <w:noProof/>
            <w:webHidden/>
          </w:rPr>
          <w:fldChar w:fldCharType="begin"/>
        </w:r>
        <w:r w:rsidR="00954330">
          <w:rPr>
            <w:noProof/>
            <w:webHidden/>
          </w:rPr>
          <w:instrText xml:space="preserve"> PAGEREF _Toc495586839 \h </w:instrText>
        </w:r>
        <w:r w:rsidR="00954330">
          <w:rPr>
            <w:noProof/>
            <w:webHidden/>
          </w:rPr>
        </w:r>
        <w:r w:rsidR="00954330">
          <w:rPr>
            <w:noProof/>
            <w:webHidden/>
          </w:rPr>
          <w:fldChar w:fldCharType="separate"/>
        </w:r>
        <w:r w:rsidR="00954330">
          <w:rPr>
            <w:noProof/>
            <w:webHidden/>
          </w:rPr>
          <w:t>8</w:t>
        </w:r>
        <w:r w:rsidR="00954330">
          <w:rPr>
            <w:noProof/>
            <w:webHidden/>
          </w:rPr>
          <w:fldChar w:fldCharType="end"/>
        </w:r>
      </w:hyperlink>
    </w:p>
    <w:p w:rsidR="00954330" w:rsidRDefault="00954330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5586840" w:history="1">
        <w:r w:rsidRPr="009917EA">
          <w:rPr>
            <w:rStyle w:val="a6"/>
            <w:noProof/>
          </w:rPr>
          <w:t>1.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基本操作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41" w:history="1">
        <w:r w:rsidRPr="009917EA">
          <w:rPr>
            <w:rStyle w:val="a6"/>
            <w:noProof/>
          </w:rPr>
          <w:t>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首页及退出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42" w:history="1">
        <w:r w:rsidRPr="009917EA">
          <w:rPr>
            <w:rStyle w:val="a6"/>
            <w:noProof/>
          </w:rPr>
          <w:t>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常见操作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5586843" w:history="1">
        <w:r w:rsidRPr="009917EA">
          <w:rPr>
            <w:rStyle w:val="a6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公共信息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45" w:history="1">
        <w:r w:rsidRPr="009917EA">
          <w:rPr>
            <w:rStyle w:val="a6"/>
            <w:noProof/>
          </w:rPr>
          <w:t>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课程信息查询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46" w:history="1">
        <w:r w:rsidRPr="009917EA">
          <w:rPr>
            <w:rStyle w:val="a6"/>
            <w:rFonts w:ascii="宋体" w:hAnsi="宋体"/>
            <w:noProof/>
          </w:rPr>
          <w:t>2.1.1.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47" w:history="1">
        <w:r w:rsidRPr="009917EA">
          <w:rPr>
            <w:rStyle w:val="a6"/>
            <w:rFonts w:ascii="宋体" w:hAnsi="宋体"/>
            <w:noProof/>
          </w:rPr>
          <w:t>2.1.2.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48" w:history="1">
        <w:r w:rsidRPr="009917EA">
          <w:rPr>
            <w:rStyle w:val="a6"/>
            <w:rFonts w:ascii="宋体" w:hAnsi="宋体"/>
            <w:noProof/>
          </w:rPr>
          <w:t>2.1.3.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49" w:history="1">
        <w:r w:rsidRPr="009917EA">
          <w:rPr>
            <w:rStyle w:val="a6"/>
            <w:noProof/>
          </w:rPr>
          <w:t>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训练营查询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50" w:history="1">
        <w:r w:rsidRPr="009917EA">
          <w:rPr>
            <w:rStyle w:val="a6"/>
            <w:rFonts w:ascii="宋体" w:hAnsi="宋体"/>
            <w:noProof/>
          </w:rPr>
          <w:t>2.2.1.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51" w:history="1">
        <w:r w:rsidRPr="009917EA">
          <w:rPr>
            <w:rStyle w:val="a6"/>
            <w:rFonts w:ascii="宋体" w:hAnsi="宋体"/>
            <w:noProof/>
          </w:rPr>
          <w:t>2.2.2.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63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52" w:history="1">
        <w:r w:rsidRPr="009917EA">
          <w:rPr>
            <w:rStyle w:val="a6"/>
            <w:rFonts w:ascii="宋体" w:hAnsi="宋体"/>
            <w:noProof/>
          </w:rPr>
          <w:t>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53" w:history="1">
        <w:r w:rsidRPr="009917EA">
          <w:rPr>
            <w:rStyle w:val="a6"/>
            <w:rFonts w:asciiTheme="majorEastAsia" w:eastAsiaTheme="majorEastAsia" w:hAnsiTheme="majorEastAsia"/>
            <w:noProof/>
          </w:rPr>
          <w:t>3.1.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Theme="majorEastAsia" w:eastAsiaTheme="majorEastAsia" w:hAnsiTheme="majorEastAsia" w:hint="eastAsia"/>
            <w:noProof/>
          </w:rPr>
          <w:t>教练信息查询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54" w:history="1">
        <w:r w:rsidRPr="009917EA">
          <w:rPr>
            <w:rStyle w:val="a6"/>
            <w:rFonts w:ascii="宋体" w:hAnsi="宋体"/>
            <w:noProof/>
          </w:rPr>
          <w:t>3.1.1.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55" w:history="1">
        <w:r w:rsidRPr="009917EA">
          <w:rPr>
            <w:rStyle w:val="a6"/>
            <w:rFonts w:ascii="宋体" w:hAnsi="宋体"/>
            <w:noProof/>
          </w:rPr>
          <w:t>3.1.2.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56" w:history="1">
        <w:r w:rsidRPr="009917EA">
          <w:rPr>
            <w:rStyle w:val="a6"/>
            <w:rFonts w:ascii="宋体" w:hAnsi="宋体"/>
            <w:noProof/>
          </w:rPr>
          <w:t>3.1.3.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57" w:history="1">
        <w:r w:rsidRPr="009917EA">
          <w:rPr>
            <w:rStyle w:val="a6"/>
            <w:noProof/>
          </w:rPr>
          <w:t>3.2.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训练点信息查询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58" w:history="1">
        <w:r w:rsidRPr="009917EA">
          <w:rPr>
            <w:rStyle w:val="a6"/>
            <w:rFonts w:ascii="宋体" w:hAnsi="宋体"/>
            <w:noProof/>
          </w:rPr>
          <w:t>3.2.1.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59" w:history="1">
        <w:r w:rsidRPr="009917EA">
          <w:rPr>
            <w:rStyle w:val="a6"/>
            <w:rFonts w:ascii="宋体" w:hAnsi="宋体"/>
            <w:noProof/>
          </w:rPr>
          <w:t>3.2.2.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60" w:history="1">
        <w:r w:rsidRPr="009917EA">
          <w:rPr>
            <w:rStyle w:val="a6"/>
            <w:rFonts w:ascii="宋体" w:hAnsi="宋体"/>
            <w:noProof/>
          </w:rPr>
          <w:t>3.2.3.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5586861" w:history="1">
        <w:r w:rsidRPr="009917EA">
          <w:rPr>
            <w:rStyle w:val="a6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个人基础资料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63" w:history="1">
        <w:r w:rsidRPr="009917EA">
          <w:rPr>
            <w:rStyle w:val="a6"/>
            <w:noProof/>
          </w:rPr>
          <w:t>4.1.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个</w:t>
        </w:r>
        <w:r w:rsidRPr="009917EA">
          <w:rPr>
            <w:rStyle w:val="a6"/>
            <w:rFonts w:hint="eastAsia"/>
            <w:noProof/>
          </w:rPr>
          <w:t>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64" w:history="1">
        <w:r w:rsidRPr="009917EA">
          <w:rPr>
            <w:rStyle w:val="a6"/>
            <w:rFonts w:ascii="宋体" w:hAnsi="宋体"/>
            <w:noProof/>
          </w:rPr>
          <w:t>4.1.1.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65" w:history="1">
        <w:r w:rsidRPr="009917EA">
          <w:rPr>
            <w:rStyle w:val="a6"/>
            <w:rFonts w:ascii="宋体" w:hAnsi="宋体"/>
            <w:noProof/>
          </w:rPr>
          <w:t>4.1.2.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66" w:history="1">
        <w:r w:rsidRPr="009917EA">
          <w:rPr>
            <w:rStyle w:val="a6"/>
            <w:rFonts w:ascii="宋体" w:hAnsi="宋体"/>
            <w:noProof/>
          </w:rPr>
          <w:t>4.1.3.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67" w:history="1">
        <w:r w:rsidRPr="009917EA">
          <w:rPr>
            <w:rStyle w:val="a6"/>
            <w:noProof/>
          </w:rPr>
          <w:t>4.2.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发送方式设置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68" w:history="1">
        <w:r w:rsidRPr="009917EA">
          <w:rPr>
            <w:rStyle w:val="a6"/>
            <w:rFonts w:ascii="宋体" w:hAnsi="宋体"/>
            <w:noProof/>
          </w:rPr>
          <w:t>4.2.1.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69" w:history="1">
        <w:r w:rsidRPr="009917EA">
          <w:rPr>
            <w:rStyle w:val="a6"/>
            <w:rFonts w:ascii="宋体" w:hAnsi="宋体"/>
            <w:noProof/>
          </w:rPr>
          <w:t>4.2.2.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70" w:history="1">
        <w:r w:rsidRPr="009917EA">
          <w:rPr>
            <w:rStyle w:val="a6"/>
            <w:rFonts w:ascii="宋体" w:hAnsi="宋体"/>
            <w:noProof/>
          </w:rPr>
          <w:t>4.2.3.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5586871" w:history="1">
        <w:r w:rsidRPr="009917EA">
          <w:rPr>
            <w:rStyle w:val="a6"/>
            <w:noProof/>
          </w:rPr>
          <w:t>1.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系统设置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73" w:history="1">
        <w:r w:rsidRPr="009917EA">
          <w:rPr>
            <w:rStyle w:val="a6"/>
            <w:noProof/>
          </w:rPr>
          <w:t>5.1.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角色权限管理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74" w:history="1">
        <w:r w:rsidRPr="009917EA">
          <w:rPr>
            <w:rStyle w:val="a6"/>
            <w:rFonts w:ascii="宋体" w:hAnsi="宋体"/>
            <w:noProof/>
          </w:rPr>
          <w:t>5.1.1.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75" w:history="1">
        <w:r w:rsidRPr="009917EA">
          <w:rPr>
            <w:rStyle w:val="a6"/>
            <w:rFonts w:ascii="宋体" w:hAnsi="宋体"/>
            <w:noProof/>
          </w:rPr>
          <w:t>5.1.2.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76" w:history="1">
        <w:r w:rsidRPr="009917EA">
          <w:rPr>
            <w:rStyle w:val="a6"/>
            <w:rFonts w:ascii="宋体" w:hAnsi="宋体"/>
            <w:noProof/>
          </w:rPr>
          <w:t>5.1.3.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77" w:history="1">
        <w:r w:rsidRPr="009917EA">
          <w:rPr>
            <w:rStyle w:val="a6"/>
            <w:noProof/>
          </w:rPr>
          <w:t>5.2.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主菜单管理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78" w:history="1">
        <w:r w:rsidRPr="009917EA">
          <w:rPr>
            <w:rStyle w:val="a6"/>
            <w:rFonts w:ascii="宋体" w:hAnsi="宋体"/>
            <w:noProof/>
          </w:rPr>
          <w:t>5.2.1.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79" w:history="1">
        <w:r w:rsidRPr="009917EA">
          <w:rPr>
            <w:rStyle w:val="a6"/>
            <w:rFonts w:ascii="宋体" w:hAnsi="宋体"/>
            <w:noProof/>
          </w:rPr>
          <w:t>5.2.2.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80" w:history="1">
        <w:r w:rsidRPr="009917EA">
          <w:rPr>
            <w:rStyle w:val="a6"/>
            <w:noProof/>
          </w:rPr>
          <w:t>5.2.3.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81" w:history="1">
        <w:r w:rsidRPr="009917EA">
          <w:rPr>
            <w:rStyle w:val="a6"/>
            <w:noProof/>
          </w:rPr>
          <w:t>5.3.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子菜单管理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82" w:history="1">
        <w:r w:rsidRPr="009917EA">
          <w:rPr>
            <w:rStyle w:val="a6"/>
            <w:rFonts w:ascii="宋体" w:hAnsi="宋体"/>
            <w:noProof/>
          </w:rPr>
          <w:t>5.3.1.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83" w:history="1">
        <w:r w:rsidRPr="009917EA">
          <w:rPr>
            <w:rStyle w:val="a6"/>
            <w:rFonts w:ascii="宋体" w:hAnsi="宋体"/>
            <w:noProof/>
          </w:rPr>
          <w:t>5.3.2.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84" w:history="1">
        <w:r w:rsidRPr="009917EA">
          <w:rPr>
            <w:rStyle w:val="a6"/>
            <w:rFonts w:ascii="宋体" w:hAnsi="宋体"/>
            <w:noProof/>
          </w:rPr>
          <w:t>5.3.3.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85" w:history="1">
        <w:r w:rsidRPr="009917EA">
          <w:rPr>
            <w:rStyle w:val="a6"/>
            <w:noProof/>
          </w:rPr>
          <w:t>5.4.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角色管理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86" w:history="1">
        <w:r w:rsidRPr="009917EA">
          <w:rPr>
            <w:rStyle w:val="a6"/>
            <w:rFonts w:ascii="宋体" w:hAnsi="宋体"/>
            <w:noProof/>
          </w:rPr>
          <w:t>5.4.1.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87" w:history="1">
        <w:r w:rsidRPr="009917EA">
          <w:rPr>
            <w:rStyle w:val="a6"/>
            <w:rFonts w:ascii="宋体" w:hAnsi="宋体"/>
            <w:noProof/>
          </w:rPr>
          <w:t>5.4.2.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88" w:history="1">
        <w:r w:rsidRPr="009917EA">
          <w:rPr>
            <w:rStyle w:val="a6"/>
            <w:rFonts w:ascii="宋体" w:hAnsi="宋体"/>
            <w:noProof/>
          </w:rPr>
          <w:t>5.4.3.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89" w:history="1">
        <w:r w:rsidRPr="009917EA">
          <w:rPr>
            <w:rStyle w:val="a6"/>
            <w:noProof/>
          </w:rPr>
          <w:t>5.5.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用户角色管理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90" w:history="1">
        <w:r w:rsidRPr="009917EA">
          <w:rPr>
            <w:rStyle w:val="a6"/>
            <w:rFonts w:ascii="宋体" w:hAnsi="宋体"/>
            <w:noProof/>
          </w:rPr>
          <w:t>5.5.1.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91" w:history="1">
        <w:r w:rsidRPr="009917EA">
          <w:rPr>
            <w:rStyle w:val="a6"/>
            <w:rFonts w:ascii="宋体" w:hAnsi="宋体"/>
            <w:noProof/>
          </w:rPr>
          <w:t>5.5.2.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92" w:history="1">
        <w:r w:rsidRPr="009917EA">
          <w:rPr>
            <w:rStyle w:val="a6"/>
            <w:rFonts w:ascii="宋体" w:hAnsi="宋体"/>
            <w:noProof/>
          </w:rPr>
          <w:t>5.5.3.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93" w:history="1">
        <w:r w:rsidRPr="009917EA">
          <w:rPr>
            <w:rStyle w:val="a6"/>
            <w:noProof/>
          </w:rPr>
          <w:t>5.6.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密码修改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94" w:history="1">
        <w:r w:rsidRPr="009917EA">
          <w:rPr>
            <w:rStyle w:val="a6"/>
            <w:rFonts w:ascii="宋体" w:hAnsi="宋体"/>
            <w:noProof/>
          </w:rPr>
          <w:t>5.6.1.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95" w:history="1">
        <w:r w:rsidRPr="009917EA">
          <w:rPr>
            <w:rStyle w:val="a6"/>
            <w:rFonts w:ascii="宋体" w:hAnsi="宋体"/>
            <w:noProof/>
          </w:rPr>
          <w:t>5.6.2.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96" w:history="1">
        <w:r w:rsidRPr="009917EA">
          <w:rPr>
            <w:rStyle w:val="a6"/>
            <w:rFonts w:ascii="宋体" w:hAnsi="宋体"/>
            <w:noProof/>
          </w:rPr>
          <w:t>5.6.3.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97" w:history="1">
        <w:r w:rsidRPr="009917EA">
          <w:rPr>
            <w:rStyle w:val="a6"/>
            <w:noProof/>
          </w:rPr>
          <w:t>5.7.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单位管理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98" w:history="1">
        <w:r w:rsidRPr="009917EA">
          <w:rPr>
            <w:rStyle w:val="a6"/>
            <w:rFonts w:ascii="宋体" w:hAnsi="宋体"/>
            <w:noProof/>
          </w:rPr>
          <w:t>5.7.1.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99" w:history="1">
        <w:r w:rsidRPr="009917EA">
          <w:rPr>
            <w:rStyle w:val="a6"/>
            <w:rFonts w:ascii="宋体" w:hAnsi="宋体"/>
            <w:noProof/>
          </w:rPr>
          <w:t>5.7.2.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00" w:history="1">
        <w:r w:rsidRPr="009917EA">
          <w:rPr>
            <w:rStyle w:val="a6"/>
            <w:rFonts w:ascii="宋体" w:hAnsi="宋体"/>
            <w:noProof/>
          </w:rPr>
          <w:t>5.7.3.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01" w:history="1">
        <w:r w:rsidRPr="009917EA">
          <w:rPr>
            <w:rStyle w:val="a6"/>
            <w:noProof/>
          </w:rPr>
          <w:t>5.8.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员工档案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02" w:history="1">
        <w:r w:rsidRPr="009917EA">
          <w:rPr>
            <w:rStyle w:val="a6"/>
            <w:rFonts w:ascii="宋体" w:hAnsi="宋体"/>
            <w:noProof/>
          </w:rPr>
          <w:t>5.8.1.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03" w:history="1">
        <w:r w:rsidRPr="009917EA">
          <w:rPr>
            <w:rStyle w:val="a6"/>
            <w:rFonts w:ascii="宋体" w:hAnsi="宋体"/>
            <w:noProof/>
          </w:rPr>
          <w:t>5.8.2.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04" w:history="1">
        <w:r w:rsidRPr="009917EA">
          <w:rPr>
            <w:rStyle w:val="a6"/>
            <w:rFonts w:ascii="宋体" w:hAnsi="宋体"/>
            <w:noProof/>
          </w:rPr>
          <w:t>5.8.3.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05" w:history="1">
        <w:r w:rsidRPr="009917EA">
          <w:rPr>
            <w:rStyle w:val="a6"/>
            <w:noProof/>
          </w:rPr>
          <w:t>5.9.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部门管理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06" w:history="1">
        <w:r w:rsidRPr="009917EA">
          <w:rPr>
            <w:rStyle w:val="a6"/>
            <w:rFonts w:ascii="宋体" w:hAnsi="宋体"/>
            <w:noProof/>
          </w:rPr>
          <w:t>5.9.1.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07" w:history="1">
        <w:r w:rsidRPr="009917EA">
          <w:rPr>
            <w:rStyle w:val="a6"/>
            <w:rFonts w:ascii="宋体" w:hAnsi="宋体"/>
            <w:noProof/>
          </w:rPr>
          <w:t>5.9.2.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08" w:history="1">
        <w:r w:rsidRPr="009917EA">
          <w:rPr>
            <w:rStyle w:val="a6"/>
            <w:rFonts w:ascii="宋体" w:hAnsi="宋体"/>
            <w:noProof/>
          </w:rPr>
          <w:t>5.9.3.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09" w:history="1">
        <w:r w:rsidRPr="009917EA">
          <w:rPr>
            <w:rStyle w:val="a6"/>
            <w:noProof/>
          </w:rPr>
          <w:t>5.10.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用户菜单收藏夹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10" w:history="1">
        <w:r w:rsidRPr="009917EA">
          <w:rPr>
            <w:rStyle w:val="a6"/>
            <w:rFonts w:ascii="宋体" w:hAnsi="宋体"/>
            <w:noProof/>
          </w:rPr>
          <w:t>5.10.1.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11" w:history="1">
        <w:r w:rsidRPr="009917EA">
          <w:rPr>
            <w:rStyle w:val="a6"/>
            <w:rFonts w:ascii="宋体" w:hAnsi="宋体"/>
            <w:noProof/>
          </w:rPr>
          <w:t>5.10.2.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12" w:history="1">
        <w:r w:rsidRPr="009917EA">
          <w:rPr>
            <w:rStyle w:val="a6"/>
            <w:rFonts w:ascii="宋体" w:hAnsi="宋体"/>
            <w:noProof/>
          </w:rPr>
          <w:t>5.10.3.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13" w:history="1">
        <w:r w:rsidRPr="009917EA">
          <w:rPr>
            <w:rStyle w:val="a6"/>
            <w:noProof/>
          </w:rPr>
          <w:t>5.11.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用户管理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14" w:history="1">
        <w:r w:rsidRPr="009917EA">
          <w:rPr>
            <w:rStyle w:val="a6"/>
            <w:rFonts w:ascii="宋体" w:hAnsi="宋体"/>
            <w:noProof/>
          </w:rPr>
          <w:t>5.11.1.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15" w:history="1">
        <w:r w:rsidRPr="009917EA">
          <w:rPr>
            <w:rStyle w:val="a6"/>
            <w:rFonts w:ascii="宋体" w:hAnsi="宋体"/>
            <w:noProof/>
          </w:rPr>
          <w:t>5.11.2.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16" w:history="1">
        <w:r w:rsidRPr="009917EA">
          <w:rPr>
            <w:rStyle w:val="a6"/>
            <w:rFonts w:ascii="宋体" w:hAnsi="宋体"/>
            <w:noProof/>
          </w:rPr>
          <w:t>5.11.3.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5586917" w:history="1">
        <w:r w:rsidRPr="009917EA">
          <w:rPr>
            <w:rStyle w:val="a6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运输工具管理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19" w:history="1">
        <w:r w:rsidRPr="009917EA">
          <w:rPr>
            <w:rStyle w:val="a6"/>
            <w:noProof/>
          </w:rPr>
          <w:t>6.1.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运输工具信息录入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20" w:history="1">
        <w:r w:rsidRPr="009917EA">
          <w:rPr>
            <w:rStyle w:val="a6"/>
            <w:rFonts w:ascii="宋体" w:hAnsi="宋体"/>
            <w:noProof/>
          </w:rPr>
          <w:t>6.1.1.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21" w:history="1">
        <w:r w:rsidRPr="009917EA">
          <w:rPr>
            <w:rStyle w:val="a6"/>
            <w:rFonts w:ascii="宋体" w:hAnsi="宋体"/>
            <w:noProof/>
          </w:rPr>
          <w:t>6.1.2.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22" w:history="1">
        <w:r w:rsidRPr="009917EA">
          <w:rPr>
            <w:rStyle w:val="a6"/>
            <w:rFonts w:ascii="宋体" w:hAnsi="宋体"/>
            <w:noProof/>
          </w:rPr>
          <w:t>6.1.3.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23" w:history="1">
        <w:r w:rsidRPr="009917EA">
          <w:rPr>
            <w:rStyle w:val="a6"/>
            <w:noProof/>
          </w:rPr>
          <w:t>6.2.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运输工具出口船期预告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24" w:history="1">
        <w:r w:rsidRPr="009917EA">
          <w:rPr>
            <w:rStyle w:val="a6"/>
            <w:rFonts w:ascii="宋体" w:hAnsi="宋体"/>
            <w:noProof/>
          </w:rPr>
          <w:t>6.2.1.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25" w:history="1">
        <w:r w:rsidRPr="009917EA">
          <w:rPr>
            <w:rStyle w:val="a6"/>
            <w:rFonts w:ascii="宋体" w:hAnsi="宋体"/>
            <w:noProof/>
          </w:rPr>
          <w:t>6.2.2.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26" w:history="1">
        <w:r w:rsidRPr="009917EA">
          <w:rPr>
            <w:rStyle w:val="a6"/>
            <w:rFonts w:ascii="宋体" w:hAnsi="宋体"/>
            <w:noProof/>
          </w:rPr>
          <w:t>6.2.3.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27" w:history="1">
        <w:r w:rsidRPr="009917EA">
          <w:rPr>
            <w:rStyle w:val="a6"/>
            <w:noProof/>
          </w:rPr>
          <w:t>6.3.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运输工具进口船期管理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28" w:history="1">
        <w:r w:rsidRPr="009917EA">
          <w:rPr>
            <w:rStyle w:val="a6"/>
            <w:rFonts w:ascii="宋体" w:hAnsi="宋体"/>
            <w:noProof/>
          </w:rPr>
          <w:t>6.3.1.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29" w:history="1">
        <w:r w:rsidRPr="009917EA">
          <w:rPr>
            <w:rStyle w:val="a6"/>
            <w:rFonts w:ascii="宋体" w:hAnsi="宋体"/>
            <w:noProof/>
          </w:rPr>
          <w:t>6.3.2.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30" w:history="1">
        <w:r w:rsidRPr="009917EA">
          <w:rPr>
            <w:rStyle w:val="a6"/>
            <w:rFonts w:ascii="宋体" w:hAnsi="宋体"/>
            <w:noProof/>
          </w:rPr>
          <w:t>6.3.3.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31" w:history="1">
        <w:r w:rsidRPr="009917EA">
          <w:rPr>
            <w:rStyle w:val="a6"/>
            <w:noProof/>
          </w:rPr>
          <w:t>6.4.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运输工具备案申报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32" w:history="1">
        <w:r w:rsidRPr="009917EA">
          <w:rPr>
            <w:rStyle w:val="a6"/>
            <w:rFonts w:ascii="宋体" w:hAnsi="宋体"/>
            <w:noProof/>
          </w:rPr>
          <w:t>6.4.1.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33" w:history="1">
        <w:r w:rsidRPr="009917EA">
          <w:rPr>
            <w:rStyle w:val="a6"/>
            <w:rFonts w:ascii="宋体" w:hAnsi="宋体"/>
            <w:noProof/>
          </w:rPr>
          <w:t>6.4.2.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34" w:history="1">
        <w:r w:rsidRPr="009917EA">
          <w:rPr>
            <w:rStyle w:val="a6"/>
            <w:rFonts w:ascii="宋体" w:hAnsi="宋体"/>
            <w:noProof/>
          </w:rPr>
          <w:t>6.4.3.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35" w:history="1">
        <w:r w:rsidRPr="009917EA">
          <w:rPr>
            <w:rStyle w:val="a6"/>
            <w:noProof/>
          </w:rPr>
          <w:t>6.5.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运输工具出口船期管理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36" w:history="1">
        <w:r w:rsidRPr="009917EA">
          <w:rPr>
            <w:rStyle w:val="a6"/>
            <w:rFonts w:ascii="宋体" w:hAnsi="宋体"/>
            <w:noProof/>
          </w:rPr>
          <w:t>6.5.1.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37" w:history="1">
        <w:r w:rsidRPr="009917EA">
          <w:rPr>
            <w:rStyle w:val="a6"/>
            <w:rFonts w:ascii="宋体" w:hAnsi="宋体"/>
            <w:noProof/>
          </w:rPr>
          <w:t>6.5.2.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38" w:history="1">
        <w:r w:rsidRPr="009917EA">
          <w:rPr>
            <w:rStyle w:val="a6"/>
            <w:rFonts w:ascii="宋体" w:hAnsi="宋体"/>
            <w:noProof/>
          </w:rPr>
          <w:t>6.5.3.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5586939" w:history="1">
        <w:r w:rsidRPr="009917EA">
          <w:rPr>
            <w:rStyle w:val="a6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状态监控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41" w:history="1">
        <w:r w:rsidRPr="009917EA">
          <w:rPr>
            <w:rStyle w:val="a6"/>
            <w:noProof/>
          </w:rPr>
          <w:t>7.1.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进口申报监控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42" w:history="1">
        <w:r w:rsidRPr="009917EA">
          <w:rPr>
            <w:rStyle w:val="a6"/>
            <w:rFonts w:ascii="宋体" w:hAnsi="宋体"/>
            <w:noProof/>
          </w:rPr>
          <w:t>7.1.1.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43" w:history="1">
        <w:r w:rsidRPr="009917EA">
          <w:rPr>
            <w:rStyle w:val="a6"/>
            <w:rFonts w:ascii="宋体" w:hAnsi="宋体"/>
            <w:noProof/>
          </w:rPr>
          <w:t>7.1.2.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44" w:history="1">
        <w:r w:rsidRPr="009917EA">
          <w:rPr>
            <w:rStyle w:val="a6"/>
            <w:rFonts w:ascii="宋体" w:hAnsi="宋体"/>
            <w:noProof/>
          </w:rPr>
          <w:t>7.1.3.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45" w:history="1">
        <w:r w:rsidRPr="009917EA">
          <w:rPr>
            <w:rStyle w:val="a6"/>
            <w:noProof/>
          </w:rPr>
          <w:t>7.2.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出口申报监控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46" w:history="1">
        <w:r w:rsidRPr="009917EA">
          <w:rPr>
            <w:rStyle w:val="a6"/>
            <w:rFonts w:ascii="宋体" w:hAnsi="宋体"/>
            <w:noProof/>
          </w:rPr>
          <w:t>7.2.1.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47" w:history="1">
        <w:r w:rsidRPr="009917EA">
          <w:rPr>
            <w:rStyle w:val="a6"/>
            <w:rFonts w:ascii="宋体" w:hAnsi="宋体"/>
            <w:noProof/>
          </w:rPr>
          <w:t>7.2.2.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48" w:history="1">
        <w:r w:rsidRPr="009917EA">
          <w:rPr>
            <w:rStyle w:val="a6"/>
            <w:rFonts w:ascii="宋体" w:hAnsi="宋体"/>
            <w:noProof/>
          </w:rPr>
          <w:t>7.2.3.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49" w:history="1">
        <w:r w:rsidRPr="009917EA">
          <w:rPr>
            <w:rStyle w:val="a6"/>
            <w:noProof/>
          </w:rPr>
          <w:t>7.3.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进口舱单申报查询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50" w:history="1">
        <w:r w:rsidRPr="009917EA">
          <w:rPr>
            <w:rStyle w:val="a6"/>
            <w:rFonts w:ascii="宋体" w:hAnsi="宋体"/>
            <w:noProof/>
          </w:rPr>
          <w:t>7.3.1.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51" w:history="1">
        <w:r w:rsidRPr="009917EA">
          <w:rPr>
            <w:rStyle w:val="a6"/>
            <w:rFonts w:ascii="宋体" w:hAnsi="宋体"/>
            <w:noProof/>
          </w:rPr>
          <w:t>7.3.2.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52" w:history="1">
        <w:r w:rsidRPr="009917EA">
          <w:rPr>
            <w:rStyle w:val="a6"/>
            <w:rFonts w:ascii="宋体" w:hAnsi="宋体"/>
            <w:noProof/>
          </w:rPr>
          <w:t>7.3.3.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53" w:history="1">
        <w:r w:rsidRPr="009917EA">
          <w:rPr>
            <w:rStyle w:val="a6"/>
            <w:noProof/>
          </w:rPr>
          <w:t>7.4.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出口舱单申报查询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54" w:history="1">
        <w:r w:rsidRPr="009917EA">
          <w:rPr>
            <w:rStyle w:val="a6"/>
            <w:rFonts w:ascii="宋体" w:hAnsi="宋体"/>
            <w:noProof/>
          </w:rPr>
          <w:t>7.4.1.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55" w:history="1">
        <w:r w:rsidRPr="009917EA">
          <w:rPr>
            <w:rStyle w:val="a6"/>
            <w:rFonts w:ascii="宋体" w:hAnsi="宋体"/>
            <w:noProof/>
          </w:rPr>
          <w:t>7.4.2.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56" w:history="1">
        <w:r w:rsidRPr="009917EA">
          <w:rPr>
            <w:rStyle w:val="a6"/>
            <w:rFonts w:ascii="宋体" w:hAnsi="宋体"/>
            <w:noProof/>
          </w:rPr>
          <w:t>7.4.3.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57" w:history="1">
        <w:r w:rsidRPr="009917EA">
          <w:rPr>
            <w:rStyle w:val="a6"/>
            <w:noProof/>
          </w:rPr>
          <w:t>7.5.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数据分发监控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58" w:history="1">
        <w:r w:rsidRPr="009917EA">
          <w:rPr>
            <w:rStyle w:val="a6"/>
            <w:rFonts w:ascii="宋体" w:hAnsi="宋体"/>
            <w:noProof/>
          </w:rPr>
          <w:t>7.5.1.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59" w:history="1">
        <w:r w:rsidRPr="009917EA">
          <w:rPr>
            <w:rStyle w:val="a6"/>
            <w:rFonts w:ascii="宋体" w:hAnsi="宋体"/>
            <w:noProof/>
          </w:rPr>
          <w:t>7.5.2.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60" w:history="1">
        <w:r w:rsidRPr="009917EA">
          <w:rPr>
            <w:rStyle w:val="a6"/>
            <w:rFonts w:ascii="宋体" w:hAnsi="宋体"/>
            <w:noProof/>
          </w:rPr>
          <w:t>7.5.3.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5586961" w:history="1">
        <w:r w:rsidRPr="009917EA">
          <w:rPr>
            <w:rStyle w:val="a6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出口业务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69" w:history="1">
        <w:r w:rsidRPr="009917EA">
          <w:rPr>
            <w:rStyle w:val="a6"/>
            <w:noProof/>
          </w:rPr>
          <w:t>7.1.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预配舱单编辑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70" w:history="1">
        <w:r w:rsidRPr="009917EA">
          <w:rPr>
            <w:rStyle w:val="a6"/>
            <w:rFonts w:ascii="宋体" w:hAnsi="宋体"/>
            <w:noProof/>
          </w:rPr>
          <w:t>7.1.1.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71" w:history="1">
        <w:r w:rsidRPr="009917EA">
          <w:rPr>
            <w:rStyle w:val="a6"/>
            <w:rFonts w:ascii="宋体" w:hAnsi="宋体"/>
            <w:noProof/>
          </w:rPr>
          <w:t>7.1.2.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72" w:history="1">
        <w:r w:rsidRPr="009917EA">
          <w:rPr>
            <w:rStyle w:val="a6"/>
            <w:rFonts w:ascii="宋体" w:hAnsi="宋体"/>
            <w:noProof/>
          </w:rPr>
          <w:t>7.1.3.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73" w:history="1">
        <w:r w:rsidRPr="009917EA">
          <w:rPr>
            <w:rStyle w:val="a6"/>
            <w:noProof/>
          </w:rPr>
          <w:t>7.2.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预配舱单业务处理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74" w:history="1">
        <w:r w:rsidRPr="009917EA">
          <w:rPr>
            <w:rStyle w:val="a6"/>
            <w:rFonts w:ascii="宋体" w:hAnsi="宋体"/>
            <w:noProof/>
          </w:rPr>
          <w:t>7.2.1.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75" w:history="1">
        <w:r w:rsidRPr="009917EA">
          <w:rPr>
            <w:rStyle w:val="a6"/>
            <w:rFonts w:ascii="宋体" w:hAnsi="宋体"/>
            <w:noProof/>
          </w:rPr>
          <w:t>7.2.2.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76" w:history="1">
        <w:r w:rsidRPr="009917EA">
          <w:rPr>
            <w:rStyle w:val="a6"/>
            <w:rFonts w:ascii="宋体" w:hAnsi="宋体"/>
            <w:noProof/>
          </w:rPr>
          <w:t>7.2.3.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77" w:history="1">
        <w:r w:rsidRPr="009917EA">
          <w:rPr>
            <w:rStyle w:val="a6"/>
            <w:noProof/>
          </w:rPr>
          <w:t>7.3.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删改授权申请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78" w:history="1">
        <w:r w:rsidRPr="009917EA">
          <w:rPr>
            <w:rStyle w:val="a6"/>
            <w:rFonts w:ascii="宋体" w:hAnsi="宋体"/>
            <w:noProof/>
          </w:rPr>
          <w:t>7.3.1.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79" w:history="1">
        <w:r w:rsidRPr="009917EA">
          <w:rPr>
            <w:rStyle w:val="a6"/>
            <w:rFonts w:ascii="宋体" w:hAnsi="宋体"/>
            <w:noProof/>
          </w:rPr>
          <w:t>7.3.2.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80" w:history="1">
        <w:r w:rsidRPr="009917EA">
          <w:rPr>
            <w:rStyle w:val="a6"/>
            <w:rFonts w:ascii="宋体" w:hAnsi="宋体"/>
            <w:noProof/>
          </w:rPr>
          <w:t>7.3.3.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81" w:history="1">
        <w:r w:rsidRPr="009917EA">
          <w:rPr>
            <w:rStyle w:val="a6"/>
            <w:noProof/>
          </w:rPr>
          <w:t>7.4.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虚拟船期改船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82" w:history="1">
        <w:r w:rsidRPr="009917EA">
          <w:rPr>
            <w:rStyle w:val="a6"/>
            <w:rFonts w:ascii="宋体" w:hAnsi="宋体"/>
            <w:noProof/>
          </w:rPr>
          <w:t>7.4.1.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83" w:history="1">
        <w:r w:rsidRPr="009917EA">
          <w:rPr>
            <w:rStyle w:val="a6"/>
            <w:rFonts w:ascii="宋体" w:hAnsi="宋体"/>
            <w:noProof/>
          </w:rPr>
          <w:t>7.4.2.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84" w:history="1">
        <w:r w:rsidRPr="009917EA">
          <w:rPr>
            <w:rStyle w:val="a6"/>
            <w:rFonts w:ascii="宋体" w:hAnsi="宋体"/>
            <w:noProof/>
          </w:rPr>
          <w:t>7.4.3.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85" w:history="1">
        <w:r w:rsidRPr="009917EA">
          <w:rPr>
            <w:rStyle w:val="a6"/>
            <w:noProof/>
          </w:rPr>
          <w:t>7.5.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预配舱单查询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86" w:history="1">
        <w:r w:rsidRPr="009917EA">
          <w:rPr>
            <w:rStyle w:val="a6"/>
            <w:rFonts w:ascii="宋体" w:hAnsi="宋体"/>
            <w:noProof/>
          </w:rPr>
          <w:t>7.5.1.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87" w:history="1">
        <w:r w:rsidRPr="009917EA">
          <w:rPr>
            <w:rStyle w:val="a6"/>
            <w:rFonts w:ascii="宋体" w:hAnsi="宋体"/>
            <w:noProof/>
          </w:rPr>
          <w:t>7.5.2.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88" w:history="1">
        <w:r w:rsidRPr="009917EA">
          <w:rPr>
            <w:rStyle w:val="a6"/>
            <w:rFonts w:ascii="宋体" w:hAnsi="宋体"/>
            <w:noProof/>
          </w:rPr>
          <w:t>7.5.3.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89" w:history="1">
        <w:r w:rsidRPr="009917EA">
          <w:rPr>
            <w:rStyle w:val="a6"/>
            <w:noProof/>
          </w:rPr>
          <w:t>7.6.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预配舱单审核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90" w:history="1">
        <w:r w:rsidRPr="009917EA">
          <w:rPr>
            <w:rStyle w:val="a6"/>
            <w:rFonts w:ascii="宋体" w:hAnsi="宋体"/>
            <w:noProof/>
          </w:rPr>
          <w:t>7.6.1.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91" w:history="1">
        <w:r w:rsidRPr="009917EA">
          <w:rPr>
            <w:rStyle w:val="a6"/>
            <w:rFonts w:ascii="宋体" w:hAnsi="宋体"/>
            <w:noProof/>
          </w:rPr>
          <w:t>7.6.2.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92" w:history="1">
        <w:r w:rsidRPr="009917EA">
          <w:rPr>
            <w:rStyle w:val="a6"/>
            <w:rFonts w:ascii="宋体" w:hAnsi="宋体"/>
            <w:noProof/>
          </w:rPr>
          <w:t>7.6.3.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93" w:history="1">
        <w:r w:rsidRPr="009917EA">
          <w:rPr>
            <w:rStyle w:val="a6"/>
            <w:noProof/>
          </w:rPr>
          <w:t>7.7.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取消预配舱单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94" w:history="1">
        <w:r w:rsidRPr="009917EA">
          <w:rPr>
            <w:rStyle w:val="a6"/>
            <w:rFonts w:ascii="宋体" w:hAnsi="宋体"/>
            <w:noProof/>
          </w:rPr>
          <w:t>7.7.1.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95" w:history="1">
        <w:r w:rsidRPr="009917EA">
          <w:rPr>
            <w:rStyle w:val="a6"/>
            <w:rFonts w:ascii="宋体" w:hAnsi="宋体"/>
            <w:noProof/>
          </w:rPr>
          <w:t>7.7.2.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96" w:history="1">
        <w:r w:rsidRPr="009917EA">
          <w:rPr>
            <w:rStyle w:val="a6"/>
            <w:rFonts w:ascii="宋体" w:hAnsi="宋体"/>
            <w:noProof/>
          </w:rPr>
          <w:t>7.7.3.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97" w:history="1">
        <w:r w:rsidRPr="009917EA">
          <w:rPr>
            <w:rStyle w:val="a6"/>
            <w:noProof/>
          </w:rPr>
          <w:t>7.8.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授权修改申请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98" w:history="1">
        <w:r w:rsidRPr="009917EA">
          <w:rPr>
            <w:rStyle w:val="a6"/>
            <w:rFonts w:ascii="宋体" w:hAnsi="宋体"/>
            <w:noProof/>
          </w:rPr>
          <w:t>7.8.1.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99" w:history="1">
        <w:r w:rsidRPr="009917EA">
          <w:rPr>
            <w:rStyle w:val="a6"/>
            <w:rFonts w:ascii="宋体" w:hAnsi="宋体"/>
            <w:noProof/>
          </w:rPr>
          <w:t>7.8.2.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00" w:history="1">
        <w:r w:rsidRPr="009917EA">
          <w:rPr>
            <w:rStyle w:val="a6"/>
            <w:rFonts w:ascii="宋体" w:hAnsi="宋体"/>
            <w:noProof/>
          </w:rPr>
          <w:t>7.8.3.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01" w:history="1">
        <w:r w:rsidRPr="009917EA">
          <w:rPr>
            <w:rStyle w:val="a6"/>
            <w:noProof/>
          </w:rPr>
          <w:t>7.9.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修改装载舱单船期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02" w:history="1">
        <w:r w:rsidRPr="009917EA">
          <w:rPr>
            <w:rStyle w:val="a6"/>
            <w:rFonts w:ascii="宋体" w:hAnsi="宋体"/>
            <w:noProof/>
          </w:rPr>
          <w:t>7.9.1.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03" w:history="1">
        <w:r w:rsidRPr="009917EA">
          <w:rPr>
            <w:rStyle w:val="a6"/>
            <w:rFonts w:ascii="宋体" w:hAnsi="宋体"/>
            <w:noProof/>
          </w:rPr>
          <w:t>7.9.2.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04" w:history="1">
        <w:r w:rsidRPr="009917EA">
          <w:rPr>
            <w:rStyle w:val="a6"/>
            <w:rFonts w:ascii="宋体" w:hAnsi="宋体"/>
            <w:noProof/>
          </w:rPr>
          <w:t>7.9.3.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05" w:history="1">
        <w:r w:rsidRPr="009917EA">
          <w:rPr>
            <w:rStyle w:val="a6"/>
            <w:noProof/>
          </w:rPr>
          <w:t>7.10.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装载舱单编辑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06" w:history="1">
        <w:r w:rsidRPr="009917EA">
          <w:rPr>
            <w:rStyle w:val="a6"/>
            <w:rFonts w:ascii="宋体" w:hAnsi="宋体"/>
            <w:noProof/>
          </w:rPr>
          <w:t>7.10.1.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07" w:history="1">
        <w:r w:rsidRPr="009917EA">
          <w:rPr>
            <w:rStyle w:val="a6"/>
            <w:rFonts w:ascii="宋体" w:hAnsi="宋体"/>
            <w:noProof/>
          </w:rPr>
          <w:t>7.10.2.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08" w:history="1">
        <w:r w:rsidRPr="009917EA">
          <w:rPr>
            <w:rStyle w:val="a6"/>
            <w:rFonts w:ascii="宋体" w:hAnsi="宋体"/>
            <w:noProof/>
          </w:rPr>
          <w:t>7.10.3.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09" w:history="1">
        <w:r w:rsidRPr="009917EA">
          <w:rPr>
            <w:rStyle w:val="a6"/>
            <w:noProof/>
          </w:rPr>
          <w:t>7.11.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装载舱单申报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10" w:history="1">
        <w:r w:rsidRPr="009917EA">
          <w:rPr>
            <w:rStyle w:val="a6"/>
            <w:rFonts w:ascii="宋体" w:hAnsi="宋体"/>
            <w:noProof/>
          </w:rPr>
          <w:t>7.11.1.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11" w:history="1">
        <w:r w:rsidRPr="009917EA">
          <w:rPr>
            <w:rStyle w:val="a6"/>
            <w:rFonts w:ascii="宋体" w:hAnsi="宋体"/>
            <w:noProof/>
          </w:rPr>
          <w:t>7.11.2.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12" w:history="1">
        <w:r w:rsidRPr="009917EA">
          <w:rPr>
            <w:rStyle w:val="a6"/>
            <w:rFonts w:ascii="宋体" w:hAnsi="宋体"/>
            <w:noProof/>
          </w:rPr>
          <w:t>7.11.3.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13" w:history="1">
        <w:r w:rsidRPr="009917EA">
          <w:rPr>
            <w:rStyle w:val="a6"/>
            <w:noProof/>
          </w:rPr>
          <w:t>7.12.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装载舱单删除申报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14" w:history="1">
        <w:r w:rsidRPr="009917EA">
          <w:rPr>
            <w:rStyle w:val="a6"/>
            <w:rFonts w:ascii="宋体" w:hAnsi="宋体"/>
            <w:noProof/>
          </w:rPr>
          <w:t>7.12.1.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15" w:history="1">
        <w:r w:rsidRPr="009917EA">
          <w:rPr>
            <w:rStyle w:val="a6"/>
            <w:rFonts w:ascii="宋体" w:hAnsi="宋体"/>
            <w:noProof/>
          </w:rPr>
          <w:t>7.12.2.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16" w:history="1">
        <w:r w:rsidRPr="009917EA">
          <w:rPr>
            <w:rStyle w:val="a6"/>
            <w:rFonts w:ascii="宋体" w:hAnsi="宋体"/>
            <w:noProof/>
          </w:rPr>
          <w:t>7.12.3.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17" w:history="1">
        <w:r w:rsidRPr="009917EA">
          <w:rPr>
            <w:rStyle w:val="a6"/>
            <w:noProof/>
          </w:rPr>
          <w:t>7.13.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装载舱单查询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18" w:history="1">
        <w:r w:rsidRPr="009917EA">
          <w:rPr>
            <w:rStyle w:val="a6"/>
            <w:rFonts w:ascii="宋体" w:hAnsi="宋体"/>
            <w:noProof/>
          </w:rPr>
          <w:t>7.13.1.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19" w:history="1">
        <w:r w:rsidRPr="009917EA">
          <w:rPr>
            <w:rStyle w:val="a6"/>
            <w:rFonts w:ascii="宋体" w:hAnsi="宋体"/>
            <w:noProof/>
          </w:rPr>
          <w:t>7.13.2.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20" w:history="1">
        <w:r w:rsidRPr="009917EA">
          <w:rPr>
            <w:rStyle w:val="a6"/>
            <w:rFonts w:ascii="宋体" w:hAnsi="宋体"/>
            <w:noProof/>
          </w:rPr>
          <w:t>7.13.3.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5587021" w:history="1">
        <w:r w:rsidRPr="009917EA">
          <w:rPr>
            <w:rStyle w:val="a6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进口业务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23" w:history="1">
        <w:r w:rsidRPr="009917EA">
          <w:rPr>
            <w:rStyle w:val="a6"/>
            <w:noProof/>
          </w:rPr>
          <w:t>8.1.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原始舱单编辑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24" w:history="1">
        <w:r w:rsidRPr="009917EA">
          <w:rPr>
            <w:rStyle w:val="a6"/>
            <w:rFonts w:ascii="宋体" w:hAnsi="宋体"/>
            <w:noProof/>
          </w:rPr>
          <w:t>8.1.1.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25" w:history="1">
        <w:r w:rsidRPr="009917EA">
          <w:rPr>
            <w:rStyle w:val="a6"/>
            <w:rFonts w:ascii="宋体" w:hAnsi="宋体"/>
            <w:noProof/>
          </w:rPr>
          <w:t>8.1.2.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26" w:history="1">
        <w:r w:rsidRPr="009917EA">
          <w:rPr>
            <w:rStyle w:val="a6"/>
            <w:rFonts w:ascii="宋体" w:hAnsi="宋体"/>
            <w:noProof/>
          </w:rPr>
          <w:t>8.1.3.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27" w:history="1">
        <w:r w:rsidRPr="009917EA">
          <w:rPr>
            <w:rStyle w:val="a6"/>
            <w:noProof/>
          </w:rPr>
          <w:t>8.2.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原始舱单主要数据申报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28" w:history="1">
        <w:r w:rsidRPr="009917EA">
          <w:rPr>
            <w:rStyle w:val="a6"/>
            <w:rFonts w:ascii="宋体" w:hAnsi="宋体"/>
            <w:noProof/>
          </w:rPr>
          <w:t>8.2.1.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29" w:history="1">
        <w:r w:rsidRPr="009917EA">
          <w:rPr>
            <w:rStyle w:val="a6"/>
            <w:rFonts w:ascii="宋体" w:hAnsi="宋体"/>
            <w:noProof/>
          </w:rPr>
          <w:t>8.2.2.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30" w:history="1">
        <w:r w:rsidRPr="009917EA">
          <w:rPr>
            <w:rStyle w:val="a6"/>
            <w:rFonts w:ascii="宋体" w:hAnsi="宋体"/>
            <w:noProof/>
          </w:rPr>
          <w:t>8.2.3.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31" w:history="1">
        <w:r w:rsidRPr="009917EA">
          <w:rPr>
            <w:rStyle w:val="a6"/>
            <w:noProof/>
          </w:rPr>
          <w:t>8.3.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原始舱单次要数据申报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32" w:history="1">
        <w:r w:rsidRPr="009917EA">
          <w:rPr>
            <w:rStyle w:val="a6"/>
            <w:rFonts w:ascii="宋体" w:hAnsi="宋体"/>
            <w:noProof/>
          </w:rPr>
          <w:t>8.3.1.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33" w:history="1">
        <w:r w:rsidRPr="009917EA">
          <w:rPr>
            <w:rStyle w:val="a6"/>
            <w:rFonts w:ascii="宋体" w:hAnsi="宋体"/>
            <w:noProof/>
          </w:rPr>
          <w:t>8.3.2.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34" w:history="1">
        <w:r w:rsidRPr="009917EA">
          <w:rPr>
            <w:rStyle w:val="a6"/>
            <w:rFonts w:ascii="宋体" w:hAnsi="宋体"/>
            <w:noProof/>
          </w:rPr>
          <w:t>8.3.3.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35" w:history="1">
        <w:r w:rsidRPr="009917EA">
          <w:rPr>
            <w:rStyle w:val="a6"/>
            <w:noProof/>
          </w:rPr>
          <w:t>8.4.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原始舱单修改申报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36" w:history="1">
        <w:r w:rsidRPr="009917EA">
          <w:rPr>
            <w:rStyle w:val="a6"/>
            <w:rFonts w:ascii="宋体" w:hAnsi="宋体"/>
            <w:noProof/>
          </w:rPr>
          <w:t>8.4.1.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37" w:history="1">
        <w:r w:rsidRPr="009917EA">
          <w:rPr>
            <w:rStyle w:val="a6"/>
            <w:rFonts w:ascii="宋体" w:hAnsi="宋体"/>
            <w:noProof/>
          </w:rPr>
          <w:t>8.4.2.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38" w:history="1">
        <w:r w:rsidRPr="009917EA">
          <w:rPr>
            <w:rStyle w:val="a6"/>
            <w:rFonts w:ascii="宋体" w:hAnsi="宋体"/>
            <w:noProof/>
          </w:rPr>
          <w:t>8.4.3.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39" w:history="1">
        <w:r w:rsidRPr="009917EA">
          <w:rPr>
            <w:rStyle w:val="a6"/>
            <w:noProof/>
          </w:rPr>
          <w:t>8.5.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原始舱单删除申报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40" w:history="1">
        <w:r w:rsidRPr="009917EA">
          <w:rPr>
            <w:rStyle w:val="a6"/>
            <w:rFonts w:ascii="宋体" w:hAnsi="宋体"/>
            <w:noProof/>
          </w:rPr>
          <w:t>8.5.1.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41" w:history="1">
        <w:r w:rsidRPr="009917EA">
          <w:rPr>
            <w:rStyle w:val="a6"/>
            <w:rFonts w:ascii="宋体" w:hAnsi="宋体"/>
            <w:noProof/>
          </w:rPr>
          <w:t>8.5.2.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42" w:history="1">
        <w:r w:rsidRPr="009917EA">
          <w:rPr>
            <w:rStyle w:val="a6"/>
            <w:rFonts w:ascii="宋体" w:hAnsi="宋体"/>
            <w:noProof/>
          </w:rPr>
          <w:t>8.5.3.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43" w:history="1">
        <w:r w:rsidRPr="009917EA">
          <w:rPr>
            <w:rStyle w:val="a6"/>
            <w:noProof/>
          </w:rPr>
          <w:t>8.6.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原始舱单查询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44" w:history="1">
        <w:r w:rsidRPr="009917EA">
          <w:rPr>
            <w:rStyle w:val="a6"/>
            <w:rFonts w:ascii="宋体" w:hAnsi="宋体"/>
            <w:noProof/>
          </w:rPr>
          <w:t>8.6.1.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45" w:history="1">
        <w:r w:rsidRPr="009917EA">
          <w:rPr>
            <w:rStyle w:val="a6"/>
            <w:rFonts w:ascii="宋体" w:hAnsi="宋体"/>
            <w:noProof/>
          </w:rPr>
          <w:t>8.6.2.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46" w:history="1">
        <w:r w:rsidRPr="009917EA">
          <w:rPr>
            <w:rStyle w:val="a6"/>
            <w:rFonts w:ascii="宋体" w:hAnsi="宋体"/>
            <w:noProof/>
          </w:rPr>
          <w:t>8.6.3.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5587047" w:history="1">
        <w:r w:rsidRPr="009917EA">
          <w:rPr>
            <w:rStyle w:val="a6"/>
            <w:noProof/>
          </w:rPr>
          <w:t>6.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其他业务处理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57" w:history="1">
        <w:r w:rsidRPr="009917EA">
          <w:rPr>
            <w:rStyle w:val="a6"/>
            <w:noProof/>
          </w:rPr>
          <w:t>9.1.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运抵报告查询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58" w:history="1">
        <w:r w:rsidRPr="009917EA">
          <w:rPr>
            <w:rStyle w:val="a6"/>
            <w:rFonts w:ascii="宋体" w:hAnsi="宋体"/>
            <w:noProof/>
          </w:rPr>
          <w:t>9.1.1.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59" w:history="1">
        <w:r w:rsidRPr="009917EA">
          <w:rPr>
            <w:rStyle w:val="a6"/>
            <w:rFonts w:ascii="宋体" w:hAnsi="宋体"/>
            <w:noProof/>
          </w:rPr>
          <w:t>9.1.2.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60" w:history="1">
        <w:r w:rsidRPr="009917EA">
          <w:rPr>
            <w:rStyle w:val="a6"/>
            <w:rFonts w:ascii="宋体" w:hAnsi="宋体"/>
            <w:noProof/>
          </w:rPr>
          <w:t>9.1.3.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61" w:history="1">
        <w:r w:rsidRPr="009917EA">
          <w:rPr>
            <w:rStyle w:val="a6"/>
            <w:noProof/>
          </w:rPr>
          <w:t>9.2.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运抵报告编辑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62" w:history="1">
        <w:r w:rsidRPr="009917EA">
          <w:rPr>
            <w:rStyle w:val="a6"/>
            <w:rFonts w:ascii="宋体" w:eastAsia="PMingLiU" w:hAnsi="宋体"/>
            <w:noProof/>
            <w:lang w:eastAsia="zh-TW"/>
          </w:rPr>
          <w:t>9.2.1.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63" w:history="1">
        <w:r w:rsidRPr="009917EA">
          <w:rPr>
            <w:rStyle w:val="a6"/>
            <w:rFonts w:ascii="宋体" w:hAnsi="宋体"/>
            <w:noProof/>
          </w:rPr>
          <w:t>9.2.2.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64" w:history="1">
        <w:r w:rsidRPr="009917EA">
          <w:rPr>
            <w:rStyle w:val="a6"/>
            <w:rFonts w:ascii="宋体" w:eastAsia="PMingLiU" w:hAnsi="宋体"/>
            <w:noProof/>
            <w:lang w:eastAsia="zh-TW"/>
          </w:rPr>
          <w:t>9.2.3.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65" w:history="1">
        <w:r w:rsidRPr="009917EA">
          <w:rPr>
            <w:rStyle w:val="a6"/>
            <w:rFonts w:eastAsia="PMingLiU"/>
            <w:noProof/>
            <w:lang w:eastAsia="zh-TW"/>
          </w:rPr>
          <w:t>9.3.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运抵报告申报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77" w:history="1">
        <w:r w:rsidRPr="009917EA">
          <w:rPr>
            <w:rStyle w:val="a6"/>
            <w:rFonts w:ascii="宋体" w:eastAsia="PMingLiU" w:hAnsi="宋体"/>
            <w:noProof/>
            <w:lang w:eastAsia="zh-TW"/>
          </w:rPr>
          <w:t>9.3.1.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78" w:history="1">
        <w:r w:rsidRPr="009917EA">
          <w:rPr>
            <w:rStyle w:val="a6"/>
            <w:rFonts w:ascii="宋体" w:eastAsia="PMingLiU" w:hAnsi="宋体"/>
            <w:noProof/>
            <w:lang w:eastAsia="zh-TW"/>
          </w:rPr>
          <w:t>9.3.2.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79" w:history="1">
        <w:r w:rsidRPr="009917EA">
          <w:rPr>
            <w:rStyle w:val="a6"/>
            <w:rFonts w:ascii="宋体" w:hAnsi="宋体"/>
            <w:noProof/>
          </w:rPr>
          <w:t>9.3.3.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80" w:history="1">
        <w:r w:rsidRPr="009917EA">
          <w:rPr>
            <w:rStyle w:val="a6"/>
            <w:noProof/>
          </w:rPr>
          <w:t>9.4.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运抵报告删除申报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82" w:history="1">
        <w:r w:rsidRPr="009917EA">
          <w:rPr>
            <w:rStyle w:val="a6"/>
            <w:rFonts w:ascii="宋体" w:eastAsia="PMingLiU" w:hAnsi="宋体"/>
            <w:noProof/>
            <w:lang w:eastAsia="zh-TW"/>
          </w:rPr>
          <w:t>9.4.1.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83" w:history="1">
        <w:r w:rsidRPr="009917EA">
          <w:rPr>
            <w:rStyle w:val="a6"/>
            <w:rFonts w:ascii="宋体" w:eastAsia="PMingLiU" w:hAnsi="宋体"/>
            <w:noProof/>
            <w:lang w:eastAsia="zh-TW"/>
          </w:rPr>
          <w:t>9.4.2.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84" w:history="1">
        <w:r w:rsidRPr="009917EA">
          <w:rPr>
            <w:rStyle w:val="a6"/>
            <w:rFonts w:ascii="宋体" w:hAnsi="宋体"/>
            <w:noProof/>
          </w:rPr>
          <w:t>9.4.3.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52618D" w:rsidRDefault="00465436" w:rsidP="00CF75F4">
      <w:r>
        <w:fldChar w:fldCharType="end"/>
      </w:r>
    </w:p>
    <w:p w:rsidR="00D448DF" w:rsidRPr="004056FD" w:rsidRDefault="00D448DF" w:rsidP="00F07DED">
      <w:pPr>
        <w:pStyle w:val="1"/>
        <w:pageBreakBefore/>
        <w:spacing w:line="340" w:lineRule="atLeast"/>
        <w:jc w:val="center"/>
        <w:rPr>
          <w:rFonts w:ascii="楷体_GB2312" w:eastAsia="楷体_GB2312"/>
          <w:sz w:val="32"/>
          <w:szCs w:val="32"/>
        </w:rPr>
      </w:pPr>
      <w:bookmarkStart w:id="4" w:name="_Toc107396867"/>
      <w:bookmarkStart w:id="5" w:name="_Toc148777335"/>
      <w:bookmarkStart w:id="6" w:name="_Toc148777609"/>
      <w:bookmarkStart w:id="7" w:name="_Toc266720415"/>
      <w:bookmarkStart w:id="8" w:name="_Toc107396868"/>
      <w:bookmarkStart w:id="9" w:name="_Toc148777336"/>
      <w:bookmarkStart w:id="10" w:name="_Toc148777618"/>
      <w:bookmarkStart w:id="11" w:name="_Toc495586839"/>
      <w:r w:rsidRPr="004056FD">
        <w:rPr>
          <w:rFonts w:ascii="楷体_GB2312" w:eastAsia="楷体_GB2312" w:hint="eastAsia"/>
        </w:rPr>
        <w:lastRenderedPageBreak/>
        <w:t>前  言</w:t>
      </w:r>
      <w:bookmarkEnd w:id="4"/>
      <w:bookmarkEnd w:id="5"/>
      <w:bookmarkEnd w:id="6"/>
      <w:bookmarkEnd w:id="7"/>
      <w:bookmarkEnd w:id="11"/>
    </w:p>
    <w:p w:rsidR="00D448DF" w:rsidRPr="00F07DED" w:rsidRDefault="00D448DF" w:rsidP="00F07DED">
      <w:pPr>
        <w:tabs>
          <w:tab w:val="left" w:pos="0"/>
          <w:tab w:val="num" w:pos="360"/>
        </w:tabs>
        <w:spacing w:line="360" w:lineRule="auto"/>
        <w:ind w:leftChars="172" w:left="361" w:firstLineChars="220" w:firstLine="528"/>
        <w:rPr>
          <w:sz w:val="24"/>
        </w:rPr>
      </w:pPr>
      <w:r w:rsidRPr="00F07DED">
        <w:rPr>
          <w:sz w:val="24"/>
        </w:rPr>
        <w:t>欢迎使用</w:t>
      </w:r>
      <w:r w:rsidR="00D91CCC">
        <w:rPr>
          <w:rFonts w:hint="eastAsia"/>
          <w:sz w:val="24"/>
        </w:rPr>
        <w:t>由</w:t>
      </w:r>
      <w:r w:rsidR="00E346CE">
        <w:rPr>
          <w:rFonts w:hint="eastAsia"/>
          <w:sz w:val="24"/>
        </w:rPr>
        <w:t>大热体育平台</w:t>
      </w:r>
      <w:r w:rsidRPr="00F07DED">
        <w:rPr>
          <w:rFonts w:hint="eastAsia"/>
          <w:sz w:val="24"/>
        </w:rPr>
        <w:t>开发</w:t>
      </w:r>
      <w:r w:rsidRPr="00F07DED">
        <w:rPr>
          <w:sz w:val="24"/>
        </w:rPr>
        <w:t>的</w:t>
      </w:r>
      <w:r w:rsidR="00E346CE">
        <w:rPr>
          <w:rFonts w:hint="eastAsia"/>
          <w:sz w:val="24"/>
        </w:rPr>
        <w:t>大热体育平台</w:t>
      </w:r>
      <w:r w:rsidR="00D91CCC" w:rsidRPr="00D91CCC">
        <w:rPr>
          <w:rFonts w:hint="eastAsia"/>
          <w:sz w:val="24"/>
        </w:rPr>
        <w:t>输系统</w:t>
      </w:r>
      <w:r w:rsidRPr="00F07DED">
        <w:rPr>
          <w:rFonts w:hint="eastAsia"/>
          <w:sz w:val="24"/>
        </w:rPr>
        <w:t>（简称</w:t>
      </w:r>
      <w:r w:rsidR="001B79B8">
        <w:rPr>
          <w:rFonts w:hint="eastAsia"/>
          <w:sz w:val="24"/>
        </w:rPr>
        <w:t>大热</w:t>
      </w:r>
      <w:r w:rsidRPr="00F07DED">
        <w:rPr>
          <w:rFonts w:hint="eastAsia"/>
          <w:sz w:val="24"/>
        </w:rPr>
        <w:t>）。</w:t>
      </w:r>
    </w:p>
    <w:p w:rsidR="00D448DF" w:rsidRPr="00F07DED" w:rsidRDefault="00E346CE" w:rsidP="00F07DED">
      <w:pPr>
        <w:tabs>
          <w:tab w:val="left" w:pos="0"/>
          <w:tab w:val="num" w:pos="360"/>
        </w:tabs>
        <w:spacing w:line="360" w:lineRule="auto"/>
        <w:ind w:leftChars="172" w:left="361" w:firstLineChars="220" w:firstLine="528"/>
        <w:rPr>
          <w:sz w:val="24"/>
        </w:rPr>
      </w:pPr>
      <w:r>
        <w:rPr>
          <w:rFonts w:hint="eastAsia"/>
          <w:sz w:val="24"/>
        </w:rPr>
        <w:t>大热体育平台</w:t>
      </w:r>
      <w:r w:rsidR="00D91CCC" w:rsidRPr="00D91CCC">
        <w:rPr>
          <w:rFonts w:hint="eastAsia"/>
          <w:sz w:val="24"/>
        </w:rPr>
        <w:t>输系统</w:t>
      </w:r>
      <w:r w:rsidR="00D448DF" w:rsidRPr="00F07DED">
        <w:rPr>
          <w:sz w:val="24"/>
        </w:rPr>
        <w:t>版权为</w:t>
      </w:r>
      <w:r>
        <w:rPr>
          <w:rFonts w:hint="eastAsia"/>
          <w:sz w:val="24"/>
        </w:rPr>
        <w:t>大热体育</w:t>
      </w:r>
      <w:r w:rsidR="00D448DF" w:rsidRPr="00F07DED">
        <w:rPr>
          <w:sz w:val="24"/>
        </w:rPr>
        <w:t>所有，严禁未被授权使用</w:t>
      </w:r>
      <w:r w:rsidR="00D448DF" w:rsidRPr="00F07DED">
        <w:rPr>
          <w:rFonts w:hint="eastAsia"/>
          <w:sz w:val="24"/>
        </w:rPr>
        <w:t>。</w:t>
      </w:r>
      <w:r w:rsidR="00D448DF" w:rsidRPr="00F07DED">
        <w:rPr>
          <w:sz w:val="24"/>
        </w:rPr>
        <w:t>对本手册涉及的技术和产品</w:t>
      </w:r>
      <w:r w:rsidR="00D448DF" w:rsidRPr="00F07DED">
        <w:rPr>
          <w:rFonts w:hint="eastAsia"/>
          <w:sz w:val="24"/>
        </w:rPr>
        <w:t>，</w:t>
      </w:r>
      <w:r>
        <w:rPr>
          <w:rFonts w:hint="eastAsia"/>
          <w:sz w:val="24"/>
        </w:rPr>
        <w:t>大热体育平台</w:t>
      </w:r>
      <w:r w:rsidR="00D448DF" w:rsidRPr="00F07DED">
        <w:rPr>
          <w:sz w:val="24"/>
        </w:rPr>
        <w:t>拥有其知识产权，除非得到</w:t>
      </w:r>
      <w:r>
        <w:rPr>
          <w:rFonts w:hint="eastAsia"/>
          <w:sz w:val="24"/>
        </w:rPr>
        <w:t>大热体育</w:t>
      </w:r>
      <w:r w:rsidR="00D448DF" w:rsidRPr="00F07DED">
        <w:rPr>
          <w:sz w:val="24"/>
        </w:rPr>
        <w:t>的书面许可协议，本手册不授予其知识产权的许可。若本手册内容变动，恕不另行通知。本手册例子中使用的公司、人名和数据若非特别指明，均属虚构</w:t>
      </w:r>
      <w:r w:rsidR="00D448DF" w:rsidRPr="00F07DED">
        <w:rPr>
          <w:rFonts w:hint="eastAsia"/>
          <w:sz w:val="24"/>
        </w:rPr>
        <w:t>。</w:t>
      </w:r>
      <w:r w:rsidR="00D448DF" w:rsidRPr="00F07DED">
        <w:rPr>
          <w:sz w:val="24"/>
        </w:rPr>
        <w:t>未得到</w:t>
      </w:r>
      <w:r>
        <w:rPr>
          <w:rFonts w:hint="eastAsia"/>
          <w:sz w:val="24"/>
        </w:rPr>
        <w:t>大热体育</w:t>
      </w:r>
      <w:r w:rsidR="00D448DF" w:rsidRPr="00F07DED">
        <w:rPr>
          <w:sz w:val="24"/>
        </w:rPr>
        <w:t>的书面许可，不得为任何目的，以任何手段（电子的或机械的）复制或传播手册的任何部分。</w:t>
      </w:r>
    </w:p>
    <w:p w:rsidR="00D448DF" w:rsidRPr="00F07DED" w:rsidRDefault="00E346CE" w:rsidP="00F07DED">
      <w:pPr>
        <w:tabs>
          <w:tab w:val="left" w:pos="360"/>
        </w:tabs>
        <w:spacing w:line="360" w:lineRule="auto"/>
        <w:ind w:leftChars="172" w:left="361" w:firstLineChars="171" w:firstLine="410"/>
        <w:rPr>
          <w:sz w:val="24"/>
        </w:rPr>
      </w:pPr>
      <w:r>
        <w:rPr>
          <w:sz w:val="24"/>
        </w:rPr>
        <w:t>本手册的使用对象是</w:t>
      </w:r>
      <w:r>
        <w:rPr>
          <w:rFonts w:hint="eastAsia"/>
          <w:sz w:val="24"/>
        </w:rPr>
        <w:t>所有手机用户</w:t>
      </w:r>
      <w:r w:rsidR="00D448DF" w:rsidRPr="00F07DED">
        <w:rPr>
          <w:rFonts w:hint="eastAsia"/>
          <w:sz w:val="24"/>
        </w:rPr>
        <w:t>。</w:t>
      </w:r>
    </w:p>
    <w:p w:rsidR="00D448DF" w:rsidRPr="00F07DED" w:rsidRDefault="00D448DF" w:rsidP="00F07DED">
      <w:pPr>
        <w:tabs>
          <w:tab w:val="left" w:pos="0"/>
        </w:tabs>
        <w:spacing w:line="360" w:lineRule="auto"/>
        <w:ind w:left="1560" w:hangingChars="650" w:hanging="1560"/>
        <w:rPr>
          <w:sz w:val="24"/>
        </w:rPr>
      </w:pPr>
    </w:p>
    <w:p w:rsidR="00D448DF" w:rsidRPr="00F07DED" w:rsidRDefault="00D448DF" w:rsidP="00F07DED">
      <w:pPr>
        <w:spacing w:line="360" w:lineRule="auto"/>
        <w:ind w:firstLineChars="400" w:firstLine="960"/>
        <w:rPr>
          <w:sz w:val="24"/>
        </w:rPr>
      </w:pPr>
      <w:r w:rsidRPr="00F07DED">
        <w:rPr>
          <w:sz w:val="24"/>
        </w:rPr>
        <w:sym w:font="Symbol" w:char="F0E3"/>
      </w:r>
      <w:r w:rsidRPr="00F07DED">
        <w:rPr>
          <w:sz w:val="24"/>
        </w:rPr>
        <w:t xml:space="preserve"> </w:t>
      </w:r>
      <w:r w:rsidRPr="00F07DED">
        <w:rPr>
          <w:rFonts w:hint="eastAsia"/>
          <w:sz w:val="24"/>
        </w:rPr>
        <w:t>201</w:t>
      </w:r>
      <w:r w:rsidR="00E346CE">
        <w:rPr>
          <w:rFonts w:hint="eastAsia"/>
          <w:sz w:val="24"/>
        </w:rPr>
        <w:t>6</w:t>
      </w:r>
      <w:r w:rsidRPr="00F07DED">
        <w:rPr>
          <w:rFonts w:hint="eastAsia"/>
          <w:sz w:val="24"/>
        </w:rPr>
        <w:t>~20</w:t>
      </w:r>
      <w:r w:rsidR="00E346CE">
        <w:rPr>
          <w:rFonts w:hint="eastAsia"/>
          <w:sz w:val="24"/>
        </w:rPr>
        <w:t>26</w:t>
      </w:r>
      <w:r w:rsidR="00E346CE">
        <w:rPr>
          <w:rFonts w:hint="eastAsia"/>
          <w:sz w:val="24"/>
        </w:rPr>
        <w:t>大热体育</w:t>
      </w:r>
      <w:r w:rsidRPr="00F07DED">
        <w:rPr>
          <w:sz w:val="24"/>
        </w:rPr>
        <w:t>版权所有</w:t>
      </w:r>
    </w:p>
    <w:p w:rsidR="008B5262" w:rsidRDefault="008B5262" w:rsidP="00F07DED">
      <w:pPr>
        <w:pStyle w:val="1"/>
        <w:pageBreakBefore/>
        <w:numPr>
          <w:ilvl w:val="0"/>
          <w:numId w:val="3"/>
        </w:numPr>
        <w:ind w:left="1979" w:hanging="1979"/>
        <w:jc w:val="left"/>
      </w:pPr>
      <w:bookmarkStart w:id="12" w:name="_Toc266720416"/>
      <w:bookmarkStart w:id="13" w:name="_Toc495586840"/>
      <w:bookmarkEnd w:id="8"/>
      <w:bookmarkEnd w:id="9"/>
      <w:bookmarkEnd w:id="10"/>
      <w:r w:rsidRPr="00FE207C">
        <w:rPr>
          <w:rFonts w:hint="eastAsia"/>
        </w:rPr>
        <w:lastRenderedPageBreak/>
        <w:t>基本操作</w:t>
      </w:r>
      <w:bookmarkEnd w:id="12"/>
      <w:bookmarkEnd w:id="13"/>
    </w:p>
    <w:p w:rsidR="008B5262" w:rsidRPr="0007441D" w:rsidRDefault="008B5262" w:rsidP="008B5262">
      <w:pPr>
        <w:rPr>
          <w:color w:val="000000"/>
          <w:sz w:val="24"/>
        </w:rPr>
      </w:pPr>
      <w:r w:rsidRPr="0007441D">
        <w:rPr>
          <w:rFonts w:hint="eastAsia"/>
          <w:color w:val="000000"/>
          <w:sz w:val="24"/>
        </w:rPr>
        <w:t>对系统页面框架及常见的基本操作说明。</w:t>
      </w:r>
    </w:p>
    <w:p w:rsidR="008B5262" w:rsidRPr="0051563A" w:rsidRDefault="008B5262" w:rsidP="00F07DED">
      <w:pPr>
        <w:pStyle w:val="2"/>
        <w:numPr>
          <w:ilvl w:val="1"/>
          <w:numId w:val="2"/>
        </w:numPr>
        <w:rPr>
          <w:color w:val="000000"/>
        </w:rPr>
      </w:pPr>
      <w:bookmarkStart w:id="14" w:name="_Toc266720417"/>
      <w:bookmarkStart w:id="15" w:name="_Toc107396869"/>
      <w:bookmarkStart w:id="16" w:name="_Toc148777337"/>
      <w:bookmarkStart w:id="17" w:name="_Toc148777619"/>
      <w:bookmarkStart w:id="18" w:name="_Toc495586841"/>
      <w:r w:rsidRPr="0051563A">
        <w:rPr>
          <w:rFonts w:hint="eastAsia"/>
          <w:color w:val="000000"/>
        </w:rPr>
        <w:t>首页及退出</w:t>
      </w:r>
      <w:bookmarkEnd w:id="14"/>
      <w:bookmarkEnd w:id="18"/>
    </w:p>
    <w:p w:rsidR="008B5262" w:rsidRDefault="00621320" w:rsidP="00CC216D">
      <w:pPr>
        <w:numPr>
          <w:ilvl w:val="0"/>
          <w:numId w:val="7"/>
        </w:numPr>
        <w:rPr>
          <w:sz w:val="24"/>
        </w:rPr>
      </w:pPr>
      <w:r>
        <w:rPr>
          <w:rFonts w:hint="eastAsia"/>
          <w:sz w:val="24"/>
        </w:rPr>
        <w:t>手机进入大热体育公众号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点击</w:t>
      </w:r>
      <w:r>
        <w:rPr>
          <w:rFonts w:hint="eastAsia"/>
          <w:sz w:val="24"/>
        </w:rPr>
        <w:t>[</w:t>
      </w:r>
      <w:r>
        <w:rPr>
          <w:rFonts w:hint="eastAsia"/>
          <w:sz w:val="24"/>
        </w:rPr>
        <w:t>大热篮球平台</w:t>
      </w:r>
      <w:r>
        <w:rPr>
          <w:rFonts w:hint="eastAsia"/>
          <w:sz w:val="24"/>
        </w:rPr>
        <w:t>],</w:t>
      </w:r>
      <w:r>
        <w:rPr>
          <w:rFonts w:hint="eastAsia"/>
          <w:sz w:val="24"/>
        </w:rPr>
        <w:t>即可自动登录并且进入首页</w:t>
      </w:r>
      <w:r w:rsidR="000C302B">
        <w:rPr>
          <w:rFonts w:hint="eastAsia"/>
          <w:sz w:val="24"/>
        </w:rPr>
        <w:t>,</w:t>
      </w:r>
      <w:r w:rsidR="000C302B">
        <w:rPr>
          <w:rFonts w:hint="eastAsia"/>
          <w:sz w:val="24"/>
        </w:rPr>
        <w:t>并提示完善信息</w:t>
      </w:r>
    </w:p>
    <w:p w:rsidR="008B5262" w:rsidRDefault="000C302B" w:rsidP="008B5262">
      <w:pPr>
        <w:ind w:left="42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076575" cy="5400675"/>
            <wp:effectExtent l="19050" t="0" r="9525" b="0"/>
            <wp:docPr id="98" name="图片 97" descr="提示完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提示完善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62" w:rsidRDefault="000C302B" w:rsidP="00CC216D">
      <w:pPr>
        <w:numPr>
          <w:ilvl w:val="0"/>
          <w:numId w:val="8"/>
        </w:numPr>
        <w:rPr>
          <w:sz w:val="24"/>
        </w:rPr>
      </w:pPr>
      <w:r>
        <w:rPr>
          <w:rFonts w:hint="eastAsia"/>
          <w:sz w:val="24"/>
        </w:rPr>
        <w:t>点击</w:t>
      </w:r>
      <w:r>
        <w:rPr>
          <w:rFonts w:hint="eastAsia"/>
          <w:sz w:val="24"/>
        </w:rPr>
        <w:t>[</w:t>
      </w:r>
      <w:r>
        <w:rPr>
          <w:rFonts w:hint="eastAsia"/>
          <w:sz w:val="24"/>
        </w:rPr>
        <w:t>前往完善</w:t>
      </w:r>
      <w:r>
        <w:rPr>
          <w:rFonts w:hint="eastAsia"/>
          <w:sz w:val="24"/>
        </w:rPr>
        <w:t>]</w:t>
      </w:r>
      <w:r w:rsidR="008B5262">
        <w:rPr>
          <w:rFonts w:hint="eastAsia"/>
          <w:sz w:val="24"/>
        </w:rPr>
        <w:t>；</w:t>
      </w:r>
    </w:p>
    <w:p w:rsidR="000C302B" w:rsidRPr="000C302B" w:rsidRDefault="000C302B" w:rsidP="000C302B">
      <w:pPr>
        <w:ind w:left="84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028950" cy="5391150"/>
            <wp:effectExtent l="19050" t="0" r="0" b="0"/>
            <wp:docPr id="99" name="图片 98" descr="完善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完善信息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62" w:rsidRDefault="008B5262" w:rsidP="00CC216D">
      <w:pPr>
        <w:numPr>
          <w:ilvl w:val="0"/>
          <w:numId w:val="8"/>
        </w:numPr>
        <w:rPr>
          <w:sz w:val="24"/>
        </w:rPr>
      </w:pPr>
      <w:r>
        <w:rPr>
          <w:rFonts w:hint="eastAsia"/>
          <w:sz w:val="24"/>
        </w:rPr>
        <w:t>输入用户名、密码及</w:t>
      </w:r>
      <w:r w:rsidR="000C302B">
        <w:rPr>
          <w:rFonts w:hint="eastAsia"/>
          <w:sz w:val="24"/>
        </w:rPr>
        <w:t>手机号码</w:t>
      </w:r>
      <w:r w:rsidR="000C302B">
        <w:rPr>
          <w:rFonts w:hint="eastAsia"/>
          <w:sz w:val="24"/>
        </w:rPr>
        <w:t>,</w:t>
      </w:r>
      <w:r w:rsidR="000C302B">
        <w:rPr>
          <w:rFonts w:hint="eastAsia"/>
          <w:sz w:val="24"/>
        </w:rPr>
        <w:t>点击</w:t>
      </w:r>
      <w:r w:rsidR="000C302B">
        <w:rPr>
          <w:rFonts w:hint="eastAsia"/>
          <w:sz w:val="24"/>
        </w:rPr>
        <w:t>[</w:t>
      </w:r>
      <w:r w:rsidR="000C302B">
        <w:rPr>
          <w:rFonts w:hint="eastAsia"/>
          <w:sz w:val="24"/>
        </w:rPr>
        <w:t>获取验证码</w:t>
      </w:r>
      <w:r w:rsidR="000C302B">
        <w:rPr>
          <w:rFonts w:hint="eastAsia"/>
          <w:sz w:val="24"/>
        </w:rPr>
        <w:t>]</w:t>
      </w:r>
      <w:r>
        <w:rPr>
          <w:rFonts w:hint="eastAsia"/>
          <w:sz w:val="24"/>
        </w:rPr>
        <w:t>，</w:t>
      </w:r>
      <w:r w:rsidR="000C302B">
        <w:rPr>
          <w:rFonts w:hint="eastAsia"/>
          <w:sz w:val="24"/>
        </w:rPr>
        <w:t>手机收到验证码后</w:t>
      </w:r>
      <w:r w:rsidR="000C302B">
        <w:rPr>
          <w:rFonts w:hint="eastAsia"/>
          <w:sz w:val="24"/>
        </w:rPr>
        <w:t>,</w:t>
      </w:r>
      <w:r w:rsidR="000C302B">
        <w:rPr>
          <w:rFonts w:hint="eastAsia"/>
          <w:sz w:val="24"/>
        </w:rPr>
        <w:t>将验证码填入</w:t>
      </w:r>
      <w:r w:rsidR="000C302B">
        <w:rPr>
          <w:rFonts w:hint="eastAsia"/>
          <w:sz w:val="24"/>
        </w:rPr>
        <w:t>[</w:t>
      </w:r>
      <w:r w:rsidR="000C302B">
        <w:rPr>
          <w:rFonts w:hint="eastAsia"/>
          <w:sz w:val="24"/>
        </w:rPr>
        <w:t>短信验证码</w:t>
      </w:r>
      <w:r w:rsidR="000C302B">
        <w:rPr>
          <w:rFonts w:hint="eastAsia"/>
          <w:sz w:val="24"/>
        </w:rPr>
        <w:t>]</w:t>
      </w:r>
      <w:r w:rsidR="000C302B">
        <w:rPr>
          <w:rFonts w:hint="eastAsia"/>
          <w:sz w:val="24"/>
        </w:rPr>
        <w:t>输入框</w:t>
      </w:r>
      <w:r w:rsidR="000C302B">
        <w:rPr>
          <w:rFonts w:hint="eastAsia"/>
          <w:sz w:val="24"/>
        </w:rPr>
        <w:t>,</w:t>
      </w:r>
      <w:r w:rsidR="000C302B">
        <w:rPr>
          <w:rFonts w:hint="eastAsia"/>
          <w:sz w:val="24"/>
        </w:rPr>
        <w:t>再点击</w:t>
      </w:r>
      <w:r w:rsidR="000C302B">
        <w:rPr>
          <w:rFonts w:hint="eastAsia"/>
          <w:sz w:val="24"/>
        </w:rPr>
        <w:t>[</w:t>
      </w:r>
      <w:r w:rsidR="000C302B">
        <w:rPr>
          <w:rFonts w:hint="eastAsia"/>
          <w:sz w:val="24"/>
        </w:rPr>
        <w:t>完成</w:t>
      </w:r>
      <w:r w:rsidR="000C302B">
        <w:rPr>
          <w:rFonts w:hint="eastAsia"/>
          <w:sz w:val="24"/>
        </w:rPr>
        <w:t>],</w:t>
      </w:r>
      <w:r w:rsidR="000C302B">
        <w:rPr>
          <w:rFonts w:hint="eastAsia"/>
          <w:sz w:val="24"/>
        </w:rPr>
        <w:t>完成完善信息</w:t>
      </w:r>
      <w:r w:rsidR="000C302B">
        <w:rPr>
          <w:rFonts w:hint="eastAsia"/>
          <w:sz w:val="24"/>
        </w:rPr>
        <w:t>.</w:t>
      </w:r>
    </w:p>
    <w:p w:rsidR="000C302B" w:rsidRDefault="000C302B" w:rsidP="000C302B">
      <w:pPr>
        <w:ind w:left="840"/>
        <w:rPr>
          <w:sz w:val="24"/>
        </w:rPr>
      </w:pPr>
    </w:p>
    <w:p w:rsidR="008B5262" w:rsidRDefault="000C302B" w:rsidP="00CC216D">
      <w:pPr>
        <w:numPr>
          <w:ilvl w:val="0"/>
          <w:numId w:val="7"/>
        </w:numPr>
        <w:rPr>
          <w:sz w:val="24"/>
        </w:rPr>
      </w:pPr>
      <w:r>
        <w:rPr>
          <w:rFonts w:hint="eastAsia"/>
          <w:sz w:val="24"/>
        </w:rPr>
        <w:t>完善信息</w:t>
      </w:r>
      <w:r w:rsidR="008B5262">
        <w:rPr>
          <w:rFonts w:hint="eastAsia"/>
          <w:sz w:val="24"/>
        </w:rPr>
        <w:t>后，进入</w:t>
      </w:r>
      <w:r>
        <w:rPr>
          <w:rFonts w:hint="eastAsia"/>
          <w:sz w:val="24"/>
        </w:rPr>
        <w:t>推荐</w:t>
      </w:r>
      <w:r w:rsidR="008B5262">
        <w:rPr>
          <w:rFonts w:hint="eastAsia"/>
          <w:sz w:val="24"/>
        </w:rPr>
        <w:t>：</w:t>
      </w:r>
    </w:p>
    <w:p w:rsidR="000C302B" w:rsidRDefault="000C302B" w:rsidP="000C302B">
      <w:pPr>
        <w:ind w:left="42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476625" cy="6705600"/>
            <wp:effectExtent l="19050" t="0" r="9525" b="0"/>
            <wp:docPr id="100" name="图片 99" descr="完善信息成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完善信息成功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D2E" w:rsidRPr="00D06D2E" w:rsidRDefault="00D06D2E" w:rsidP="00D06D2E">
      <w:pPr>
        <w:pStyle w:val="ae"/>
        <w:numPr>
          <w:ilvl w:val="0"/>
          <w:numId w:val="7"/>
        </w:numPr>
        <w:ind w:firstLineChars="0"/>
        <w:rPr>
          <w:sz w:val="24"/>
        </w:rPr>
      </w:pPr>
      <w:r w:rsidRPr="00D06D2E">
        <w:rPr>
          <w:rFonts w:hint="eastAsia"/>
          <w:sz w:val="24"/>
        </w:rPr>
        <w:t>选择</w:t>
      </w:r>
      <w:r w:rsidRPr="00D06D2E">
        <w:rPr>
          <w:rFonts w:hint="eastAsia"/>
          <w:sz w:val="24"/>
        </w:rPr>
        <w:t>[</w:t>
      </w:r>
      <w:r w:rsidRPr="00D06D2E">
        <w:rPr>
          <w:rFonts w:hint="eastAsia"/>
          <w:sz w:val="24"/>
        </w:rPr>
        <w:t>新学员报选课程</w:t>
      </w:r>
      <w:r w:rsidRPr="00D06D2E">
        <w:rPr>
          <w:rFonts w:hint="eastAsia"/>
          <w:sz w:val="24"/>
        </w:rPr>
        <w:t>],</w:t>
      </w:r>
      <w:r w:rsidRPr="00D06D2E">
        <w:rPr>
          <w:rFonts w:hint="eastAsia"/>
          <w:sz w:val="24"/>
        </w:rPr>
        <w:t>进入首页</w:t>
      </w:r>
      <w:r w:rsidRPr="00D06D2E">
        <w:rPr>
          <w:rFonts w:hint="eastAsia"/>
          <w:sz w:val="24"/>
        </w:rPr>
        <w:t>:</w:t>
      </w:r>
    </w:p>
    <w:p w:rsidR="00D06D2E" w:rsidRDefault="00D06D2E" w:rsidP="000C302B">
      <w:pPr>
        <w:ind w:left="42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400900" cy="5877746"/>
            <wp:effectExtent l="19050" t="0" r="9050" b="0"/>
            <wp:docPr id="101" name="图片 100" descr="首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首页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587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5"/>
    <w:bookmarkEnd w:id="16"/>
    <w:bookmarkEnd w:id="17"/>
    <w:p w:rsidR="008B5262" w:rsidRDefault="008B5262" w:rsidP="008B5262">
      <w:pPr>
        <w:ind w:left="420"/>
        <w:rPr>
          <w:sz w:val="24"/>
        </w:rPr>
      </w:pPr>
    </w:p>
    <w:p w:rsidR="008B5262" w:rsidRDefault="008B5262" w:rsidP="00CC216D">
      <w:pPr>
        <w:numPr>
          <w:ilvl w:val="0"/>
          <w:numId w:val="9"/>
        </w:numPr>
        <w:rPr>
          <w:sz w:val="24"/>
        </w:rPr>
      </w:pPr>
      <w:r>
        <w:rPr>
          <w:rFonts w:hint="eastAsia"/>
          <w:sz w:val="24"/>
        </w:rPr>
        <w:t>点击首页上的【</w:t>
      </w:r>
      <w:r w:rsidR="00D06D2E">
        <w:rPr>
          <w:rFonts w:hint="eastAsia"/>
          <w:sz w:val="24"/>
        </w:rPr>
        <w:t>我的</w:t>
      </w:r>
      <w:r>
        <w:rPr>
          <w:rFonts w:hint="eastAsia"/>
          <w:sz w:val="24"/>
        </w:rPr>
        <w:t>】按钮，</w:t>
      </w:r>
      <w:r w:rsidR="00D06D2E">
        <w:rPr>
          <w:rFonts w:hint="eastAsia"/>
          <w:sz w:val="24"/>
        </w:rPr>
        <w:t>进入</w:t>
      </w:r>
      <w:r w:rsidR="00292E0F">
        <w:rPr>
          <w:rFonts w:hint="eastAsia"/>
          <w:sz w:val="24"/>
        </w:rPr>
        <w:t>会员</w:t>
      </w:r>
      <w:r w:rsidR="00D06D2E">
        <w:rPr>
          <w:rFonts w:hint="eastAsia"/>
          <w:sz w:val="24"/>
        </w:rPr>
        <w:t>中心</w:t>
      </w:r>
      <w:r>
        <w:rPr>
          <w:rFonts w:hint="eastAsia"/>
          <w:sz w:val="24"/>
        </w:rPr>
        <w:t>；</w:t>
      </w:r>
    </w:p>
    <w:p w:rsidR="001715B0" w:rsidRDefault="001715B0" w:rsidP="001715B0">
      <w:pPr>
        <w:ind w:left="84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467100" cy="6134100"/>
            <wp:effectExtent l="19050" t="0" r="0" b="0"/>
            <wp:docPr id="102" name="图片 101" descr="个人中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个人中心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62" w:rsidRDefault="001715B0" w:rsidP="00CC216D">
      <w:pPr>
        <w:numPr>
          <w:ilvl w:val="0"/>
          <w:numId w:val="9"/>
        </w:numPr>
        <w:rPr>
          <w:sz w:val="24"/>
        </w:rPr>
      </w:pPr>
      <w:r>
        <w:rPr>
          <w:rFonts w:hint="eastAsia"/>
          <w:sz w:val="24"/>
        </w:rPr>
        <w:t>点击会员中心右上角的齿轮图标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进入</w:t>
      </w:r>
      <w:r>
        <w:rPr>
          <w:rFonts w:hint="eastAsia"/>
          <w:sz w:val="24"/>
        </w:rPr>
        <w:t>[</w:t>
      </w:r>
      <w:r>
        <w:rPr>
          <w:rFonts w:hint="eastAsia"/>
          <w:sz w:val="24"/>
        </w:rPr>
        <w:t>个人</w:t>
      </w:r>
      <w:r w:rsidR="00292E0F">
        <w:rPr>
          <w:rFonts w:hint="eastAsia"/>
          <w:sz w:val="24"/>
        </w:rPr>
        <w:t>资料</w:t>
      </w:r>
      <w:r>
        <w:rPr>
          <w:rFonts w:hint="eastAsia"/>
          <w:sz w:val="24"/>
        </w:rPr>
        <w:t>];</w:t>
      </w:r>
    </w:p>
    <w:p w:rsidR="001715B0" w:rsidRDefault="00292E0F" w:rsidP="001715B0">
      <w:pPr>
        <w:ind w:left="84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429000" cy="5924550"/>
            <wp:effectExtent l="19050" t="0" r="0" b="0"/>
            <wp:docPr id="103" name="图片 102" descr="个人资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个人资料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62" w:rsidRDefault="00292E0F" w:rsidP="00CC216D">
      <w:pPr>
        <w:numPr>
          <w:ilvl w:val="0"/>
          <w:numId w:val="9"/>
        </w:numPr>
        <w:rPr>
          <w:sz w:val="24"/>
        </w:rPr>
      </w:pPr>
      <w:r>
        <w:rPr>
          <w:rFonts w:hint="eastAsia"/>
          <w:sz w:val="24"/>
        </w:rPr>
        <w:t>点击</w:t>
      </w:r>
      <w:r>
        <w:rPr>
          <w:rFonts w:hint="eastAsia"/>
          <w:sz w:val="24"/>
        </w:rPr>
        <w:t>[</w:t>
      </w:r>
      <w:r>
        <w:rPr>
          <w:rFonts w:hint="eastAsia"/>
          <w:sz w:val="24"/>
        </w:rPr>
        <w:t>退出</w:t>
      </w:r>
      <w:r>
        <w:rPr>
          <w:rFonts w:hint="eastAsia"/>
          <w:sz w:val="24"/>
        </w:rPr>
        <w:t>],</w:t>
      </w:r>
      <w:r>
        <w:rPr>
          <w:rFonts w:hint="eastAsia"/>
          <w:sz w:val="24"/>
        </w:rPr>
        <w:t>即可退出</w:t>
      </w:r>
      <w:r>
        <w:rPr>
          <w:rFonts w:hint="eastAsia"/>
          <w:sz w:val="24"/>
        </w:rPr>
        <w:t>.</w:t>
      </w:r>
    </w:p>
    <w:p w:rsidR="008B5262" w:rsidRDefault="008B5262" w:rsidP="008B5262">
      <w:pPr>
        <w:ind w:left="840"/>
        <w:rPr>
          <w:sz w:val="24"/>
        </w:rPr>
      </w:pPr>
    </w:p>
    <w:p w:rsidR="008B5262" w:rsidRPr="00074707" w:rsidRDefault="008B5262" w:rsidP="00F07DED">
      <w:pPr>
        <w:pStyle w:val="2"/>
        <w:numPr>
          <w:ilvl w:val="1"/>
          <w:numId w:val="2"/>
        </w:numPr>
        <w:rPr>
          <w:color w:val="000000"/>
        </w:rPr>
      </w:pPr>
      <w:bookmarkStart w:id="19" w:name="_Toc266720418"/>
      <w:bookmarkStart w:id="20" w:name="_Toc495586842"/>
      <w:r w:rsidRPr="00074707">
        <w:rPr>
          <w:rFonts w:hint="eastAsia"/>
          <w:color w:val="000000"/>
        </w:rPr>
        <w:t>常见操作</w:t>
      </w:r>
      <w:bookmarkEnd w:id="19"/>
      <w:bookmarkEnd w:id="20"/>
    </w:p>
    <w:p w:rsidR="008B5262" w:rsidRPr="00E22FA0" w:rsidRDefault="008B5262" w:rsidP="00CC216D">
      <w:pPr>
        <w:numPr>
          <w:ilvl w:val="0"/>
          <w:numId w:val="10"/>
        </w:numPr>
        <w:rPr>
          <w:sz w:val="24"/>
        </w:rPr>
      </w:pPr>
      <w:r w:rsidRPr="00E22FA0">
        <w:rPr>
          <w:rFonts w:hint="eastAsia"/>
          <w:sz w:val="24"/>
        </w:rPr>
        <w:t>录入项查找信息，如图：</w:t>
      </w:r>
      <w:r w:rsidR="00311D17">
        <w:rPr>
          <w:rFonts w:hint="eastAsia"/>
          <w:noProof/>
          <w:sz w:val="24"/>
        </w:rPr>
        <w:drawing>
          <wp:inline distT="0" distB="0" distL="0" distR="0">
            <wp:extent cx="1466850" cy="161925"/>
            <wp:effectExtent l="19050" t="0" r="0" b="0"/>
            <wp:docPr id="4" name="图片 4" descr="pic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ic05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2FA0">
        <w:rPr>
          <w:rFonts w:hint="eastAsia"/>
          <w:sz w:val="24"/>
        </w:rPr>
        <w:t>，输入一个空格后回车，则弹出代码查询和选择页面，选择相应的记录点击【确定】按钮或回车，则选中相应记录带出至录入项中，在录入项中输入名称或代码的模糊查询信息回车，也可弹出与模糊信息匹配的记录供选择。</w:t>
      </w:r>
    </w:p>
    <w:p w:rsidR="008B5262" w:rsidRPr="00E22FA0" w:rsidRDefault="008B5262" w:rsidP="00CC216D">
      <w:pPr>
        <w:numPr>
          <w:ilvl w:val="0"/>
          <w:numId w:val="10"/>
        </w:numPr>
        <w:rPr>
          <w:sz w:val="24"/>
        </w:rPr>
      </w:pPr>
      <w:r w:rsidRPr="00E22FA0">
        <w:rPr>
          <w:rFonts w:hint="eastAsia"/>
          <w:sz w:val="24"/>
        </w:rPr>
        <w:t>红色星号</w:t>
      </w:r>
      <w:r w:rsidR="00311D17">
        <w:rPr>
          <w:rFonts w:hint="eastAsia"/>
          <w:noProof/>
          <w:sz w:val="24"/>
        </w:rPr>
        <w:drawing>
          <wp:inline distT="0" distB="0" distL="0" distR="0">
            <wp:extent cx="133350" cy="123825"/>
            <wp:effectExtent l="19050" t="0" r="0" b="0"/>
            <wp:docPr id="5" name="图片 5" descr="pic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05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2FA0">
        <w:rPr>
          <w:rFonts w:hint="eastAsia"/>
          <w:sz w:val="24"/>
        </w:rPr>
        <w:t>，带有红色星号的录入项为必填项，所有置红星的录入项必须全部录入才可以保存舱单信息。</w:t>
      </w:r>
    </w:p>
    <w:p w:rsidR="008B5262" w:rsidRPr="00E22FA0" w:rsidRDefault="00806ACA" w:rsidP="00CC216D">
      <w:pPr>
        <w:numPr>
          <w:ilvl w:val="0"/>
          <w:numId w:val="10"/>
        </w:numPr>
        <w:rPr>
          <w:sz w:val="24"/>
        </w:rPr>
      </w:pPr>
      <w:r>
        <w:rPr>
          <w:rFonts w:hint="eastAsia"/>
          <w:sz w:val="24"/>
        </w:rPr>
        <w:t>蓝</w:t>
      </w:r>
      <w:r w:rsidR="008B5262" w:rsidRPr="00E22FA0">
        <w:rPr>
          <w:rFonts w:hint="eastAsia"/>
          <w:sz w:val="24"/>
        </w:rPr>
        <w:t>色星号</w:t>
      </w:r>
      <w:r w:rsidR="00311D17">
        <w:rPr>
          <w:rFonts w:hint="eastAsia"/>
          <w:noProof/>
          <w:sz w:val="24"/>
        </w:rPr>
        <w:drawing>
          <wp:inline distT="0" distB="0" distL="0" distR="0">
            <wp:extent cx="114300" cy="114300"/>
            <wp:effectExtent l="19050" t="0" r="0" b="0"/>
            <wp:docPr id="6" name="图片 6" descr="pic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ic0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262" w:rsidRPr="00E22FA0">
        <w:rPr>
          <w:rFonts w:hint="eastAsia"/>
          <w:sz w:val="24"/>
        </w:rPr>
        <w:t>，带有蓝色星号的录入项为相对必填项，如果相关的蓝星录入项中其中一项已经录入，则其他蓝星录入项也需要录入才可保存，如果为空则</w:t>
      </w:r>
      <w:r w:rsidR="008B5262" w:rsidRPr="00E22FA0">
        <w:rPr>
          <w:rFonts w:hint="eastAsia"/>
          <w:sz w:val="24"/>
        </w:rPr>
        <w:lastRenderedPageBreak/>
        <w:t>需要全部为空。</w:t>
      </w:r>
    </w:p>
    <w:p w:rsidR="000670C5" w:rsidRPr="0013748D" w:rsidRDefault="008351F9" w:rsidP="00F07DED">
      <w:pPr>
        <w:pStyle w:val="1"/>
        <w:pageBreakBefore/>
        <w:numPr>
          <w:ilvl w:val="0"/>
          <w:numId w:val="3"/>
        </w:numPr>
        <w:ind w:left="1979" w:hanging="1979"/>
        <w:jc w:val="left"/>
      </w:pPr>
      <w:bookmarkStart w:id="21" w:name="_Toc495586843"/>
      <w:r w:rsidRPr="0013748D">
        <w:rPr>
          <w:rFonts w:hint="eastAsia"/>
        </w:rPr>
        <w:lastRenderedPageBreak/>
        <w:t>公共信息</w:t>
      </w:r>
      <w:bookmarkEnd w:id="21"/>
    </w:p>
    <w:p w:rsidR="00CD5015" w:rsidRPr="00CD5015" w:rsidRDefault="00CD5015" w:rsidP="005D3123">
      <w:pPr>
        <w:pStyle w:val="ae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22" w:name="_Toc223261130"/>
      <w:bookmarkStart w:id="23" w:name="_Toc236210740"/>
      <w:bookmarkStart w:id="24" w:name="_Toc266784718"/>
      <w:bookmarkStart w:id="25" w:name="_Toc266956308"/>
      <w:bookmarkStart w:id="26" w:name="_Toc266956568"/>
      <w:bookmarkStart w:id="27" w:name="_Toc266956953"/>
      <w:bookmarkStart w:id="28" w:name="_Toc266958041"/>
      <w:bookmarkStart w:id="29" w:name="_Toc266958298"/>
      <w:bookmarkStart w:id="30" w:name="_Toc266958555"/>
      <w:bookmarkStart w:id="31" w:name="_Toc495503718"/>
      <w:bookmarkStart w:id="32" w:name="_Toc495586598"/>
      <w:bookmarkStart w:id="33" w:name="_Toc495586844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</w:p>
    <w:p w:rsidR="00BB4444" w:rsidRPr="00336A4E" w:rsidRDefault="004A63F5" w:rsidP="00F07DED">
      <w:pPr>
        <w:pStyle w:val="2"/>
        <w:numPr>
          <w:ilvl w:val="1"/>
          <w:numId w:val="2"/>
        </w:numPr>
        <w:rPr>
          <w:color w:val="000000"/>
        </w:rPr>
      </w:pPr>
      <w:bookmarkStart w:id="34" w:name="_Toc148777347"/>
      <w:bookmarkStart w:id="35" w:name="_Toc148777629"/>
      <w:bookmarkStart w:id="36" w:name="_Toc495586845"/>
      <w:r>
        <w:rPr>
          <w:rFonts w:hint="eastAsia"/>
          <w:color w:val="000000"/>
        </w:rPr>
        <w:t>课程</w:t>
      </w:r>
      <w:r w:rsidR="00336A4E" w:rsidRPr="00336A4E">
        <w:rPr>
          <w:rFonts w:hint="eastAsia"/>
          <w:color w:val="000000"/>
        </w:rPr>
        <w:t>信息查询</w:t>
      </w:r>
      <w:bookmarkEnd w:id="36"/>
    </w:p>
    <w:p w:rsidR="000670C5" w:rsidRPr="00BB4444" w:rsidRDefault="000670C5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7" w:name="_Toc495586846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4"/>
      <w:bookmarkEnd w:id="35"/>
      <w:bookmarkEnd w:id="37"/>
    </w:p>
    <w:p w:rsidR="000670C5" w:rsidRPr="00D93947" w:rsidRDefault="006E5869" w:rsidP="00D93947">
      <w:pPr>
        <w:spacing w:line="360" w:lineRule="auto"/>
        <w:rPr>
          <w:sz w:val="24"/>
        </w:rPr>
      </w:pPr>
      <w:r>
        <w:rPr>
          <w:rFonts w:hint="eastAsia"/>
          <w:sz w:val="24"/>
        </w:rPr>
        <w:t>查询课程信息</w:t>
      </w:r>
      <w:r w:rsidR="00D93947">
        <w:rPr>
          <w:rFonts w:hint="eastAsia"/>
          <w:sz w:val="24"/>
        </w:rPr>
        <w:t>。</w:t>
      </w:r>
    </w:p>
    <w:p w:rsidR="000670C5" w:rsidRPr="00BB4444" w:rsidRDefault="000670C5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8" w:name="_Toc148777348"/>
      <w:bookmarkStart w:id="39" w:name="_Toc148777630"/>
      <w:bookmarkStart w:id="40" w:name="_Toc495586847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8"/>
      <w:bookmarkEnd w:id="39"/>
      <w:bookmarkEnd w:id="40"/>
    </w:p>
    <w:p w:rsidR="00FC26D3" w:rsidRDefault="006C0DDB" w:rsidP="000565A4">
      <w:pPr>
        <w:numPr>
          <w:ilvl w:val="0"/>
          <w:numId w:val="1"/>
        </w:numPr>
        <w:spacing w:line="360" w:lineRule="auto"/>
        <w:rPr>
          <w:sz w:val="24"/>
        </w:rPr>
      </w:pPr>
      <w:r w:rsidRPr="0024626A">
        <w:rPr>
          <w:rFonts w:hint="eastAsia"/>
          <w:sz w:val="24"/>
        </w:rPr>
        <w:t>用户登陆系统，进入</w:t>
      </w:r>
      <w:r w:rsidR="00CA5F1D">
        <w:rPr>
          <w:rFonts w:hint="eastAsia"/>
          <w:sz w:val="24"/>
        </w:rPr>
        <w:t>首页</w:t>
      </w:r>
      <w:r w:rsidRPr="0024626A">
        <w:rPr>
          <w:rFonts w:hint="eastAsia"/>
          <w:sz w:val="24"/>
        </w:rPr>
        <w:t xml:space="preserve"> -&gt;</w:t>
      </w:r>
      <w:r w:rsidR="00CA5F1D">
        <w:rPr>
          <w:rFonts w:hint="eastAsia"/>
          <w:sz w:val="24"/>
        </w:rPr>
        <w:t>课程</w:t>
      </w:r>
      <w:r w:rsidRPr="0024626A">
        <w:rPr>
          <w:rFonts w:hint="eastAsia"/>
          <w:sz w:val="24"/>
        </w:rPr>
        <w:t>，如下图：</w:t>
      </w:r>
    </w:p>
    <w:p w:rsidR="002D15AE" w:rsidRDefault="00CA5F1D" w:rsidP="00CE2908">
      <w:pPr>
        <w:spacing w:line="360" w:lineRule="auto"/>
        <w:ind w:left="420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467100" cy="5943600"/>
            <wp:effectExtent l="19050" t="0" r="0" b="0"/>
            <wp:docPr id="104" name="图片 103" descr="课程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课程列表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A4" w:rsidRDefault="00CA5F1D" w:rsidP="00D941AD">
      <w:pPr>
        <w:numPr>
          <w:ilvl w:val="0"/>
          <w:numId w:val="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搜索</w:t>
      </w:r>
      <w:r w:rsidR="00366D85" w:rsidRPr="00D941AD">
        <w:rPr>
          <w:rFonts w:hint="eastAsia"/>
          <w:color w:val="000000"/>
          <w:sz w:val="24"/>
        </w:rPr>
        <w:t>：输入</w:t>
      </w:r>
      <w:r>
        <w:rPr>
          <w:rFonts w:hint="eastAsia"/>
          <w:color w:val="000000"/>
          <w:sz w:val="24"/>
        </w:rPr>
        <w:t>课程</w:t>
      </w:r>
      <w:r w:rsidR="00366D85" w:rsidRPr="00D941AD">
        <w:rPr>
          <w:rFonts w:hint="eastAsia"/>
          <w:color w:val="000000"/>
          <w:sz w:val="24"/>
        </w:rPr>
        <w:t>名称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或者</w:t>
      </w:r>
      <w:r w:rsidR="009A6DF2">
        <w:rPr>
          <w:rFonts w:hint="eastAsia"/>
          <w:color w:val="000000"/>
          <w:sz w:val="24"/>
        </w:rPr>
        <w:t>点击</w:t>
      </w:r>
      <w:r w:rsidR="009A6DF2">
        <w:rPr>
          <w:rFonts w:hint="eastAsia"/>
          <w:color w:val="000000"/>
          <w:sz w:val="24"/>
        </w:rPr>
        <w:t>[</w:t>
      </w:r>
      <w:r>
        <w:rPr>
          <w:rFonts w:hint="eastAsia"/>
          <w:color w:val="000000"/>
          <w:sz w:val="24"/>
        </w:rPr>
        <w:t>课程类型</w:t>
      </w:r>
      <w:r w:rsidR="009A6DF2">
        <w:rPr>
          <w:rFonts w:hint="eastAsia"/>
          <w:color w:val="000000"/>
          <w:sz w:val="24"/>
        </w:rPr>
        <w:t>]</w:t>
      </w:r>
      <w:r w:rsidR="009A6DF2">
        <w:rPr>
          <w:rFonts w:hint="eastAsia"/>
          <w:color w:val="000000"/>
          <w:sz w:val="24"/>
        </w:rPr>
        <w:t>选择课程类型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或者</w:t>
      </w:r>
      <w:r w:rsidR="00901A9E">
        <w:rPr>
          <w:rFonts w:hint="eastAsia"/>
          <w:color w:val="000000"/>
          <w:sz w:val="24"/>
        </w:rPr>
        <w:t>点击</w:t>
      </w:r>
      <w:r w:rsidR="00901A9E">
        <w:rPr>
          <w:rFonts w:hint="eastAsia"/>
          <w:color w:val="000000"/>
          <w:sz w:val="24"/>
        </w:rPr>
        <w:t>[</w:t>
      </w:r>
      <w:r w:rsidR="00901A9E">
        <w:rPr>
          <w:rFonts w:hint="eastAsia"/>
          <w:color w:val="000000"/>
          <w:sz w:val="24"/>
        </w:rPr>
        <w:t>全部区域</w:t>
      </w:r>
      <w:r w:rsidR="00901A9E">
        <w:rPr>
          <w:rFonts w:hint="eastAsia"/>
          <w:color w:val="000000"/>
          <w:sz w:val="24"/>
        </w:rPr>
        <w:t>]</w:t>
      </w:r>
      <w:r>
        <w:rPr>
          <w:rFonts w:hint="eastAsia"/>
          <w:color w:val="000000"/>
          <w:sz w:val="24"/>
        </w:rPr>
        <w:t>选择区域</w:t>
      </w:r>
      <w:r w:rsidR="00366D85" w:rsidRPr="00D941AD">
        <w:rPr>
          <w:rFonts w:hint="eastAsia"/>
          <w:color w:val="000000"/>
          <w:sz w:val="24"/>
        </w:rPr>
        <w:t>，</w:t>
      </w:r>
      <w:r w:rsidR="002706E9" w:rsidRPr="00D941AD">
        <w:rPr>
          <w:rFonts w:hint="eastAsia"/>
          <w:color w:val="000000"/>
          <w:sz w:val="24"/>
        </w:rPr>
        <w:t>点击【</w:t>
      </w:r>
      <w:r>
        <w:rPr>
          <w:rFonts w:hint="eastAsia"/>
          <w:color w:val="000000"/>
          <w:sz w:val="24"/>
        </w:rPr>
        <w:t>放大镜</w:t>
      </w:r>
      <w:r w:rsidR="002706E9" w:rsidRPr="00D941AD">
        <w:rPr>
          <w:rFonts w:hint="eastAsia"/>
          <w:color w:val="000000"/>
          <w:sz w:val="24"/>
        </w:rPr>
        <w:t>】按钮，显示符合条件的记录；点击</w:t>
      </w:r>
      <w:r>
        <w:rPr>
          <w:rFonts w:hint="eastAsia"/>
          <w:color w:val="000000"/>
          <w:sz w:val="24"/>
        </w:rPr>
        <w:t>刷新页面则</w:t>
      </w:r>
      <w:r w:rsidR="002706E9" w:rsidRPr="00D941AD">
        <w:rPr>
          <w:rFonts w:hint="eastAsia"/>
          <w:color w:val="000000"/>
          <w:sz w:val="24"/>
        </w:rPr>
        <w:t>清空输入的查询条件信息。</w:t>
      </w:r>
    </w:p>
    <w:p w:rsidR="004C6E5C" w:rsidRDefault="004C6E5C" w:rsidP="00D941AD">
      <w:pPr>
        <w:numPr>
          <w:ilvl w:val="0"/>
          <w:numId w:val="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点击一个课程可以进入并查看课程详情</w:t>
      </w:r>
      <w:r>
        <w:rPr>
          <w:rFonts w:hint="eastAsia"/>
          <w:color w:val="000000"/>
          <w:sz w:val="24"/>
        </w:rPr>
        <w:t>:</w:t>
      </w:r>
    </w:p>
    <w:p w:rsidR="004C6E5C" w:rsidRPr="004C6E5C" w:rsidRDefault="004C6E5C" w:rsidP="004C6E5C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2638425" cy="6305550"/>
            <wp:effectExtent l="19050" t="0" r="9525" b="0"/>
            <wp:docPr id="105" name="图片 104" descr="课程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课程详情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0C5" w:rsidRPr="00BB4444" w:rsidRDefault="000670C5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1" w:name="_Toc148777349"/>
      <w:bookmarkStart w:id="42" w:name="_Toc148777631"/>
      <w:bookmarkStart w:id="43" w:name="_Toc495586848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1"/>
      <w:bookmarkEnd w:id="42"/>
      <w:bookmarkEnd w:id="43"/>
    </w:p>
    <w:p w:rsidR="003A290A" w:rsidRPr="00732CC4" w:rsidRDefault="003A290A" w:rsidP="00732CC4">
      <w:pPr>
        <w:spacing w:line="360" w:lineRule="auto"/>
        <w:ind w:left="420"/>
        <w:rPr>
          <w:sz w:val="24"/>
        </w:rPr>
      </w:pPr>
      <w:r w:rsidRPr="003A290A">
        <w:rPr>
          <w:rFonts w:hint="eastAsia"/>
          <w:sz w:val="24"/>
        </w:rPr>
        <w:t>无</w:t>
      </w:r>
    </w:p>
    <w:p w:rsidR="00BA4A9B" w:rsidRPr="007A695C" w:rsidRDefault="009A6DF2" w:rsidP="00F07DED">
      <w:pPr>
        <w:pStyle w:val="2"/>
        <w:numPr>
          <w:ilvl w:val="1"/>
          <w:numId w:val="2"/>
        </w:numPr>
        <w:rPr>
          <w:color w:val="000000"/>
        </w:rPr>
      </w:pPr>
      <w:bookmarkStart w:id="44" w:name="_Toc148777351"/>
      <w:bookmarkStart w:id="45" w:name="_Toc148777633"/>
      <w:bookmarkStart w:id="46" w:name="_Toc495586849"/>
      <w:r>
        <w:rPr>
          <w:rFonts w:hint="eastAsia"/>
          <w:color w:val="000000"/>
        </w:rPr>
        <w:t>训练营</w:t>
      </w:r>
      <w:r w:rsidR="007A695C" w:rsidRPr="007A695C">
        <w:rPr>
          <w:rFonts w:hint="eastAsia"/>
          <w:color w:val="000000"/>
        </w:rPr>
        <w:t>查询</w:t>
      </w:r>
      <w:bookmarkEnd w:id="46"/>
    </w:p>
    <w:p w:rsidR="00BA4A9B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7" w:name="_Toc495586850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7"/>
    </w:p>
    <w:p w:rsidR="008D7CE5" w:rsidRPr="00DA47F5" w:rsidRDefault="001101BC" w:rsidP="008D7CE5">
      <w:pPr>
        <w:rPr>
          <w:sz w:val="24"/>
        </w:rPr>
      </w:pPr>
      <w:r>
        <w:rPr>
          <w:rFonts w:hint="eastAsia"/>
          <w:sz w:val="24"/>
        </w:rPr>
        <w:t>查询训练营信息</w:t>
      </w:r>
    </w:p>
    <w:p w:rsidR="0084566C" w:rsidRPr="0084566C" w:rsidRDefault="00BA4A9B" w:rsidP="0084566C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8" w:name="_Toc495586851"/>
      <w:r w:rsidRPr="00BB4444">
        <w:rPr>
          <w:rFonts w:ascii="宋体" w:eastAsia="宋体" w:hAnsi="宋体" w:hint="eastAsia"/>
          <w:sz w:val="24"/>
          <w:szCs w:val="24"/>
        </w:rPr>
        <w:lastRenderedPageBreak/>
        <w:t>操作流程</w:t>
      </w:r>
      <w:bookmarkEnd w:id="48"/>
    </w:p>
    <w:p w:rsidR="00BA4A9B" w:rsidRDefault="00F06049" w:rsidP="00CC216D">
      <w:pPr>
        <w:numPr>
          <w:ilvl w:val="0"/>
          <w:numId w:val="6"/>
        </w:numPr>
        <w:spacing w:line="360" w:lineRule="auto"/>
        <w:rPr>
          <w:sz w:val="24"/>
          <w:lang w:eastAsia="zh-SG"/>
        </w:rPr>
      </w:pPr>
      <w:r w:rsidRPr="00F06049">
        <w:rPr>
          <w:rFonts w:hint="eastAsia"/>
          <w:sz w:val="24"/>
        </w:rPr>
        <w:t>用户登陆系统，进入</w:t>
      </w:r>
      <w:r w:rsidR="00885145">
        <w:rPr>
          <w:rFonts w:hint="eastAsia"/>
          <w:sz w:val="24"/>
        </w:rPr>
        <w:t>首页</w:t>
      </w:r>
      <w:r w:rsidRPr="00F06049">
        <w:rPr>
          <w:rFonts w:hint="eastAsia"/>
          <w:sz w:val="24"/>
        </w:rPr>
        <w:t>-&gt;</w:t>
      </w:r>
      <w:r w:rsidR="00885145">
        <w:rPr>
          <w:rFonts w:hint="eastAsia"/>
          <w:sz w:val="24"/>
        </w:rPr>
        <w:t>训练营</w:t>
      </w:r>
      <w:r w:rsidR="003B0B6E">
        <w:rPr>
          <w:rFonts w:hint="eastAsia"/>
          <w:sz w:val="24"/>
        </w:rPr>
        <w:t>(</w:t>
      </w:r>
      <w:r w:rsidR="003B0B6E">
        <w:rPr>
          <w:rFonts w:hint="eastAsia"/>
          <w:sz w:val="24"/>
        </w:rPr>
        <w:t>不是底部训练营</w:t>
      </w:r>
      <w:r w:rsidR="003B0B6E">
        <w:rPr>
          <w:rFonts w:hint="eastAsia"/>
          <w:sz w:val="24"/>
        </w:rPr>
        <w:t>)</w:t>
      </w:r>
      <w:r w:rsidRPr="00F06049">
        <w:rPr>
          <w:rFonts w:hint="eastAsia"/>
          <w:sz w:val="24"/>
        </w:rPr>
        <w:t>，如下图：</w:t>
      </w:r>
    </w:p>
    <w:p w:rsidR="00F06049" w:rsidRPr="00826A4D" w:rsidRDefault="003B0B6E" w:rsidP="00F06049">
      <w:pPr>
        <w:spacing w:line="360" w:lineRule="auto"/>
        <w:ind w:left="420"/>
        <w:rPr>
          <w:sz w:val="24"/>
          <w:lang w:eastAsia="zh-SG"/>
        </w:rPr>
      </w:pPr>
      <w:r>
        <w:rPr>
          <w:noProof/>
          <w:sz w:val="24"/>
        </w:rPr>
        <w:drawing>
          <wp:inline distT="0" distB="0" distL="0" distR="0">
            <wp:extent cx="3400425" cy="5838825"/>
            <wp:effectExtent l="19050" t="0" r="9525" b="0"/>
            <wp:docPr id="106" name="图片 105" descr="训练营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训练营列表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E7" w:rsidRDefault="006F2AE7" w:rsidP="006F2AE7">
      <w:pPr>
        <w:numPr>
          <w:ilvl w:val="0"/>
          <w:numId w:val="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搜索</w:t>
      </w:r>
      <w:r w:rsidRPr="00D941AD">
        <w:rPr>
          <w:rFonts w:hint="eastAsia"/>
          <w:color w:val="000000"/>
          <w:sz w:val="24"/>
        </w:rPr>
        <w:t>：输入</w:t>
      </w:r>
      <w:r>
        <w:rPr>
          <w:rFonts w:hint="eastAsia"/>
          <w:color w:val="000000"/>
          <w:sz w:val="24"/>
        </w:rPr>
        <w:t>训练营</w:t>
      </w:r>
      <w:r w:rsidRPr="00D941AD">
        <w:rPr>
          <w:rFonts w:hint="eastAsia"/>
          <w:color w:val="000000"/>
          <w:sz w:val="24"/>
        </w:rPr>
        <w:t>名称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或者点击</w:t>
      </w:r>
      <w:r>
        <w:rPr>
          <w:rFonts w:hint="eastAsia"/>
          <w:color w:val="000000"/>
          <w:sz w:val="24"/>
        </w:rPr>
        <w:t>[</w:t>
      </w:r>
      <w:r>
        <w:rPr>
          <w:rFonts w:hint="eastAsia"/>
          <w:color w:val="000000"/>
          <w:sz w:val="24"/>
        </w:rPr>
        <w:t>全部区域</w:t>
      </w:r>
      <w:r>
        <w:rPr>
          <w:rFonts w:hint="eastAsia"/>
          <w:color w:val="000000"/>
          <w:sz w:val="24"/>
        </w:rPr>
        <w:t>]</w:t>
      </w:r>
      <w:r>
        <w:rPr>
          <w:rFonts w:hint="eastAsia"/>
          <w:color w:val="000000"/>
          <w:sz w:val="24"/>
        </w:rPr>
        <w:t>选择区域</w:t>
      </w:r>
      <w:r w:rsidRPr="00D941AD">
        <w:rPr>
          <w:rFonts w:hint="eastAsia"/>
          <w:color w:val="000000"/>
          <w:sz w:val="24"/>
        </w:rPr>
        <w:t>，点击【</w:t>
      </w:r>
      <w:r>
        <w:rPr>
          <w:rFonts w:hint="eastAsia"/>
          <w:color w:val="000000"/>
          <w:sz w:val="24"/>
        </w:rPr>
        <w:t>放大镜</w:t>
      </w:r>
      <w:r w:rsidRPr="00D941AD">
        <w:rPr>
          <w:rFonts w:hint="eastAsia"/>
          <w:color w:val="000000"/>
          <w:sz w:val="24"/>
        </w:rPr>
        <w:t>】按钮，显示符合条件的记录；点击</w:t>
      </w:r>
      <w:r>
        <w:rPr>
          <w:rFonts w:hint="eastAsia"/>
          <w:color w:val="000000"/>
          <w:sz w:val="24"/>
        </w:rPr>
        <w:t>刷新页面则</w:t>
      </w:r>
      <w:r w:rsidRPr="00D941AD">
        <w:rPr>
          <w:rFonts w:hint="eastAsia"/>
          <w:color w:val="000000"/>
          <w:sz w:val="24"/>
        </w:rPr>
        <w:t>清空输入的查询条件信息。</w:t>
      </w:r>
    </w:p>
    <w:p w:rsidR="006F2AE7" w:rsidRDefault="006F2AE7" w:rsidP="006F2AE7">
      <w:pPr>
        <w:pStyle w:val="ae"/>
        <w:numPr>
          <w:ilvl w:val="0"/>
          <w:numId w:val="10"/>
        </w:numPr>
        <w:ind w:firstLineChars="0"/>
        <w:rPr>
          <w:color w:val="000000"/>
          <w:sz w:val="24"/>
        </w:rPr>
      </w:pPr>
      <w:r w:rsidRPr="006F2AE7">
        <w:rPr>
          <w:rFonts w:hint="eastAsia"/>
          <w:color w:val="000000"/>
          <w:sz w:val="24"/>
        </w:rPr>
        <w:t>点击一个</w:t>
      </w:r>
      <w:r>
        <w:rPr>
          <w:rFonts w:hint="eastAsia"/>
          <w:color w:val="000000"/>
          <w:sz w:val="24"/>
        </w:rPr>
        <w:t>训练营</w:t>
      </w:r>
      <w:r w:rsidRPr="006F2AE7">
        <w:rPr>
          <w:rFonts w:hint="eastAsia"/>
          <w:color w:val="000000"/>
          <w:sz w:val="24"/>
        </w:rPr>
        <w:t>可以进入并查看课程详情</w:t>
      </w:r>
      <w:r w:rsidRPr="006F2AE7">
        <w:rPr>
          <w:rFonts w:hint="eastAsia"/>
          <w:color w:val="000000"/>
          <w:sz w:val="24"/>
        </w:rPr>
        <w:t>:</w:t>
      </w:r>
    </w:p>
    <w:p w:rsidR="0084566C" w:rsidRPr="006F2AE7" w:rsidRDefault="006F2AE7" w:rsidP="006F2AE7">
      <w:pPr>
        <w:pStyle w:val="ae"/>
        <w:ind w:left="420" w:firstLineChars="0" w:firstLine="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2609850" cy="7191375"/>
            <wp:effectExtent l="19050" t="0" r="0" b="0"/>
            <wp:docPr id="107" name="图片 106" descr="训练营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训练营详情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A9B" w:rsidRPr="00BB4444" w:rsidRDefault="00BA4A9B" w:rsidP="0084566C">
      <w:pPr>
        <w:pStyle w:val="2"/>
        <w:numPr>
          <w:ilvl w:val="0"/>
          <w:numId w:val="3"/>
        </w:numPr>
        <w:rPr>
          <w:rFonts w:ascii="宋体" w:eastAsia="宋体" w:hAnsi="宋体"/>
          <w:sz w:val="24"/>
          <w:szCs w:val="24"/>
        </w:rPr>
      </w:pPr>
      <w:bookmarkStart w:id="49" w:name="_Toc495586852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9"/>
    </w:p>
    <w:p w:rsidR="00BA4A9B" w:rsidRDefault="006F2AE7" w:rsidP="00172750">
      <w:p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>点击里面的图标会进入相应的信息页面</w:t>
      </w:r>
      <w:r w:rsidR="00E0552D">
        <w:rPr>
          <w:rFonts w:hint="eastAsia"/>
          <w:sz w:val="24"/>
        </w:rPr>
        <w:t>.</w:t>
      </w:r>
    </w:p>
    <w:p w:rsidR="00044BBB" w:rsidRPr="0084566C" w:rsidRDefault="006828CF" w:rsidP="0084566C">
      <w:pPr>
        <w:pStyle w:val="2"/>
        <w:numPr>
          <w:ilvl w:val="1"/>
          <w:numId w:val="2"/>
        </w:numPr>
        <w:rPr>
          <w:rFonts w:asciiTheme="majorEastAsia" w:eastAsiaTheme="majorEastAsia" w:hAnsiTheme="majorEastAsia"/>
          <w:color w:val="000000"/>
          <w:sz w:val="24"/>
          <w:szCs w:val="24"/>
        </w:rPr>
      </w:pPr>
      <w:bookmarkStart w:id="50" w:name="_Toc495586853"/>
      <w:r w:rsidRPr="0084566C">
        <w:rPr>
          <w:rFonts w:asciiTheme="majorEastAsia" w:eastAsiaTheme="majorEastAsia" w:hAnsiTheme="majorEastAsia" w:hint="eastAsia"/>
          <w:color w:val="000000"/>
          <w:sz w:val="24"/>
          <w:szCs w:val="24"/>
        </w:rPr>
        <w:lastRenderedPageBreak/>
        <w:t>教练</w:t>
      </w:r>
      <w:r w:rsidR="0031442B" w:rsidRPr="0084566C">
        <w:rPr>
          <w:rFonts w:asciiTheme="majorEastAsia" w:eastAsiaTheme="majorEastAsia" w:hAnsiTheme="majorEastAsia" w:hint="eastAsia"/>
          <w:color w:val="000000"/>
          <w:sz w:val="24"/>
          <w:szCs w:val="24"/>
        </w:rPr>
        <w:t>信息</w:t>
      </w:r>
      <w:r w:rsidR="00044BBB" w:rsidRPr="0084566C">
        <w:rPr>
          <w:rFonts w:asciiTheme="majorEastAsia" w:eastAsiaTheme="majorEastAsia" w:hAnsiTheme="majorEastAsia" w:hint="eastAsia"/>
          <w:color w:val="000000"/>
          <w:sz w:val="24"/>
          <w:szCs w:val="24"/>
        </w:rPr>
        <w:t>查询</w:t>
      </w:r>
      <w:bookmarkEnd w:id="50"/>
    </w:p>
    <w:p w:rsidR="00044BBB" w:rsidRDefault="00044BB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1" w:name="_Toc49558685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1"/>
    </w:p>
    <w:p w:rsidR="00044BBB" w:rsidRPr="00DA47F5" w:rsidRDefault="000A335E" w:rsidP="00044BBB">
      <w:pPr>
        <w:rPr>
          <w:sz w:val="24"/>
        </w:rPr>
      </w:pPr>
      <w:r>
        <w:rPr>
          <w:rFonts w:hint="eastAsia"/>
          <w:sz w:val="24"/>
        </w:rPr>
        <w:t>查询</w:t>
      </w:r>
      <w:r w:rsidR="006828CF">
        <w:rPr>
          <w:rFonts w:hint="eastAsia"/>
          <w:sz w:val="24"/>
        </w:rPr>
        <w:t>教练</w:t>
      </w:r>
      <w:r w:rsidR="00044BBB" w:rsidRPr="00DA47F5">
        <w:rPr>
          <w:rFonts w:hint="eastAsia"/>
          <w:sz w:val="24"/>
        </w:rPr>
        <w:t>信息。</w:t>
      </w:r>
    </w:p>
    <w:p w:rsidR="00044BBB" w:rsidRPr="00BB4444" w:rsidRDefault="00044BB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2" w:name="_Toc49558685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2"/>
    </w:p>
    <w:p w:rsidR="00F835E0" w:rsidRDefault="00F835E0" w:rsidP="00CC216D">
      <w:pPr>
        <w:numPr>
          <w:ilvl w:val="0"/>
          <w:numId w:val="11"/>
        </w:numPr>
        <w:spacing w:line="360" w:lineRule="auto"/>
        <w:rPr>
          <w:sz w:val="24"/>
          <w:lang w:eastAsia="zh-SG"/>
        </w:rPr>
      </w:pPr>
      <w:r w:rsidRPr="00F835E0">
        <w:rPr>
          <w:rFonts w:hint="eastAsia"/>
          <w:sz w:val="24"/>
        </w:rPr>
        <w:t>用户登陆系统，进入</w:t>
      </w:r>
      <w:r w:rsidR="0053037B">
        <w:rPr>
          <w:rFonts w:hint="eastAsia"/>
          <w:sz w:val="24"/>
        </w:rPr>
        <w:t>首页</w:t>
      </w:r>
      <w:r w:rsidRPr="00F835E0">
        <w:rPr>
          <w:rFonts w:hint="eastAsia"/>
          <w:sz w:val="24"/>
        </w:rPr>
        <w:t xml:space="preserve"> -&gt;</w:t>
      </w:r>
      <w:r w:rsidR="0053037B">
        <w:rPr>
          <w:rFonts w:hint="eastAsia"/>
          <w:sz w:val="24"/>
        </w:rPr>
        <w:t>教练</w:t>
      </w:r>
      <w:r w:rsidRPr="00F835E0">
        <w:rPr>
          <w:rFonts w:hint="eastAsia"/>
          <w:sz w:val="24"/>
        </w:rPr>
        <w:t>，如下图：</w:t>
      </w:r>
    </w:p>
    <w:p w:rsidR="00F835E0" w:rsidRDefault="001002E3" w:rsidP="00F835E0">
      <w:pPr>
        <w:spacing w:line="360" w:lineRule="auto"/>
        <w:ind w:left="420"/>
        <w:rPr>
          <w:sz w:val="24"/>
          <w:lang w:eastAsia="zh-SG"/>
        </w:rPr>
      </w:pPr>
      <w:r>
        <w:rPr>
          <w:noProof/>
          <w:sz w:val="24"/>
        </w:rPr>
        <w:drawing>
          <wp:inline distT="0" distB="0" distL="0" distR="0">
            <wp:extent cx="3448050" cy="5857875"/>
            <wp:effectExtent l="19050" t="0" r="0" b="0"/>
            <wp:docPr id="108" name="图片 107" descr="教练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教练列表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E3B" w:rsidRDefault="00BE3E3B" w:rsidP="00CC216D">
      <w:pPr>
        <w:numPr>
          <w:ilvl w:val="0"/>
          <w:numId w:val="1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</w:t>
      </w:r>
      <w:r w:rsidR="001002E3" w:rsidRPr="00D941AD">
        <w:rPr>
          <w:rFonts w:hint="eastAsia"/>
          <w:color w:val="000000"/>
          <w:sz w:val="24"/>
        </w:rPr>
        <w:t>输入</w:t>
      </w:r>
      <w:r w:rsidR="00E0552D">
        <w:rPr>
          <w:rFonts w:hint="eastAsia"/>
          <w:color w:val="000000"/>
          <w:sz w:val="24"/>
        </w:rPr>
        <w:t>教练</w:t>
      </w:r>
      <w:r w:rsidR="001002E3" w:rsidRPr="00D941AD">
        <w:rPr>
          <w:rFonts w:hint="eastAsia"/>
          <w:color w:val="000000"/>
          <w:sz w:val="24"/>
        </w:rPr>
        <w:t>名称</w:t>
      </w:r>
      <w:r w:rsidR="001002E3">
        <w:rPr>
          <w:rFonts w:hint="eastAsia"/>
          <w:color w:val="000000"/>
          <w:sz w:val="24"/>
        </w:rPr>
        <w:t>,</w:t>
      </w:r>
      <w:r w:rsidR="001002E3">
        <w:rPr>
          <w:rFonts w:hint="eastAsia"/>
          <w:color w:val="000000"/>
          <w:sz w:val="24"/>
        </w:rPr>
        <w:t>或者点击</w:t>
      </w:r>
      <w:r w:rsidR="001002E3">
        <w:rPr>
          <w:rFonts w:hint="eastAsia"/>
          <w:color w:val="000000"/>
          <w:sz w:val="24"/>
        </w:rPr>
        <w:t>[</w:t>
      </w:r>
      <w:r w:rsidR="00E0552D">
        <w:rPr>
          <w:rFonts w:hint="eastAsia"/>
          <w:color w:val="000000"/>
          <w:sz w:val="24"/>
        </w:rPr>
        <w:t>性别</w:t>
      </w:r>
      <w:r w:rsidR="001002E3">
        <w:rPr>
          <w:rFonts w:hint="eastAsia"/>
          <w:color w:val="000000"/>
          <w:sz w:val="24"/>
        </w:rPr>
        <w:t>]</w:t>
      </w:r>
      <w:r w:rsidR="001002E3">
        <w:rPr>
          <w:rFonts w:hint="eastAsia"/>
          <w:color w:val="000000"/>
          <w:sz w:val="24"/>
        </w:rPr>
        <w:t>选择</w:t>
      </w:r>
      <w:r w:rsidR="00E0552D">
        <w:rPr>
          <w:rFonts w:hint="eastAsia"/>
          <w:color w:val="000000"/>
          <w:sz w:val="24"/>
        </w:rPr>
        <w:t>性别</w:t>
      </w:r>
      <w:r w:rsidR="001002E3">
        <w:rPr>
          <w:rFonts w:hint="eastAsia"/>
          <w:color w:val="000000"/>
          <w:sz w:val="24"/>
        </w:rPr>
        <w:t>,</w:t>
      </w:r>
      <w:r w:rsidR="001002E3">
        <w:rPr>
          <w:rFonts w:hint="eastAsia"/>
          <w:color w:val="000000"/>
          <w:sz w:val="24"/>
        </w:rPr>
        <w:t>或者点击</w:t>
      </w:r>
      <w:r w:rsidR="001002E3">
        <w:rPr>
          <w:rFonts w:hint="eastAsia"/>
          <w:color w:val="000000"/>
          <w:sz w:val="24"/>
        </w:rPr>
        <w:t>[</w:t>
      </w:r>
      <w:r w:rsidR="001002E3">
        <w:rPr>
          <w:rFonts w:hint="eastAsia"/>
          <w:color w:val="000000"/>
          <w:sz w:val="24"/>
        </w:rPr>
        <w:t>全部区域</w:t>
      </w:r>
      <w:r w:rsidR="001002E3">
        <w:rPr>
          <w:rFonts w:hint="eastAsia"/>
          <w:color w:val="000000"/>
          <w:sz w:val="24"/>
        </w:rPr>
        <w:t>]</w:t>
      </w:r>
      <w:r w:rsidR="001002E3">
        <w:rPr>
          <w:rFonts w:hint="eastAsia"/>
          <w:color w:val="000000"/>
          <w:sz w:val="24"/>
        </w:rPr>
        <w:t>选择区域</w:t>
      </w:r>
      <w:r w:rsidR="001002E3" w:rsidRPr="00D941AD">
        <w:rPr>
          <w:rFonts w:hint="eastAsia"/>
          <w:color w:val="000000"/>
          <w:sz w:val="24"/>
        </w:rPr>
        <w:t>，点击【</w:t>
      </w:r>
      <w:r w:rsidR="001002E3">
        <w:rPr>
          <w:rFonts w:hint="eastAsia"/>
          <w:color w:val="000000"/>
          <w:sz w:val="24"/>
        </w:rPr>
        <w:t>放大镜</w:t>
      </w:r>
      <w:r w:rsidR="001002E3" w:rsidRPr="00D941AD">
        <w:rPr>
          <w:rFonts w:hint="eastAsia"/>
          <w:color w:val="000000"/>
          <w:sz w:val="24"/>
        </w:rPr>
        <w:t>】按钮，显示符合条件的记录；点击</w:t>
      </w:r>
      <w:r w:rsidR="001002E3">
        <w:rPr>
          <w:rFonts w:hint="eastAsia"/>
          <w:color w:val="000000"/>
          <w:sz w:val="24"/>
        </w:rPr>
        <w:t>刷新页面则</w:t>
      </w:r>
      <w:r w:rsidR="001002E3" w:rsidRPr="00D941AD">
        <w:rPr>
          <w:rFonts w:hint="eastAsia"/>
          <w:color w:val="000000"/>
          <w:sz w:val="24"/>
        </w:rPr>
        <w:t>清空输入的查</w:t>
      </w:r>
      <w:r w:rsidR="001002E3" w:rsidRPr="00D941AD">
        <w:rPr>
          <w:rFonts w:hint="eastAsia"/>
          <w:color w:val="000000"/>
          <w:sz w:val="24"/>
        </w:rPr>
        <w:lastRenderedPageBreak/>
        <w:t>询条件信息。</w:t>
      </w:r>
    </w:p>
    <w:p w:rsidR="00E0552D" w:rsidRDefault="00E0552D" w:rsidP="00CC216D">
      <w:pPr>
        <w:numPr>
          <w:ilvl w:val="0"/>
          <w:numId w:val="1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点击教练列表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则进入教练详情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如图</w:t>
      </w:r>
      <w:r>
        <w:rPr>
          <w:rFonts w:hint="eastAsia"/>
          <w:color w:val="000000"/>
          <w:sz w:val="24"/>
        </w:rPr>
        <w:t>:</w:t>
      </w:r>
    </w:p>
    <w:p w:rsidR="00E0552D" w:rsidRPr="00E431CF" w:rsidRDefault="00E0552D" w:rsidP="00E0552D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3457575" cy="6115050"/>
            <wp:effectExtent l="19050" t="0" r="9525" b="0"/>
            <wp:docPr id="109" name="图片 108" descr="教练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教练详情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BBB" w:rsidRPr="00BB4444" w:rsidRDefault="00044BB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3" w:name="_Toc495586856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53"/>
    </w:p>
    <w:p w:rsidR="00044BBB" w:rsidRPr="00E125A3" w:rsidRDefault="00E0552D" w:rsidP="00E125A3">
      <w:pPr>
        <w:spacing w:line="360" w:lineRule="auto"/>
        <w:rPr>
          <w:sz w:val="24"/>
        </w:rPr>
      </w:pPr>
      <w:r w:rsidRPr="00E125A3">
        <w:rPr>
          <w:rFonts w:hint="eastAsia"/>
          <w:sz w:val="24"/>
        </w:rPr>
        <w:t>点击里面的图标会进入相应的信息页面</w:t>
      </w:r>
      <w:r w:rsidRPr="00E125A3">
        <w:rPr>
          <w:rFonts w:hint="eastAsia"/>
          <w:sz w:val="24"/>
        </w:rPr>
        <w:t>.</w:t>
      </w:r>
    </w:p>
    <w:p w:rsidR="00CA73BA" w:rsidRPr="007A695C" w:rsidRDefault="00E125A3" w:rsidP="00F07DED">
      <w:pPr>
        <w:pStyle w:val="2"/>
        <w:numPr>
          <w:ilvl w:val="1"/>
          <w:numId w:val="2"/>
        </w:numPr>
        <w:rPr>
          <w:color w:val="000000"/>
        </w:rPr>
      </w:pPr>
      <w:bookmarkStart w:id="54" w:name="_Toc495586857"/>
      <w:r>
        <w:rPr>
          <w:rFonts w:hint="eastAsia"/>
          <w:color w:val="000000"/>
        </w:rPr>
        <w:lastRenderedPageBreak/>
        <w:t>训练点</w:t>
      </w:r>
      <w:r w:rsidR="00D441C8" w:rsidRPr="00D441C8">
        <w:rPr>
          <w:rFonts w:hint="eastAsia"/>
          <w:color w:val="000000"/>
        </w:rPr>
        <w:t>信息查询</w:t>
      </w:r>
      <w:bookmarkEnd w:id="54"/>
    </w:p>
    <w:p w:rsidR="00CA73BA" w:rsidRDefault="00CA73BA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5" w:name="_Toc49558685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5"/>
    </w:p>
    <w:p w:rsidR="00CA73BA" w:rsidRPr="00DA47F5" w:rsidRDefault="009F5A34" w:rsidP="00CA73BA">
      <w:pPr>
        <w:rPr>
          <w:sz w:val="24"/>
        </w:rPr>
      </w:pPr>
      <w:r w:rsidRPr="009F5A34">
        <w:rPr>
          <w:rFonts w:hint="eastAsia"/>
          <w:sz w:val="24"/>
        </w:rPr>
        <w:t>查询</w:t>
      </w:r>
      <w:r w:rsidR="00E125A3">
        <w:rPr>
          <w:rFonts w:hint="eastAsia"/>
          <w:sz w:val="24"/>
        </w:rPr>
        <w:t>训练点</w:t>
      </w:r>
      <w:r w:rsidRPr="009F5A34">
        <w:rPr>
          <w:rFonts w:hint="eastAsia"/>
          <w:sz w:val="24"/>
        </w:rPr>
        <w:t>信息。</w:t>
      </w:r>
    </w:p>
    <w:p w:rsidR="00CA73BA" w:rsidRPr="00BB4444" w:rsidRDefault="00CA73BA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6" w:name="_Toc49558685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6"/>
    </w:p>
    <w:p w:rsidR="006F3A8C" w:rsidRDefault="006F3A8C" w:rsidP="00CC216D">
      <w:pPr>
        <w:numPr>
          <w:ilvl w:val="0"/>
          <w:numId w:val="12"/>
        </w:numPr>
        <w:spacing w:line="360" w:lineRule="auto"/>
        <w:rPr>
          <w:sz w:val="24"/>
          <w:lang w:eastAsia="zh-SG"/>
        </w:rPr>
      </w:pPr>
      <w:r w:rsidRPr="006F3A8C">
        <w:rPr>
          <w:rFonts w:hint="eastAsia"/>
          <w:sz w:val="24"/>
        </w:rPr>
        <w:t>用户登陆系统，进入</w:t>
      </w:r>
      <w:r w:rsidR="00EE2D30">
        <w:rPr>
          <w:rFonts w:hint="eastAsia"/>
          <w:sz w:val="24"/>
        </w:rPr>
        <w:t>首页</w:t>
      </w:r>
      <w:r w:rsidRPr="006F3A8C">
        <w:rPr>
          <w:rFonts w:hint="eastAsia"/>
          <w:sz w:val="24"/>
        </w:rPr>
        <w:t xml:space="preserve"> -&gt;</w:t>
      </w:r>
      <w:r w:rsidR="00EE2D30">
        <w:rPr>
          <w:rFonts w:hint="eastAsia"/>
          <w:sz w:val="24"/>
        </w:rPr>
        <w:t>训练点</w:t>
      </w:r>
      <w:r w:rsidRPr="006F3A8C">
        <w:rPr>
          <w:rFonts w:hint="eastAsia"/>
          <w:sz w:val="24"/>
        </w:rPr>
        <w:t>，如下图：</w:t>
      </w:r>
    </w:p>
    <w:p w:rsidR="006F3A8C" w:rsidRDefault="005A68D1" w:rsidP="006F3A8C">
      <w:pPr>
        <w:spacing w:line="360" w:lineRule="auto"/>
        <w:ind w:left="420"/>
        <w:rPr>
          <w:sz w:val="24"/>
          <w:lang w:eastAsia="zh-SG"/>
        </w:rPr>
      </w:pPr>
      <w:r>
        <w:rPr>
          <w:noProof/>
          <w:sz w:val="24"/>
        </w:rPr>
        <w:drawing>
          <wp:inline distT="0" distB="0" distL="0" distR="0">
            <wp:extent cx="3409950" cy="5848350"/>
            <wp:effectExtent l="19050" t="0" r="0" b="0"/>
            <wp:docPr id="110" name="图片 109" descr="训练点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训练点列表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FC3" w:rsidRPr="00DC0A60" w:rsidRDefault="00734A76" w:rsidP="00CC216D">
      <w:pPr>
        <w:numPr>
          <w:ilvl w:val="0"/>
          <w:numId w:val="12"/>
        </w:numPr>
        <w:spacing w:line="360" w:lineRule="auto"/>
        <w:rPr>
          <w:rFonts w:ascii="宋体" w:hAnsi="宋体"/>
          <w:sz w:val="24"/>
        </w:rPr>
      </w:pPr>
      <w:r w:rsidRPr="00734A76">
        <w:rPr>
          <w:rFonts w:hint="eastAsia"/>
          <w:sz w:val="24"/>
          <w:lang w:eastAsia="zh-SG"/>
        </w:rPr>
        <w:t>查询：</w:t>
      </w:r>
      <w:r w:rsidR="005A68D1" w:rsidRPr="00D941AD">
        <w:rPr>
          <w:rFonts w:hint="eastAsia"/>
          <w:color w:val="000000"/>
          <w:sz w:val="24"/>
        </w:rPr>
        <w:t>输入</w:t>
      </w:r>
      <w:r w:rsidR="005A68D1">
        <w:rPr>
          <w:rFonts w:hint="eastAsia"/>
          <w:color w:val="000000"/>
          <w:sz w:val="24"/>
        </w:rPr>
        <w:t>训练点</w:t>
      </w:r>
      <w:r w:rsidR="005A68D1" w:rsidRPr="00D941AD">
        <w:rPr>
          <w:rFonts w:hint="eastAsia"/>
          <w:color w:val="000000"/>
          <w:sz w:val="24"/>
        </w:rPr>
        <w:t>名称</w:t>
      </w:r>
      <w:r w:rsidR="005A68D1">
        <w:rPr>
          <w:rFonts w:hint="eastAsia"/>
          <w:color w:val="000000"/>
          <w:sz w:val="24"/>
        </w:rPr>
        <w:t>,</w:t>
      </w:r>
      <w:r w:rsidR="005A68D1">
        <w:rPr>
          <w:rFonts w:hint="eastAsia"/>
          <w:color w:val="000000"/>
          <w:sz w:val="24"/>
        </w:rPr>
        <w:t>或者点击</w:t>
      </w:r>
      <w:r w:rsidR="005A68D1">
        <w:rPr>
          <w:rFonts w:hint="eastAsia"/>
          <w:color w:val="000000"/>
          <w:sz w:val="24"/>
        </w:rPr>
        <w:t>[</w:t>
      </w:r>
      <w:r w:rsidR="005A68D1">
        <w:rPr>
          <w:rFonts w:hint="eastAsia"/>
          <w:color w:val="000000"/>
          <w:sz w:val="24"/>
        </w:rPr>
        <w:t>室内室外</w:t>
      </w:r>
      <w:r w:rsidR="005A68D1">
        <w:rPr>
          <w:rFonts w:hint="eastAsia"/>
          <w:color w:val="000000"/>
          <w:sz w:val="24"/>
        </w:rPr>
        <w:t>]</w:t>
      </w:r>
      <w:r w:rsidR="005A68D1">
        <w:rPr>
          <w:rFonts w:hint="eastAsia"/>
          <w:color w:val="000000"/>
          <w:sz w:val="24"/>
        </w:rPr>
        <w:t>选择室内室外</w:t>
      </w:r>
      <w:r w:rsidR="005A68D1">
        <w:rPr>
          <w:rFonts w:hint="eastAsia"/>
          <w:color w:val="000000"/>
          <w:sz w:val="24"/>
        </w:rPr>
        <w:t>,</w:t>
      </w:r>
      <w:r w:rsidR="005A68D1">
        <w:rPr>
          <w:rFonts w:hint="eastAsia"/>
          <w:color w:val="000000"/>
          <w:sz w:val="24"/>
        </w:rPr>
        <w:t>或者点击</w:t>
      </w:r>
      <w:r w:rsidR="005A68D1">
        <w:rPr>
          <w:rFonts w:hint="eastAsia"/>
          <w:color w:val="000000"/>
          <w:sz w:val="24"/>
        </w:rPr>
        <w:t>[</w:t>
      </w:r>
      <w:r w:rsidR="005A68D1">
        <w:rPr>
          <w:rFonts w:hint="eastAsia"/>
          <w:color w:val="000000"/>
          <w:sz w:val="24"/>
        </w:rPr>
        <w:t>全部区域</w:t>
      </w:r>
      <w:r w:rsidR="005A68D1">
        <w:rPr>
          <w:rFonts w:hint="eastAsia"/>
          <w:color w:val="000000"/>
          <w:sz w:val="24"/>
        </w:rPr>
        <w:t>]</w:t>
      </w:r>
      <w:r w:rsidR="005A68D1">
        <w:rPr>
          <w:rFonts w:hint="eastAsia"/>
          <w:color w:val="000000"/>
          <w:sz w:val="24"/>
        </w:rPr>
        <w:t>选择区域</w:t>
      </w:r>
      <w:r w:rsidR="005A68D1" w:rsidRPr="00D941AD">
        <w:rPr>
          <w:rFonts w:hint="eastAsia"/>
          <w:color w:val="000000"/>
          <w:sz w:val="24"/>
        </w:rPr>
        <w:t>，点击【</w:t>
      </w:r>
      <w:r w:rsidR="005A68D1">
        <w:rPr>
          <w:rFonts w:hint="eastAsia"/>
          <w:color w:val="000000"/>
          <w:sz w:val="24"/>
        </w:rPr>
        <w:t>放大镜</w:t>
      </w:r>
      <w:r w:rsidR="005A68D1" w:rsidRPr="00D941AD">
        <w:rPr>
          <w:rFonts w:hint="eastAsia"/>
          <w:color w:val="000000"/>
          <w:sz w:val="24"/>
        </w:rPr>
        <w:t>】按钮，显示符合条件的记录；点击</w:t>
      </w:r>
      <w:r w:rsidR="005A68D1">
        <w:rPr>
          <w:rFonts w:hint="eastAsia"/>
          <w:color w:val="000000"/>
          <w:sz w:val="24"/>
        </w:rPr>
        <w:t>刷新页面则</w:t>
      </w:r>
      <w:r w:rsidR="005A68D1" w:rsidRPr="00D941AD">
        <w:rPr>
          <w:rFonts w:hint="eastAsia"/>
          <w:color w:val="000000"/>
          <w:sz w:val="24"/>
        </w:rPr>
        <w:lastRenderedPageBreak/>
        <w:t>清空输入的查询条件信息。</w:t>
      </w:r>
    </w:p>
    <w:p w:rsidR="00DC0A60" w:rsidRPr="00DC0A60" w:rsidRDefault="00DC0A60" w:rsidP="00CC216D">
      <w:pPr>
        <w:numPr>
          <w:ilvl w:val="0"/>
          <w:numId w:val="12"/>
        </w:numPr>
        <w:spacing w:line="360" w:lineRule="auto"/>
        <w:rPr>
          <w:rFonts w:ascii="宋体" w:hAnsi="宋体"/>
          <w:sz w:val="24"/>
        </w:rPr>
      </w:pPr>
      <w:r>
        <w:rPr>
          <w:rFonts w:hint="eastAsia"/>
          <w:color w:val="000000"/>
          <w:sz w:val="24"/>
        </w:rPr>
        <w:t>点击训练点名称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可以进入训练点详情</w:t>
      </w:r>
    </w:p>
    <w:p w:rsidR="00DC0A60" w:rsidRPr="003D3FC3" w:rsidRDefault="00EE1E0B" w:rsidP="00443DC1">
      <w:pPr>
        <w:spacing w:line="360" w:lineRule="auto"/>
        <w:ind w:left="420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drawing>
          <wp:inline distT="0" distB="0" distL="0" distR="0">
            <wp:extent cx="3524250" cy="7362825"/>
            <wp:effectExtent l="19050" t="0" r="0" b="0"/>
            <wp:docPr id="111" name="图片 110" descr="训练点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训练点详情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3BA" w:rsidRPr="00BB4444" w:rsidRDefault="00CA73BA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7" w:name="_Toc495586860"/>
      <w:r w:rsidRPr="00BB4444"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57"/>
    </w:p>
    <w:p w:rsidR="00CA73BA" w:rsidRPr="00172750" w:rsidRDefault="00CA73BA" w:rsidP="00CA73BA">
      <w:pPr>
        <w:spacing w:line="360" w:lineRule="auto"/>
        <w:ind w:left="420"/>
        <w:rPr>
          <w:sz w:val="24"/>
        </w:rPr>
      </w:pPr>
      <w:r w:rsidRPr="00172750">
        <w:rPr>
          <w:rFonts w:hint="eastAsia"/>
          <w:sz w:val="24"/>
        </w:rPr>
        <w:t>无</w:t>
      </w:r>
    </w:p>
    <w:p w:rsidR="00BA4A9B" w:rsidRPr="00D461FD" w:rsidRDefault="006E296F" w:rsidP="006E296F">
      <w:pPr>
        <w:pStyle w:val="1"/>
        <w:pageBreakBefore/>
        <w:numPr>
          <w:ilvl w:val="0"/>
          <w:numId w:val="3"/>
        </w:numPr>
        <w:jc w:val="left"/>
      </w:pPr>
      <w:bookmarkStart w:id="58" w:name="_Toc495586861"/>
      <w:r>
        <w:rPr>
          <w:rFonts w:hint="eastAsia"/>
        </w:rPr>
        <w:lastRenderedPageBreak/>
        <w:t>个人</w:t>
      </w:r>
      <w:r w:rsidR="00C01460">
        <w:rPr>
          <w:rFonts w:hint="eastAsia"/>
        </w:rPr>
        <w:t>基础资料</w:t>
      </w:r>
      <w:bookmarkEnd w:id="58"/>
    </w:p>
    <w:p w:rsidR="00BA4A9B" w:rsidRPr="00552E02" w:rsidRDefault="00552E02" w:rsidP="00A05E1C">
      <w:pPr>
        <w:spacing w:line="360" w:lineRule="auto"/>
        <w:ind w:firstLineChars="49" w:firstLine="118"/>
        <w:rPr>
          <w:sz w:val="24"/>
        </w:rPr>
      </w:pPr>
      <w:r w:rsidRPr="00552E02">
        <w:rPr>
          <w:rFonts w:hint="eastAsia"/>
          <w:sz w:val="24"/>
        </w:rPr>
        <w:t>维护系统舱单输入时所用到的基础资料信息</w:t>
      </w:r>
      <w:r>
        <w:rPr>
          <w:rFonts w:hint="eastAsia"/>
          <w:sz w:val="24"/>
        </w:rPr>
        <w:t>。</w:t>
      </w:r>
    </w:p>
    <w:p w:rsidR="00BA4A9B" w:rsidRPr="00CD5015" w:rsidRDefault="00BA4A9B" w:rsidP="005D3123">
      <w:pPr>
        <w:pStyle w:val="ae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59" w:name="_Toc223261140"/>
      <w:bookmarkStart w:id="60" w:name="_Toc236210750"/>
      <w:bookmarkStart w:id="61" w:name="_Toc266784756"/>
      <w:bookmarkStart w:id="62" w:name="_Toc266956346"/>
      <w:bookmarkStart w:id="63" w:name="_Toc266956606"/>
      <w:bookmarkStart w:id="64" w:name="_Toc266956991"/>
      <w:bookmarkStart w:id="65" w:name="_Toc266958079"/>
      <w:bookmarkStart w:id="66" w:name="_Toc266958336"/>
      <w:bookmarkStart w:id="67" w:name="_Toc266958593"/>
      <w:bookmarkStart w:id="68" w:name="_Toc495503756"/>
      <w:bookmarkStart w:id="69" w:name="_Toc495586616"/>
      <w:bookmarkStart w:id="70" w:name="_Toc495586862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:rsidR="00BA4A9B" w:rsidRPr="00D461FD" w:rsidRDefault="006E296F" w:rsidP="00F07DED">
      <w:pPr>
        <w:pStyle w:val="2"/>
        <w:numPr>
          <w:ilvl w:val="1"/>
          <w:numId w:val="2"/>
        </w:numPr>
        <w:rPr>
          <w:color w:val="000000"/>
        </w:rPr>
      </w:pPr>
      <w:bookmarkStart w:id="71" w:name="_Toc495586863"/>
      <w:r>
        <w:rPr>
          <w:rFonts w:hint="eastAsia"/>
          <w:color w:val="000000"/>
        </w:rPr>
        <w:t>个人</w:t>
      </w:r>
      <w:bookmarkEnd w:id="71"/>
      <w:r w:rsidR="00954330">
        <w:rPr>
          <w:rFonts w:hint="eastAsia"/>
          <w:color w:val="000000"/>
        </w:rPr>
        <w:t>资料和设置</w:t>
      </w:r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72" w:name="_Toc49558686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72"/>
    </w:p>
    <w:p w:rsidR="00BA4A9B" w:rsidRPr="00D461FD" w:rsidRDefault="00EA2BBE" w:rsidP="000E7911">
      <w:pPr>
        <w:spacing w:line="360" w:lineRule="auto"/>
        <w:rPr>
          <w:sz w:val="24"/>
        </w:rPr>
      </w:pPr>
      <w:r>
        <w:rPr>
          <w:rFonts w:hint="eastAsia"/>
          <w:sz w:val="24"/>
        </w:rPr>
        <w:t>对个人资料</w:t>
      </w:r>
      <w:r w:rsidR="000E7911" w:rsidRPr="000E7911">
        <w:rPr>
          <w:rFonts w:hint="eastAsia"/>
          <w:sz w:val="24"/>
        </w:rPr>
        <w:t>进行查询、修改操作。</w:t>
      </w:r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73" w:name="_Toc49558686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73"/>
    </w:p>
    <w:p w:rsidR="00BA4A9B" w:rsidRDefault="00E32959" w:rsidP="00CC216D">
      <w:pPr>
        <w:numPr>
          <w:ilvl w:val="0"/>
          <w:numId w:val="5"/>
        </w:numPr>
        <w:spacing w:line="360" w:lineRule="auto"/>
        <w:rPr>
          <w:sz w:val="24"/>
        </w:rPr>
      </w:pPr>
      <w:r w:rsidRPr="00E32959">
        <w:rPr>
          <w:rFonts w:hint="eastAsia"/>
          <w:sz w:val="24"/>
        </w:rPr>
        <w:t>用户登陆系统，进入</w:t>
      </w:r>
      <w:r w:rsidR="002A093D">
        <w:rPr>
          <w:rFonts w:hint="eastAsia"/>
          <w:sz w:val="24"/>
        </w:rPr>
        <w:t>[</w:t>
      </w:r>
      <w:r w:rsidR="002A093D">
        <w:rPr>
          <w:rFonts w:hint="eastAsia"/>
          <w:sz w:val="24"/>
        </w:rPr>
        <w:t>我的</w:t>
      </w:r>
      <w:r w:rsidR="002A093D">
        <w:rPr>
          <w:rFonts w:hint="eastAsia"/>
          <w:sz w:val="24"/>
        </w:rPr>
        <w:t xml:space="preserve">] </w:t>
      </w:r>
      <w:r w:rsidRPr="00E32959">
        <w:rPr>
          <w:rFonts w:hint="eastAsia"/>
          <w:sz w:val="24"/>
        </w:rPr>
        <w:t>：</w:t>
      </w:r>
    </w:p>
    <w:p w:rsidR="00E32959" w:rsidRDefault="002A093D" w:rsidP="00E32959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3467100" cy="6134100"/>
            <wp:effectExtent l="19050" t="0" r="0" b="0"/>
            <wp:docPr id="1" name="图片 0" descr="个人中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个人中心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7FE" w:rsidRDefault="002A093D" w:rsidP="00CC216D">
      <w:pPr>
        <w:numPr>
          <w:ilvl w:val="0"/>
          <w:numId w:val="5"/>
        </w:numPr>
        <w:autoSpaceDE w:val="0"/>
        <w:autoSpaceDN w:val="0"/>
        <w:adjustRightInd w:val="0"/>
        <w:spacing w:line="360" w:lineRule="auto"/>
        <w:jc w:val="left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点击右上角的齿轮按钮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进入个人资料</w:t>
      </w:r>
    </w:p>
    <w:p w:rsidR="002A093D" w:rsidRPr="00626A36" w:rsidRDefault="002A093D" w:rsidP="002A093D">
      <w:pPr>
        <w:autoSpaceDE w:val="0"/>
        <w:autoSpaceDN w:val="0"/>
        <w:adjustRightInd w:val="0"/>
        <w:spacing w:line="360" w:lineRule="auto"/>
        <w:ind w:left="420"/>
        <w:jc w:val="left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3429000" cy="5924550"/>
            <wp:effectExtent l="19050" t="0" r="0" b="0"/>
            <wp:docPr id="2" name="图片 1" descr="个人资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个人资料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7FE" w:rsidRPr="00FC7A9A" w:rsidRDefault="00642F33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</w:t>
      </w:r>
      <w:r>
        <w:rPr>
          <w:rFonts w:hint="eastAsia"/>
          <w:color w:val="000000"/>
          <w:sz w:val="24"/>
        </w:rPr>
        <w:t>:</w:t>
      </w:r>
      <w:r>
        <w:rPr>
          <w:rFonts w:hint="eastAsia"/>
          <w:color w:val="000000"/>
          <w:sz w:val="24"/>
        </w:rPr>
        <w:t>点相应的内容可以进行修改和编辑</w:t>
      </w:r>
    </w:p>
    <w:p w:rsidR="00BA4A9B" w:rsidRDefault="00BC174C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修改绑定微信</w:t>
      </w:r>
    </w:p>
    <w:p w:rsidR="003B5CE4" w:rsidRDefault="00BC174C" w:rsidP="009F48E3">
      <w:pPr>
        <w:pStyle w:val="ae"/>
        <w:numPr>
          <w:ilvl w:val="0"/>
          <w:numId w:val="100"/>
        </w:numPr>
        <w:ind w:firstLineChars="0"/>
        <w:rPr>
          <w:rFonts w:hint="eastAsia"/>
        </w:rPr>
      </w:pPr>
      <w:r>
        <w:rPr>
          <w:rFonts w:hint="eastAsia"/>
        </w:rPr>
        <w:t>点</w:t>
      </w:r>
      <w:r>
        <w:rPr>
          <w:rFonts w:hint="eastAsia"/>
        </w:rPr>
        <w:t>[</w:t>
      </w:r>
      <w:r>
        <w:rPr>
          <w:rFonts w:hint="eastAsia"/>
        </w:rPr>
        <w:t>微信绑定</w:t>
      </w:r>
      <w:r>
        <w:rPr>
          <w:rFonts w:hint="eastAsia"/>
        </w:rPr>
        <w:t>]</w:t>
      </w:r>
      <w:r w:rsidR="003B5CE4">
        <w:rPr>
          <w:rFonts w:hint="eastAsia"/>
        </w:rPr>
        <w:t>,</w:t>
      </w:r>
      <w:r w:rsidR="003B5CE4">
        <w:rPr>
          <w:rFonts w:hint="eastAsia"/>
        </w:rPr>
        <w:t>进入修改微信绑定页面</w:t>
      </w:r>
    </w:p>
    <w:p w:rsidR="003B5CE4" w:rsidRDefault="003B5CE4" w:rsidP="003B5CE4">
      <w:pPr>
        <w:pStyle w:val="ae"/>
        <w:ind w:left="425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467100" cy="5857875"/>
            <wp:effectExtent l="19050" t="0" r="0" b="0"/>
            <wp:docPr id="10" name="图片 9" descr="修改微信绑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修改微信绑定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E4" w:rsidRDefault="003B5CE4" w:rsidP="009F48E3">
      <w:pPr>
        <w:pStyle w:val="ae"/>
        <w:numPr>
          <w:ilvl w:val="0"/>
          <w:numId w:val="100"/>
        </w:numPr>
        <w:ind w:firstLineChars="0"/>
        <w:rPr>
          <w:rFonts w:hint="eastAsia"/>
        </w:rPr>
      </w:pPr>
      <w:r>
        <w:rPr>
          <w:rFonts w:hint="eastAsia"/>
        </w:rPr>
        <w:t>用新的微信号扫描或者长安二维码</w:t>
      </w:r>
      <w:r>
        <w:rPr>
          <w:rFonts w:hint="eastAsia"/>
        </w:rPr>
        <w:t>,</w:t>
      </w:r>
      <w:r>
        <w:rPr>
          <w:rFonts w:hint="eastAsia"/>
        </w:rPr>
        <w:t>便跳转到微信修改绑定确认页面</w:t>
      </w:r>
    </w:p>
    <w:p w:rsidR="003B5CE4" w:rsidRDefault="003B5CE4" w:rsidP="003B5CE4">
      <w:pPr>
        <w:pStyle w:val="ae"/>
        <w:ind w:left="425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982845" cy="8863330"/>
            <wp:effectExtent l="19050" t="0" r="8255" b="0"/>
            <wp:docPr id="12" name="图片 11" descr="微信修改绑定确认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修改绑定确认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E4" w:rsidRDefault="003B5CE4" w:rsidP="009F48E3">
      <w:pPr>
        <w:pStyle w:val="ae"/>
        <w:numPr>
          <w:ilvl w:val="0"/>
          <w:numId w:val="100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点击确认修改</w:t>
      </w:r>
      <w:r>
        <w:rPr>
          <w:rFonts w:hint="eastAsia"/>
        </w:rPr>
        <w:t>,</w:t>
      </w:r>
      <w:r>
        <w:rPr>
          <w:rFonts w:hint="eastAsia"/>
        </w:rPr>
        <w:t>即可修改绑定微信</w:t>
      </w:r>
    </w:p>
    <w:p w:rsidR="003B5CE4" w:rsidRDefault="003B5CE4" w:rsidP="003B5CE4">
      <w:pPr>
        <w:pStyle w:val="ae"/>
        <w:ind w:left="425" w:firstLineChars="0" w:firstLine="0"/>
        <w:rPr>
          <w:rFonts w:hint="eastAsia"/>
        </w:rPr>
      </w:pPr>
    </w:p>
    <w:p w:rsidR="00BC174C" w:rsidRDefault="003B5CE4" w:rsidP="00BC174C">
      <w:pPr>
        <w:rPr>
          <w:rFonts w:hint="eastAsia"/>
          <w:noProof/>
        </w:rPr>
      </w:pPr>
      <w:r>
        <w:rPr>
          <w:noProof/>
        </w:rPr>
        <w:t xml:space="preserve"> </w:t>
      </w:r>
    </w:p>
    <w:p w:rsidR="003B5CE4" w:rsidRDefault="003B5CE4" w:rsidP="00BC174C">
      <w:pPr>
        <w:rPr>
          <w:rFonts w:hint="eastAsia"/>
        </w:rPr>
      </w:pPr>
    </w:p>
    <w:p w:rsidR="00AF2107" w:rsidRDefault="00AF2107" w:rsidP="00BC174C">
      <w:pPr>
        <w:rPr>
          <w:rFonts w:hint="eastAsia"/>
        </w:rPr>
      </w:pPr>
    </w:p>
    <w:p w:rsidR="00AF2107" w:rsidRDefault="00AF2107" w:rsidP="00AF2107">
      <w:pPr>
        <w:pStyle w:val="2"/>
        <w:rPr>
          <w:rFonts w:hint="eastAsia"/>
        </w:rPr>
      </w:pPr>
      <w:r>
        <w:rPr>
          <w:rFonts w:hint="eastAsia"/>
        </w:rPr>
        <w:t>4.1.4</w:t>
      </w:r>
      <w:r>
        <w:rPr>
          <w:rFonts w:hint="eastAsia"/>
        </w:rPr>
        <w:t>修改绑定个人手机号码</w:t>
      </w:r>
    </w:p>
    <w:p w:rsidR="00AF2107" w:rsidRDefault="00AF2107" w:rsidP="00AF2107">
      <w:pPr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</w:rPr>
        <w:t>[</w:t>
      </w:r>
      <w:r>
        <w:rPr>
          <w:rFonts w:hint="eastAsia"/>
        </w:rPr>
        <w:t>手机号码</w:t>
      </w:r>
      <w:r>
        <w:rPr>
          <w:rFonts w:hint="eastAsia"/>
        </w:rPr>
        <w:t>],</w:t>
      </w:r>
      <w:r>
        <w:rPr>
          <w:rFonts w:hint="eastAsia"/>
        </w:rPr>
        <w:t>根据步骤修改手机号码</w:t>
      </w:r>
    </w:p>
    <w:p w:rsidR="00DE4088" w:rsidRDefault="00DE4088" w:rsidP="00DE408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476625" cy="5838825"/>
            <wp:effectExtent l="19050" t="0" r="9525" b="0"/>
            <wp:docPr id="7" name="图片 6" descr="修改手机号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修改手机号码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088" w:rsidRDefault="00DE4088" w:rsidP="00DE4088">
      <w:pPr>
        <w:pStyle w:val="2"/>
        <w:rPr>
          <w:rFonts w:hint="eastAsia"/>
        </w:rPr>
      </w:pPr>
      <w:r>
        <w:rPr>
          <w:rFonts w:hint="eastAsia"/>
        </w:rPr>
        <w:t xml:space="preserve">4.1.5 </w:t>
      </w:r>
      <w:r>
        <w:rPr>
          <w:rFonts w:hint="eastAsia"/>
        </w:rPr>
        <w:t>修改登陆密码</w:t>
      </w:r>
    </w:p>
    <w:p w:rsidR="00DE4088" w:rsidRPr="00DE4088" w:rsidRDefault="00DE4088" w:rsidP="009F48E3">
      <w:pPr>
        <w:pStyle w:val="ae"/>
        <w:numPr>
          <w:ilvl w:val="0"/>
          <w:numId w:val="101"/>
        </w:numPr>
        <w:ind w:firstLineChars="0"/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</w:rPr>
        <w:t>[</w:t>
      </w:r>
      <w:r>
        <w:rPr>
          <w:rFonts w:hint="eastAsia"/>
        </w:rPr>
        <w:t>登陆密码</w:t>
      </w:r>
      <w:r>
        <w:rPr>
          <w:rFonts w:hint="eastAsia"/>
        </w:rPr>
        <w:t>],</w:t>
      </w:r>
      <w:r>
        <w:rPr>
          <w:rFonts w:hint="eastAsia"/>
        </w:rPr>
        <w:t>根据步骤修改登陆密码</w:t>
      </w:r>
    </w:p>
    <w:p w:rsidR="00DE4088" w:rsidRPr="00AF2107" w:rsidRDefault="00DE4088" w:rsidP="00AF2107">
      <w:r>
        <w:rPr>
          <w:noProof/>
        </w:rPr>
        <w:lastRenderedPageBreak/>
        <w:drawing>
          <wp:inline distT="0" distB="0" distL="0" distR="0">
            <wp:extent cx="3467100" cy="5876925"/>
            <wp:effectExtent l="19050" t="0" r="0" b="0"/>
            <wp:docPr id="8" name="图片 7" descr="修改密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修改密码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1C" w:rsidRPr="00BE51A8" w:rsidRDefault="00A96D1C" w:rsidP="003B5CE4">
      <w:pPr>
        <w:pStyle w:val="ae"/>
        <w:ind w:left="420" w:firstLineChars="0" w:firstLine="0"/>
      </w:pPr>
    </w:p>
    <w:p w:rsidR="00BA4A9B" w:rsidRPr="00BB4444" w:rsidRDefault="00BA4A9B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74" w:name="_Toc49558686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74"/>
    </w:p>
    <w:p w:rsidR="00BA4A9B" w:rsidRPr="00D461FD" w:rsidRDefault="006173FA" w:rsidP="00B32E6B">
      <w:pPr>
        <w:spacing w:line="360" w:lineRule="auto"/>
        <w:rPr>
          <w:sz w:val="24"/>
        </w:rPr>
      </w:pPr>
      <w:r>
        <w:rPr>
          <w:rFonts w:hint="eastAsia"/>
          <w:sz w:val="24"/>
        </w:rPr>
        <w:t>设置发送各种</w:t>
      </w:r>
      <w:r w:rsidR="001F614D" w:rsidRPr="001F614D">
        <w:rPr>
          <w:rFonts w:hint="eastAsia"/>
          <w:sz w:val="24"/>
        </w:rPr>
        <w:t>舱单</w:t>
      </w:r>
      <w:r>
        <w:rPr>
          <w:rFonts w:hint="eastAsia"/>
          <w:sz w:val="24"/>
        </w:rPr>
        <w:t>报文发送</w:t>
      </w:r>
      <w:r w:rsidR="004128E7">
        <w:rPr>
          <w:rFonts w:hint="eastAsia"/>
          <w:sz w:val="24"/>
        </w:rPr>
        <w:t>海关方式</w:t>
      </w:r>
      <w:r w:rsidR="001F614D" w:rsidRPr="001F614D">
        <w:rPr>
          <w:rFonts w:hint="eastAsia"/>
          <w:sz w:val="24"/>
        </w:rPr>
        <w:t>。</w:t>
      </w:r>
    </w:p>
    <w:p w:rsidR="00BA4A9B" w:rsidRPr="00BB4444" w:rsidRDefault="00BA4A9B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75" w:name="_Toc49558686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75"/>
    </w:p>
    <w:p w:rsidR="00BA4A9B" w:rsidRDefault="004B7FEF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 w:rsidRPr="004B7FEF">
        <w:rPr>
          <w:rFonts w:hint="eastAsia"/>
          <w:sz w:val="24"/>
          <w:lang w:eastAsia="zh-SG"/>
        </w:rPr>
        <w:t>用户登陆系统，进入基础资料</w:t>
      </w:r>
      <w:r w:rsidRPr="004B7FEF">
        <w:rPr>
          <w:rFonts w:hint="eastAsia"/>
          <w:sz w:val="24"/>
          <w:lang w:eastAsia="zh-SG"/>
        </w:rPr>
        <w:t xml:space="preserve"> -&gt;</w:t>
      </w:r>
      <w:r w:rsidRPr="004B7FEF">
        <w:rPr>
          <w:rFonts w:hint="eastAsia"/>
          <w:sz w:val="24"/>
          <w:lang w:eastAsia="zh-SG"/>
        </w:rPr>
        <w:t>收</w:t>
      </w:r>
      <w:r w:rsidRPr="004B7FEF">
        <w:rPr>
          <w:rFonts w:hint="eastAsia"/>
          <w:sz w:val="24"/>
          <w:lang w:eastAsia="zh-SG"/>
        </w:rPr>
        <w:t>/</w:t>
      </w:r>
      <w:r w:rsidRPr="004B7FEF">
        <w:rPr>
          <w:rFonts w:hint="eastAsia"/>
          <w:sz w:val="24"/>
          <w:lang w:eastAsia="zh-SG"/>
        </w:rPr>
        <w:t>发送方式设置页面，如下图：</w:t>
      </w:r>
    </w:p>
    <w:p w:rsidR="00CB596F" w:rsidRPr="00D461FD" w:rsidRDefault="00311D17" w:rsidP="00CB596F">
      <w:pPr>
        <w:spacing w:line="360" w:lineRule="auto"/>
        <w:ind w:left="420"/>
        <w:rPr>
          <w:sz w:val="24"/>
          <w:lang w:eastAsia="zh-SG"/>
        </w:rPr>
      </w:pPr>
      <w:r>
        <w:rPr>
          <w:rFonts w:eastAsia="PMingLiU" w:hint="eastAsia"/>
          <w:noProof/>
        </w:rPr>
        <w:lastRenderedPageBreak/>
        <w:drawing>
          <wp:inline distT="0" distB="0" distL="0" distR="0">
            <wp:extent cx="5267325" cy="2343150"/>
            <wp:effectExtent l="19050" t="0" r="9525" b="0"/>
            <wp:docPr id="18" name="图片 18" descr="pic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ic05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A9B" w:rsidRDefault="00D44539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 w:rsidRPr="00D44539">
        <w:rPr>
          <w:rFonts w:hint="eastAsia"/>
          <w:sz w:val="24"/>
          <w:lang w:eastAsia="zh-SG"/>
        </w:rPr>
        <w:t>查询：输入配置项名称，点击【查询】按钮，显示符合条件的记录；点击【清空】按钮清空输入的查询条件信息</w:t>
      </w:r>
      <w:r>
        <w:rPr>
          <w:rFonts w:hint="eastAsia"/>
          <w:sz w:val="24"/>
          <w:lang w:eastAsia="zh-SG"/>
        </w:rPr>
        <w:t>；</w:t>
      </w:r>
    </w:p>
    <w:p w:rsidR="00D44539" w:rsidRDefault="00D44539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 w:rsidRPr="00D44539">
        <w:rPr>
          <w:rFonts w:hint="eastAsia"/>
          <w:sz w:val="24"/>
          <w:lang w:eastAsia="zh-SG"/>
        </w:rPr>
        <w:t>新增：点击记录前面的序号，点击【增加】按钮清空所有字段，录入相关字段后点击【保存】按钮，新增记录成功；</w:t>
      </w:r>
    </w:p>
    <w:p w:rsidR="00D44539" w:rsidRPr="00D461FD" w:rsidRDefault="00D44539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 w:rsidRPr="00D44539">
        <w:rPr>
          <w:rFonts w:hint="eastAsia"/>
          <w:sz w:val="24"/>
          <w:lang w:eastAsia="zh-SG"/>
        </w:rPr>
        <w:t>删除：点击记录前面的序号，点击【删除】按钮，删除收</w:t>
      </w:r>
      <w:r w:rsidRPr="00D44539">
        <w:rPr>
          <w:rFonts w:hint="eastAsia"/>
          <w:sz w:val="24"/>
          <w:lang w:eastAsia="zh-SG"/>
        </w:rPr>
        <w:t>/</w:t>
      </w:r>
      <w:r w:rsidRPr="00D44539">
        <w:rPr>
          <w:rFonts w:hint="eastAsia"/>
          <w:sz w:val="24"/>
          <w:lang w:eastAsia="zh-SG"/>
        </w:rPr>
        <w:t>发送方式信息</w:t>
      </w:r>
      <w:r>
        <w:rPr>
          <w:rFonts w:hint="eastAsia"/>
          <w:sz w:val="24"/>
          <w:lang w:eastAsia="zh-SG"/>
        </w:rPr>
        <w:t>。</w:t>
      </w:r>
    </w:p>
    <w:p w:rsidR="00BA4A9B" w:rsidRPr="00BB4444" w:rsidRDefault="00BA4A9B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76" w:name="_Toc495586870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76"/>
    </w:p>
    <w:p w:rsidR="00BA4A9B" w:rsidRPr="00D461FD" w:rsidRDefault="00E15C38" w:rsidP="00A05E1C">
      <w:p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>无</w:t>
      </w:r>
    </w:p>
    <w:p w:rsidR="00555581" w:rsidRPr="00A76394" w:rsidRDefault="00555581" w:rsidP="00DE4088">
      <w:pPr>
        <w:pStyle w:val="1"/>
        <w:numPr>
          <w:ilvl w:val="0"/>
          <w:numId w:val="3"/>
        </w:numPr>
        <w:jc w:val="left"/>
        <w:rPr>
          <w:color w:val="000000"/>
        </w:rPr>
      </w:pPr>
      <w:bookmarkStart w:id="77" w:name="_Toc495586871"/>
      <w:bookmarkEnd w:id="44"/>
      <w:bookmarkEnd w:id="45"/>
      <w:r w:rsidRPr="00A76394">
        <w:rPr>
          <w:rFonts w:hint="eastAsia"/>
          <w:color w:val="000000"/>
        </w:rPr>
        <w:t>系统设置</w:t>
      </w:r>
      <w:bookmarkEnd w:id="77"/>
    </w:p>
    <w:p w:rsidR="00555581" w:rsidRPr="00CD5015" w:rsidRDefault="00555581" w:rsidP="009F48E3">
      <w:pPr>
        <w:pStyle w:val="ae"/>
        <w:keepNext/>
        <w:keepLines/>
        <w:numPr>
          <w:ilvl w:val="0"/>
          <w:numId w:val="100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78" w:name="_Toc266444093"/>
      <w:bookmarkStart w:id="79" w:name="_Toc266784766"/>
      <w:bookmarkStart w:id="80" w:name="_Toc266956356"/>
      <w:bookmarkStart w:id="81" w:name="_Toc266956616"/>
      <w:bookmarkStart w:id="82" w:name="_Toc266957001"/>
      <w:bookmarkStart w:id="83" w:name="_Toc266958089"/>
      <w:bookmarkStart w:id="84" w:name="_Toc266958346"/>
      <w:bookmarkStart w:id="85" w:name="_Toc266958603"/>
      <w:bookmarkStart w:id="86" w:name="_Toc495503766"/>
      <w:bookmarkStart w:id="87" w:name="_Toc495586626"/>
      <w:bookmarkStart w:id="88" w:name="_Toc495586872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:rsidR="00555581" w:rsidRPr="003D5F00" w:rsidRDefault="00555581" w:rsidP="009F48E3">
      <w:pPr>
        <w:pStyle w:val="2"/>
        <w:numPr>
          <w:ilvl w:val="1"/>
          <w:numId w:val="100"/>
        </w:numPr>
        <w:rPr>
          <w:color w:val="000000"/>
        </w:rPr>
      </w:pPr>
      <w:bookmarkStart w:id="89" w:name="_Toc266444094"/>
      <w:bookmarkStart w:id="90" w:name="_Toc495586873"/>
      <w:r w:rsidRPr="003D5F00">
        <w:rPr>
          <w:rFonts w:hint="eastAsia"/>
          <w:color w:val="000000"/>
        </w:rPr>
        <w:t>角色</w:t>
      </w:r>
      <w:r>
        <w:rPr>
          <w:rFonts w:hint="eastAsia"/>
          <w:color w:val="000000"/>
        </w:rPr>
        <w:t>权限</w:t>
      </w:r>
      <w:r w:rsidRPr="003D5F00">
        <w:rPr>
          <w:rFonts w:hint="eastAsia"/>
          <w:color w:val="000000"/>
        </w:rPr>
        <w:t>管理</w:t>
      </w:r>
      <w:bookmarkEnd w:id="89"/>
      <w:bookmarkEnd w:id="90"/>
    </w:p>
    <w:p w:rsidR="00555581" w:rsidRPr="00BB4444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91" w:name="_Toc266444095"/>
      <w:bookmarkStart w:id="92" w:name="_Toc49558687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91"/>
      <w:bookmarkEnd w:id="92"/>
    </w:p>
    <w:p w:rsidR="00555581" w:rsidRPr="003F7B14" w:rsidRDefault="00555581" w:rsidP="00096A15">
      <w:pPr>
        <w:spacing w:line="360" w:lineRule="auto"/>
        <w:rPr>
          <w:color w:val="000000"/>
          <w:sz w:val="24"/>
        </w:rPr>
      </w:pPr>
      <w:r w:rsidRPr="003F7B14">
        <w:rPr>
          <w:rFonts w:hint="eastAsia"/>
          <w:color w:val="000000"/>
          <w:sz w:val="24"/>
        </w:rPr>
        <w:t>对角色</w:t>
      </w:r>
      <w:r>
        <w:rPr>
          <w:rFonts w:hint="eastAsia"/>
          <w:color w:val="000000"/>
          <w:sz w:val="24"/>
        </w:rPr>
        <w:t>的权限进行维护。</w:t>
      </w:r>
    </w:p>
    <w:p w:rsidR="00555581" w:rsidRPr="00BB4444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93" w:name="_Toc266444096"/>
      <w:bookmarkStart w:id="94" w:name="_Toc49558687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93"/>
      <w:bookmarkEnd w:id="94"/>
    </w:p>
    <w:p w:rsidR="00555581" w:rsidRDefault="00555581" w:rsidP="009F48E3">
      <w:pPr>
        <w:numPr>
          <w:ilvl w:val="0"/>
          <w:numId w:val="3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 w:rsidRPr="00DA10FA">
        <w:rPr>
          <w:color w:val="000000"/>
          <w:sz w:val="24"/>
        </w:rPr>
        <w:t>角色权限管理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43225"/>
            <wp:effectExtent l="1905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Default="00555581" w:rsidP="009F48E3">
      <w:pPr>
        <w:numPr>
          <w:ilvl w:val="0"/>
          <w:numId w:val="3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查询：输入角色代码，点击【查询】按钮，显示符合条件的记录；点击【清空】按钮清空输入的查询条件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9F48E3">
      <w:pPr>
        <w:numPr>
          <w:ilvl w:val="0"/>
          <w:numId w:val="3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更新：选择角色记录，弹出“正在加载权限树”的提示信息，点击【确定】按钮，显示该角色权限树，勾选右边的权限树中选项，点击【更新】按钮，更新角色权限</w:t>
      </w:r>
      <w:r w:rsidR="0081475C">
        <w:rPr>
          <w:rFonts w:hint="eastAsia"/>
          <w:color w:val="000000"/>
          <w:sz w:val="24"/>
        </w:rPr>
        <w:t>。</w:t>
      </w:r>
    </w:p>
    <w:p w:rsidR="00555581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95" w:name="_Toc266444097"/>
      <w:bookmarkStart w:id="96" w:name="_Toc495586876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95"/>
      <w:bookmarkEnd w:id="96"/>
    </w:p>
    <w:p w:rsidR="00555581" w:rsidRPr="00AF688A" w:rsidRDefault="00555581" w:rsidP="00555581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p w:rsidR="00555581" w:rsidRPr="00D71407" w:rsidRDefault="00555581" w:rsidP="009F48E3">
      <w:pPr>
        <w:pStyle w:val="2"/>
        <w:numPr>
          <w:ilvl w:val="1"/>
          <w:numId w:val="100"/>
        </w:numPr>
        <w:rPr>
          <w:color w:val="000000"/>
        </w:rPr>
      </w:pPr>
      <w:bookmarkStart w:id="97" w:name="_Toc266444098"/>
      <w:bookmarkStart w:id="98" w:name="_Toc495586877"/>
      <w:r>
        <w:rPr>
          <w:rFonts w:hint="eastAsia"/>
          <w:color w:val="000000"/>
        </w:rPr>
        <w:t>主菜单</w:t>
      </w:r>
      <w:r w:rsidRPr="003D5F00">
        <w:rPr>
          <w:rFonts w:hint="eastAsia"/>
          <w:color w:val="000000"/>
        </w:rPr>
        <w:t>管理</w:t>
      </w:r>
      <w:bookmarkEnd w:id="97"/>
      <w:bookmarkEnd w:id="98"/>
    </w:p>
    <w:p w:rsidR="00555581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99" w:name="_Toc266444099"/>
      <w:bookmarkStart w:id="100" w:name="_Toc49558687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99"/>
      <w:bookmarkEnd w:id="100"/>
    </w:p>
    <w:p w:rsidR="00555581" w:rsidRPr="009C6DFA" w:rsidRDefault="00555581" w:rsidP="00816CC3">
      <w:pPr>
        <w:rPr>
          <w:color w:val="000000"/>
          <w:sz w:val="24"/>
        </w:rPr>
      </w:pPr>
      <w:r w:rsidRPr="009C6DFA">
        <w:rPr>
          <w:rFonts w:hint="eastAsia"/>
          <w:color w:val="000000"/>
          <w:sz w:val="24"/>
        </w:rPr>
        <w:t>对系统中的主菜单进行管理。</w:t>
      </w:r>
    </w:p>
    <w:p w:rsidR="00555581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01" w:name="_Toc266444100"/>
      <w:bookmarkStart w:id="102" w:name="_Toc49558687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01"/>
      <w:bookmarkEnd w:id="102"/>
    </w:p>
    <w:p w:rsidR="00555581" w:rsidRDefault="00555581" w:rsidP="009F48E3">
      <w:pPr>
        <w:numPr>
          <w:ilvl w:val="0"/>
          <w:numId w:val="1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主菜单</w:t>
      </w:r>
      <w:r w:rsidRPr="00DA10FA">
        <w:rPr>
          <w:color w:val="000000"/>
          <w:sz w:val="24"/>
        </w:rPr>
        <w:t>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43225"/>
            <wp:effectExtent l="1905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9F48E3">
      <w:pPr>
        <w:numPr>
          <w:ilvl w:val="0"/>
          <w:numId w:val="15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9F48E3">
      <w:pPr>
        <w:numPr>
          <w:ilvl w:val="0"/>
          <w:numId w:val="1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9F48E3">
      <w:pPr>
        <w:numPr>
          <w:ilvl w:val="0"/>
          <w:numId w:val="1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修改：点击记录前面的序号，主菜单编辑栏中显示该记录详细信息，修改相关字段后点击【保存】按钮，修改记录保存成功；</w:t>
      </w:r>
    </w:p>
    <w:p w:rsidR="00555581" w:rsidRPr="00AF688A" w:rsidRDefault="00555581" w:rsidP="009F48E3">
      <w:pPr>
        <w:numPr>
          <w:ilvl w:val="0"/>
          <w:numId w:val="1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删除：点击记录前面的序号，点击【删除】按钮，删除主菜单记录。</w:t>
      </w:r>
    </w:p>
    <w:p w:rsidR="00555581" w:rsidRPr="006426BB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Times New Roman" w:eastAsia="宋体" w:hAnsi="Times New Roman"/>
          <w:b w:val="0"/>
          <w:bCs w:val="0"/>
          <w:color w:val="000000"/>
          <w:sz w:val="24"/>
          <w:szCs w:val="24"/>
        </w:rPr>
      </w:pPr>
      <w:bookmarkStart w:id="103" w:name="_Toc266444101"/>
      <w:bookmarkStart w:id="104" w:name="_Toc495586880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03"/>
      <w:bookmarkEnd w:id="104"/>
    </w:p>
    <w:p w:rsidR="00555581" w:rsidRPr="003C4303" w:rsidRDefault="00555581" w:rsidP="009F48E3">
      <w:pPr>
        <w:numPr>
          <w:ilvl w:val="0"/>
          <w:numId w:val="16"/>
        </w:numPr>
        <w:spacing w:line="360" w:lineRule="auto"/>
        <w:rPr>
          <w:color w:val="000000"/>
          <w:sz w:val="24"/>
        </w:rPr>
      </w:pPr>
      <w:r w:rsidRPr="003C4303">
        <w:rPr>
          <w:rFonts w:hint="eastAsia"/>
          <w:color w:val="000000"/>
          <w:sz w:val="24"/>
        </w:rPr>
        <w:t>主菜单代码不允许修改；</w:t>
      </w:r>
    </w:p>
    <w:p w:rsidR="00555581" w:rsidRPr="006426BB" w:rsidRDefault="00555581" w:rsidP="009F48E3">
      <w:pPr>
        <w:numPr>
          <w:ilvl w:val="0"/>
          <w:numId w:val="16"/>
        </w:numPr>
        <w:spacing w:line="360" w:lineRule="auto"/>
        <w:rPr>
          <w:color w:val="000000"/>
          <w:sz w:val="24"/>
        </w:rPr>
      </w:pPr>
      <w:r w:rsidRPr="006426BB">
        <w:rPr>
          <w:rFonts w:hint="eastAsia"/>
          <w:color w:val="000000"/>
          <w:sz w:val="24"/>
        </w:rPr>
        <w:t>已被角色权限管理引用的记录不允许删除。</w:t>
      </w:r>
    </w:p>
    <w:p w:rsidR="00555581" w:rsidRPr="00D71407" w:rsidRDefault="00555581" w:rsidP="009F48E3">
      <w:pPr>
        <w:pStyle w:val="2"/>
        <w:numPr>
          <w:ilvl w:val="1"/>
          <w:numId w:val="100"/>
        </w:numPr>
        <w:rPr>
          <w:color w:val="000000"/>
        </w:rPr>
      </w:pPr>
      <w:bookmarkStart w:id="105" w:name="_Toc266444102"/>
      <w:bookmarkStart w:id="106" w:name="_Toc495586881"/>
      <w:r>
        <w:rPr>
          <w:rFonts w:hint="eastAsia"/>
          <w:color w:val="000000"/>
        </w:rPr>
        <w:t>子菜单</w:t>
      </w:r>
      <w:r w:rsidRPr="003D5F00">
        <w:rPr>
          <w:rFonts w:hint="eastAsia"/>
          <w:color w:val="000000"/>
        </w:rPr>
        <w:t>管理</w:t>
      </w:r>
      <w:bookmarkEnd w:id="105"/>
      <w:bookmarkEnd w:id="106"/>
    </w:p>
    <w:p w:rsidR="00555581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07" w:name="_Toc266444103"/>
      <w:bookmarkStart w:id="108" w:name="_Toc49558688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07"/>
      <w:bookmarkEnd w:id="108"/>
    </w:p>
    <w:p w:rsidR="00555581" w:rsidRPr="00F57540" w:rsidRDefault="00555581" w:rsidP="00A12A9F">
      <w:r w:rsidRPr="009C6DFA">
        <w:rPr>
          <w:rFonts w:hint="eastAsia"/>
          <w:color w:val="000000"/>
          <w:sz w:val="24"/>
        </w:rPr>
        <w:t>对系统中的</w:t>
      </w:r>
      <w:r>
        <w:rPr>
          <w:rFonts w:hint="eastAsia"/>
          <w:color w:val="000000"/>
          <w:sz w:val="24"/>
        </w:rPr>
        <w:t>子</w:t>
      </w:r>
      <w:r w:rsidRPr="009C6DFA">
        <w:rPr>
          <w:rFonts w:hint="eastAsia"/>
          <w:color w:val="000000"/>
          <w:sz w:val="24"/>
        </w:rPr>
        <w:t>菜单进行管理。</w:t>
      </w:r>
    </w:p>
    <w:p w:rsidR="00555581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09" w:name="_Toc266444104"/>
      <w:bookmarkStart w:id="110" w:name="_Toc495586883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09"/>
      <w:bookmarkEnd w:id="110"/>
    </w:p>
    <w:p w:rsidR="00555581" w:rsidRDefault="00555581" w:rsidP="009F48E3">
      <w:pPr>
        <w:numPr>
          <w:ilvl w:val="0"/>
          <w:numId w:val="9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子菜单</w:t>
      </w:r>
      <w:r w:rsidRPr="00DA10FA">
        <w:rPr>
          <w:color w:val="000000"/>
          <w:sz w:val="24"/>
        </w:rPr>
        <w:t>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ind w:left="36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43225"/>
            <wp:effectExtent l="1905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9F48E3">
      <w:pPr>
        <w:numPr>
          <w:ilvl w:val="0"/>
          <w:numId w:val="16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9F48E3">
      <w:pPr>
        <w:numPr>
          <w:ilvl w:val="0"/>
          <w:numId w:val="1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9F48E3">
      <w:pPr>
        <w:numPr>
          <w:ilvl w:val="0"/>
          <w:numId w:val="1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修改：点击记录前面的序号，子菜单编辑栏中显示该记录详细信息，修改相关字段后点击【保存】按钮，修改记录保存成功；</w:t>
      </w:r>
    </w:p>
    <w:p w:rsidR="00555581" w:rsidRPr="00CA41A0" w:rsidRDefault="00555581" w:rsidP="009F48E3">
      <w:pPr>
        <w:numPr>
          <w:ilvl w:val="0"/>
          <w:numId w:val="16"/>
        </w:numPr>
        <w:spacing w:line="360" w:lineRule="auto"/>
        <w:rPr>
          <w:color w:val="000000"/>
          <w:sz w:val="24"/>
        </w:rPr>
      </w:pPr>
      <w:r w:rsidRPr="00B74E35">
        <w:rPr>
          <w:rFonts w:hint="eastAsia"/>
          <w:color w:val="000000"/>
          <w:sz w:val="24"/>
        </w:rPr>
        <w:t>删除：点击记录前面的序号，点击【删除】按钮，删除</w:t>
      </w:r>
      <w:r>
        <w:rPr>
          <w:rFonts w:hint="eastAsia"/>
          <w:color w:val="000000"/>
          <w:sz w:val="24"/>
        </w:rPr>
        <w:t>子菜单记录</w:t>
      </w:r>
      <w:r w:rsidRPr="00B74E35">
        <w:rPr>
          <w:rFonts w:hint="eastAsia"/>
          <w:color w:val="000000"/>
          <w:sz w:val="24"/>
        </w:rPr>
        <w:t>。</w:t>
      </w:r>
    </w:p>
    <w:p w:rsidR="00555581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11" w:name="_Toc266444105"/>
      <w:bookmarkStart w:id="112" w:name="_Toc495586884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11"/>
      <w:bookmarkEnd w:id="112"/>
    </w:p>
    <w:p w:rsidR="00555581" w:rsidRPr="003C4303" w:rsidRDefault="00555581" w:rsidP="009F48E3">
      <w:pPr>
        <w:numPr>
          <w:ilvl w:val="0"/>
          <w:numId w:val="1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子</w:t>
      </w:r>
      <w:r w:rsidRPr="003C4303">
        <w:rPr>
          <w:rFonts w:hint="eastAsia"/>
          <w:color w:val="000000"/>
          <w:sz w:val="24"/>
        </w:rPr>
        <w:t>菜单代码不允许修改；</w:t>
      </w:r>
    </w:p>
    <w:p w:rsidR="00555581" w:rsidRPr="0008788C" w:rsidRDefault="00555581" w:rsidP="009F48E3">
      <w:pPr>
        <w:numPr>
          <w:ilvl w:val="0"/>
          <w:numId w:val="17"/>
        </w:numPr>
        <w:spacing w:line="360" w:lineRule="auto"/>
        <w:rPr>
          <w:color w:val="000000"/>
          <w:sz w:val="24"/>
        </w:rPr>
      </w:pPr>
      <w:r w:rsidRPr="006426BB">
        <w:rPr>
          <w:rFonts w:hint="eastAsia"/>
          <w:color w:val="000000"/>
          <w:sz w:val="24"/>
        </w:rPr>
        <w:t>已被角色权限管理引用的记录不允许删除。</w:t>
      </w:r>
    </w:p>
    <w:p w:rsidR="00555581" w:rsidRPr="003D5F00" w:rsidRDefault="00555581" w:rsidP="009F48E3">
      <w:pPr>
        <w:pStyle w:val="2"/>
        <w:numPr>
          <w:ilvl w:val="1"/>
          <w:numId w:val="100"/>
        </w:numPr>
        <w:rPr>
          <w:color w:val="000000"/>
        </w:rPr>
      </w:pPr>
      <w:bookmarkStart w:id="113" w:name="_Toc266444106"/>
      <w:bookmarkStart w:id="114" w:name="_Toc495586885"/>
      <w:r w:rsidRPr="003D5F00">
        <w:rPr>
          <w:rFonts w:hint="eastAsia"/>
          <w:color w:val="000000"/>
        </w:rPr>
        <w:t>角色管理</w:t>
      </w:r>
      <w:bookmarkEnd w:id="113"/>
      <w:bookmarkEnd w:id="114"/>
    </w:p>
    <w:p w:rsidR="00555581" w:rsidRPr="00BB4444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15" w:name="_Toc266444107"/>
      <w:bookmarkStart w:id="116" w:name="_Toc495586886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15"/>
      <w:bookmarkEnd w:id="116"/>
    </w:p>
    <w:p w:rsidR="00555581" w:rsidRPr="003F7B14" w:rsidRDefault="00555581" w:rsidP="006B0386">
      <w:pPr>
        <w:spacing w:line="360" w:lineRule="auto"/>
        <w:rPr>
          <w:color w:val="000000"/>
          <w:sz w:val="24"/>
        </w:rPr>
      </w:pPr>
      <w:r w:rsidRPr="003F7B14">
        <w:rPr>
          <w:rFonts w:hint="eastAsia"/>
          <w:color w:val="000000"/>
          <w:sz w:val="24"/>
        </w:rPr>
        <w:t>对角色</w:t>
      </w:r>
      <w:r>
        <w:rPr>
          <w:rFonts w:hint="eastAsia"/>
          <w:color w:val="000000"/>
          <w:sz w:val="24"/>
        </w:rPr>
        <w:t>进行查询、新增、修改、删除操作。</w:t>
      </w:r>
    </w:p>
    <w:p w:rsidR="00555581" w:rsidRPr="00BB4444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17" w:name="_Toc266444108"/>
      <w:bookmarkStart w:id="118" w:name="_Toc495586887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17"/>
      <w:bookmarkEnd w:id="118"/>
    </w:p>
    <w:p w:rsidR="00555581" w:rsidRDefault="00555581" w:rsidP="009F48E3">
      <w:pPr>
        <w:numPr>
          <w:ilvl w:val="0"/>
          <w:numId w:val="1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AF688A">
        <w:rPr>
          <w:color w:val="000000"/>
          <w:sz w:val="24"/>
        </w:rPr>
        <w:t>系统设置</w:t>
      </w:r>
      <w:r w:rsidRPr="00AF688A">
        <w:rPr>
          <w:color w:val="000000"/>
          <w:sz w:val="24"/>
        </w:rPr>
        <w:t xml:space="preserve"> -&gt;</w:t>
      </w:r>
      <w:r w:rsidRPr="00AF688A">
        <w:rPr>
          <w:color w:val="000000"/>
          <w:sz w:val="24"/>
        </w:rPr>
        <w:t>角色管理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781300"/>
            <wp:effectExtent l="19050" t="0" r="9525" b="0"/>
            <wp:docPr id="22" name="图片 22" descr="pic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ic00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9F48E3">
      <w:pPr>
        <w:numPr>
          <w:ilvl w:val="0"/>
          <w:numId w:val="14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查询：输入角色代码，点击【查询】按钮，显示符合条件的记录；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9F48E3">
      <w:pPr>
        <w:numPr>
          <w:ilvl w:val="0"/>
          <w:numId w:val="1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9F48E3">
      <w:pPr>
        <w:numPr>
          <w:ilvl w:val="0"/>
          <w:numId w:val="1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修改：点击记录前面的序号，角色编辑栏中显示该记录详细信息，修改相关字段后点击【保存】按钮，修改记录保存成功；</w:t>
      </w:r>
    </w:p>
    <w:p w:rsidR="00555581" w:rsidRPr="00AF688A" w:rsidRDefault="00555581" w:rsidP="009F48E3">
      <w:pPr>
        <w:numPr>
          <w:ilvl w:val="0"/>
          <w:numId w:val="1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删除：点击记录前面的序号，点击【删除】按钮，删除角色信息。</w:t>
      </w:r>
    </w:p>
    <w:p w:rsidR="00555581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19" w:name="_Toc266444109"/>
      <w:bookmarkStart w:id="120" w:name="_Toc495586888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19"/>
      <w:bookmarkEnd w:id="120"/>
    </w:p>
    <w:p w:rsidR="00555581" w:rsidRPr="00AF688A" w:rsidRDefault="00555581" w:rsidP="009F48E3">
      <w:pPr>
        <w:numPr>
          <w:ilvl w:val="0"/>
          <w:numId w:val="1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已分配用户的角色记录不允许删除。</w:t>
      </w:r>
    </w:p>
    <w:p w:rsidR="00555581" w:rsidRPr="00D71407" w:rsidRDefault="00555581" w:rsidP="009F48E3">
      <w:pPr>
        <w:pStyle w:val="2"/>
        <w:numPr>
          <w:ilvl w:val="1"/>
          <w:numId w:val="100"/>
        </w:numPr>
        <w:rPr>
          <w:color w:val="000000"/>
        </w:rPr>
      </w:pPr>
      <w:bookmarkStart w:id="121" w:name="_Toc266444110"/>
      <w:bookmarkStart w:id="122" w:name="_Toc495586889"/>
      <w:r>
        <w:rPr>
          <w:rFonts w:hint="eastAsia"/>
          <w:color w:val="000000"/>
        </w:rPr>
        <w:t>用户</w:t>
      </w:r>
      <w:r w:rsidRPr="003D5F00">
        <w:rPr>
          <w:rFonts w:hint="eastAsia"/>
          <w:color w:val="000000"/>
        </w:rPr>
        <w:t>角色管理</w:t>
      </w:r>
      <w:bookmarkEnd w:id="121"/>
      <w:bookmarkEnd w:id="122"/>
    </w:p>
    <w:p w:rsidR="00555581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23" w:name="_Toc266444111"/>
      <w:bookmarkStart w:id="124" w:name="_Toc495586890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23"/>
      <w:bookmarkEnd w:id="124"/>
    </w:p>
    <w:p w:rsidR="00555581" w:rsidRPr="006A3132" w:rsidRDefault="00555581" w:rsidP="002B483A">
      <w:pPr>
        <w:rPr>
          <w:color w:val="000000"/>
          <w:sz w:val="24"/>
        </w:rPr>
      </w:pPr>
      <w:r w:rsidRPr="006A3132">
        <w:rPr>
          <w:rFonts w:hint="eastAsia"/>
          <w:color w:val="000000"/>
          <w:sz w:val="24"/>
        </w:rPr>
        <w:t>对用户对应的角色进行管理</w:t>
      </w:r>
      <w:r>
        <w:rPr>
          <w:rFonts w:hint="eastAsia"/>
          <w:color w:val="000000"/>
          <w:sz w:val="24"/>
        </w:rPr>
        <w:t>。</w:t>
      </w:r>
    </w:p>
    <w:p w:rsidR="00555581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25" w:name="_Toc266444112"/>
      <w:bookmarkStart w:id="126" w:name="_Toc495586891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25"/>
      <w:bookmarkEnd w:id="126"/>
    </w:p>
    <w:p w:rsidR="00555581" w:rsidRDefault="00555581" w:rsidP="009F48E3">
      <w:pPr>
        <w:numPr>
          <w:ilvl w:val="0"/>
          <w:numId w:val="1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用户</w:t>
      </w:r>
      <w:r w:rsidRPr="00DA10FA">
        <w:rPr>
          <w:color w:val="000000"/>
          <w:sz w:val="24"/>
        </w:rPr>
        <w:t>角色管理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24175"/>
            <wp:effectExtent l="1905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Default="00555581" w:rsidP="009F48E3">
      <w:pPr>
        <w:numPr>
          <w:ilvl w:val="0"/>
          <w:numId w:val="1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查询：输入查询条件，点击【查询】按钮，显示符合条件的记录；点击【清空】按钮清空输入的查询条件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263BB" w:rsidRDefault="00555581" w:rsidP="009F48E3">
      <w:pPr>
        <w:numPr>
          <w:ilvl w:val="0"/>
          <w:numId w:val="18"/>
        </w:numPr>
        <w:spacing w:line="360" w:lineRule="auto"/>
        <w:rPr>
          <w:color w:val="000000"/>
          <w:sz w:val="24"/>
        </w:rPr>
      </w:pPr>
      <w:r w:rsidRPr="00E263BB">
        <w:rPr>
          <w:rFonts w:hint="eastAsia"/>
          <w:color w:val="000000"/>
          <w:sz w:val="24"/>
        </w:rPr>
        <w:t>更新：选择</w:t>
      </w:r>
      <w:r>
        <w:rPr>
          <w:rFonts w:hint="eastAsia"/>
          <w:color w:val="000000"/>
          <w:sz w:val="24"/>
        </w:rPr>
        <w:t>左边的用户列表中的</w:t>
      </w:r>
      <w:r w:rsidRPr="00E263BB">
        <w:rPr>
          <w:rFonts w:hint="eastAsia"/>
          <w:color w:val="000000"/>
          <w:sz w:val="24"/>
        </w:rPr>
        <w:t>记录，</w:t>
      </w:r>
      <w:r>
        <w:rPr>
          <w:rFonts w:hint="eastAsia"/>
          <w:color w:val="000000"/>
          <w:sz w:val="24"/>
        </w:rPr>
        <w:t>右边系统角色列表显示出所有角色记录</w:t>
      </w:r>
      <w:r w:rsidRPr="00E263BB">
        <w:rPr>
          <w:rFonts w:hint="eastAsia"/>
          <w:color w:val="000000"/>
          <w:sz w:val="24"/>
        </w:rPr>
        <w:t>，勾选右边的</w:t>
      </w:r>
      <w:r>
        <w:rPr>
          <w:rFonts w:hint="eastAsia"/>
          <w:color w:val="000000"/>
          <w:sz w:val="24"/>
        </w:rPr>
        <w:t>角色记录</w:t>
      </w:r>
      <w:r w:rsidRPr="00E263BB">
        <w:rPr>
          <w:rFonts w:hint="eastAsia"/>
          <w:color w:val="000000"/>
          <w:sz w:val="24"/>
        </w:rPr>
        <w:t>，点击【更新】按钮，更新</w:t>
      </w:r>
      <w:r>
        <w:rPr>
          <w:rFonts w:hint="eastAsia"/>
          <w:color w:val="000000"/>
          <w:sz w:val="24"/>
        </w:rPr>
        <w:t>用户</w:t>
      </w:r>
      <w:r w:rsidRPr="00E263BB">
        <w:rPr>
          <w:rFonts w:hint="eastAsia"/>
          <w:color w:val="000000"/>
          <w:sz w:val="24"/>
        </w:rPr>
        <w:t>角色</w:t>
      </w:r>
      <w:r>
        <w:rPr>
          <w:rFonts w:hint="eastAsia"/>
          <w:color w:val="000000"/>
          <w:sz w:val="24"/>
        </w:rPr>
        <w:t>。</w:t>
      </w:r>
      <w:r w:rsidRPr="00E263BB">
        <w:rPr>
          <w:rFonts w:hint="eastAsia"/>
          <w:color w:val="000000"/>
          <w:sz w:val="24"/>
        </w:rPr>
        <w:t xml:space="preserve"> </w:t>
      </w:r>
    </w:p>
    <w:p w:rsidR="00555581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27" w:name="_Toc266444113"/>
      <w:bookmarkStart w:id="128" w:name="_Toc495586892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27"/>
      <w:bookmarkEnd w:id="128"/>
    </w:p>
    <w:p w:rsidR="00555581" w:rsidRPr="00D2659F" w:rsidRDefault="00555581" w:rsidP="009F48E3">
      <w:pPr>
        <w:numPr>
          <w:ilvl w:val="0"/>
          <w:numId w:val="19"/>
        </w:numPr>
        <w:spacing w:line="360" w:lineRule="auto"/>
        <w:rPr>
          <w:color w:val="000000"/>
          <w:sz w:val="24"/>
        </w:rPr>
      </w:pPr>
      <w:r w:rsidRPr="00D2659F">
        <w:rPr>
          <w:rFonts w:hint="eastAsia"/>
          <w:color w:val="000000"/>
          <w:sz w:val="24"/>
        </w:rPr>
        <w:t>如果是给公司用户分配管理员权限，那么该用户</w:t>
      </w:r>
      <w:r>
        <w:rPr>
          <w:rFonts w:hint="eastAsia"/>
          <w:color w:val="000000"/>
          <w:sz w:val="24"/>
        </w:rPr>
        <w:t>的系统角色</w:t>
      </w:r>
      <w:r w:rsidRPr="00D2659F">
        <w:rPr>
          <w:rFonts w:hint="eastAsia"/>
          <w:color w:val="000000"/>
          <w:sz w:val="24"/>
        </w:rPr>
        <w:t>必须</w:t>
      </w:r>
      <w:r>
        <w:rPr>
          <w:rFonts w:hint="eastAsia"/>
          <w:color w:val="000000"/>
          <w:sz w:val="24"/>
        </w:rPr>
        <w:t>包含</w:t>
      </w:r>
      <w:r w:rsidRPr="00D2659F">
        <w:rPr>
          <w:rFonts w:hint="eastAsia"/>
          <w:color w:val="000000"/>
          <w:sz w:val="24"/>
        </w:rPr>
        <w:t>报关行公司管理员或者非报关行公司管理员。</w:t>
      </w:r>
    </w:p>
    <w:p w:rsidR="00555581" w:rsidRPr="00D71407" w:rsidRDefault="00555581" w:rsidP="009F48E3">
      <w:pPr>
        <w:pStyle w:val="2"/>
        <w:numPr>
          <w:ilvl w:val="1"/>
          <w:numId w:val="100"/>
        </w:numPr>
        <w:rPr>
          <w:color w:val="000000"/>
        </w:rPr>
      </w:pPr>
      <w:bookmarkStart w:id="129" w:name="_Toc266444114"/>
      <w:bookmarkStart w:id="130" w:name="_Toc495586893"/>
      <w:r>
        <w:rPr>
          <w:rFonts w:hint="eastAsia"/>
          <w:color w:val="000000"/>
        </w:rPr>
        <w:t>密码修改</w:t>
      </w:r>
      <w:bookmarkEnd w:id="129"/>
      <w:bookmarkEnd w:id="130"/>
    </w:p>
    <w:p w:rsidR="00555581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31" w:name="_Toc266444115"/>
      <w:bookmarkStart w:id="132" w:name="_Toc49558689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31"/>
      <w:bookmarkEnd w:id="132"/>
    </w:p>
    <w:p w:rsidR="008F60FB" w:rsidRPr="008F60FB" w:rsidRDefault="008F60FB" w:rsidP="008F60FB">
      <w:pPr>
        <w:rPr>
          <w:color w:val="000000"/>
          <w:sz w:val="24"/>
        </w:rPr>
      </w:pPr>
      <w:r w:rsidRPr="008F60FB">
        <w:rPr>
          <w:rFonts w:hint="eastAsia"/>
          <w:color w:val="000000"/>
          <w:sz w:val="24"/>
        </w:rPr>
        <w:t>修改登录系统密码。</w:t>
      </w:r>
    </w:p>
    <w:p w:rsidR="00555581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33" w:name="_Toc266444116"/>
      <w:bookmarkStart w:id="134" w:name="_Toc49558689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33"/>
      <w:bookmarkEnd w:id="134"/>
    </w:p>
    <w:p w:rsidR="00555581" w:rsidRDefault="00555581" w:rsidP="009F48E3">
      <w:pPr>
        <w:numPr>
          <w:ilvl w:val="0"/>
          <w:numId w:val="2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密码修改页面，如下图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24175"/>
            <wp:effectExtent l="1905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E1222C" w:rsidRDefault="00555581" w:rsidP="009F48E3">
      <w:pPr>
        <w:numPr>
          <w:ilvl w:val="0"/>
          <w:numId w:val="20"/>
        </w:numPr>
        <w:spacing w:line="360" w:lineRule="auto"/>
        <w:rPr>
          <w:color w:val="000000"/>
          <w:sz w:val="24"/>
        </w:rPr>
      </w:pPr>
      <w:r w:rsidRPr="00E1222C">
        <w:rPr>
          <w:rFonts w:hint="eastAsia"/>
          <w:color w:val="000000"/>
          <w:sz w:val="24"/>
        </w:rPr>
        <w:t>修改密码：旧密码，新密码和确认密码后，点击【确定】按钮，修改用户密码</w:t>
      </w:r>
      <w:r w:rsidR="001C490F">
        <w:rPr>
          <w:rFonts w:hint="eastAsia"/>
          <w:color w:val="000000"/>
          <w:sz w:val="24"/>
        </w:rPr>
        <w:t>。</w:t>
      </w:r>
    </w:p>
    <w:p w:rsidR="00555581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35" w:name="_Toc266444117"/>
      <w:bookmarkStart w:id="136" w:name="_Toc495586896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35"/>
      <w:bookmarkEnd w:id="136"/>
    </w:p>
    <w:p w:rsidR="00555581" w:rsidRDefault="00555581" w:rsidP="009F48E3">
      <w:pPr>
        <w:numPr>
          <w:ilvl w:val="0"/>
          <w:numId w:val="21"/>
        </w:numPr>
        <w:spacing w:line="360" w:lineRule="auto"/>
        <w:rPr>
          <w:color w:val="000000"/>
          <w:sz w:val="24"/>
        </w:rPr>
      </w:pPr>
      <w:r w:rsidRPr="00E1222C">
        <w:rPr>
          <w:rFonts w:hint="eastAsia"/>
          <w:color w:val="000000"/>
          <w:sz w:val="24"/>
        </w:rPr>
        <w:t>新密码和确认密码必须一致，且密码不能少于</w:t>
      </w:r>
      <w:r w:rsidRPr="00E1222C">
        <w:rPr>
          <w:rFonts w:hint="eastAsia"/>
          <w:color w:val="000000"/>
          <w:sz w:val="24"/>
        </w:rPr>
        <w:t>6</w:t>
      </w:r>
      <w:r w:rsidRPr="00E1222C">
        <w:rPr>
          <w:rFonts w:hint="eastAsia"/>
          <w:color w:val="000000"/>
          <w:sz w:val="24"/>
        </w:rPr>
        <w:t>位。</w:t>
      </w:r>
    </w:p>
    <w:p w:rsidR="002A249D" w:rsidRPr="00E1222C" w:rsidRDefault="002A249D" w:rsidP="009F48E3">
      <w:pPr>
        <w:numPr>
          <w:ilvl w:val="0"/>
          <w:numId w:val="2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修改密码后重新登陆系统生效。</w:t>
      </w:r>
    </w:p>
    <w:p w:rsidR="00555581" w:rsidRPr="00D71407" w:rsidRDefault="00555581" w:rsidP="009F48E3">
      <w:pPr>
        <w:pStyle w:val="2"/>
        <w:numPr>
          <w:ilvl w:val="1"/>
          <w:numId w:val="100"/>
        </w:numPr>
        <w:rPr>
          <w:color w:val="000000"/>
        </w:rPr>
      </w:pPr>
      <w:bookmarkStart w:id="137" w:name="_Toc266444118"/>
      <w:bookmarkStart w:id="138" w:name="_Toc495586897"/>
      <w:r>
        <w:rPr>
          <w:rFonts w:hint="eastAsia"/>
          <w:color w:val="000000"/>
        </w:rPr>
        <w:t>单位</w:t>
      </w:r>
      <w:r w:rsidRPr="003D5F00">
        <w:rPr>
          <w:rFonts w:hint="eastAsia"/>
          <w:color w:val="000000"/>
        </w:rPr>
        <w:t>管理</w:t>
      </w:r>
      <w:bookmarkEnd w:id="137"/>
      <w:bookmarkEnd w:id="138"/>
    </w:p>
    <w:p w:rsidR="00555581" w:rsidRPr="00D71407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39" w:name="_Toc266444119"/>
      <w:bookmarkStart w:id="140" w:name="_Toc49558689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39"/>
      <w:bookmarkEnd w:id="140"/>
    </w:p>
    <w:p w:rsidR="00555581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41" w:name="_Toc266444120"/>
      <w:bookmarkStart w:id="142" w:name="_Toc49558689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41"/>
      <w:bookmarkEnd w:id="142"/>
    </w:p>
    <w:p w:rsidR="00555581" w:rsidRDefault="00555581" w:rsidP="009F48E3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单位</w:t>
      </w:r>
      <w:r w:rsidRPr="00DA10FA">
        <w:rPr>
          <w:color w:val="000000"/>
          <w:sz w:val="24"/>
        </w:rPr>
        <w:t>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43225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9F48E3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9F48E3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9F48E3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修改：点击记录前面的序号，单位管理编辑栏中显示该记录详细信息，修改相关字段后点击【保存】按钮，修改记录保存成功；</w:t>
      </w:r>
    </w:p>
    <w:p w:rsidR="00555581" w:rsidRPr="005F2EE8" w:rsidRDefault="00555581" w:rsidP="009F48E3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 w:rsidRPr="00E30F05">
        <w:rPr>
          <w:rFonts w:hint="eastAsia"/>
          <w:color w:val="000000"/>
          <w:sz w:val="24"/>
        </w:rPr>
        <w:t>删除：点击记录前面的序号，点击【删除】按钮，删除</w:t>
      </w:r>
      <w:r>
        <w:rPr>
          <w:rFonts w:hint="eastAsia"/>
          <w:color w:val="000000"/>
          <w:sz w:val="24"/>
        </w:rPr>
        <w:t>单位</w:t>
      </w:r>
      <w:r w:rsidRPr="00E30F05">
        <w:rPr>
          <w:rFonts w:hint="eastAsia"/>
          <w:color w:val="000000"/>
          <w:sz w:val="24"/>
        </w:rPr>
        <w:t>记录。</w:t>
      </w:r>
    </w:p>
    <w:p w:rsidR="00555581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43" w:name="_Toc266444121"/>
      <w:bookmarkStart w:id="144" w:name="_Toc495586900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43"/>
      <w:bookmarkEnd w:id="144"/>
    </w:p>
    <w:p w:rsidR="00555581" w:rsidRDefault="00555581" w:rsidP="009F48E3">
      <w:pPr>
        <w:numPr>
          <w:ilvl w:val="0"/>
          <w:numId w:val="23"/>
        </w:numPr>
        <w:spacing w:line="360" w:lineRule="auto"/>
        <w:rPr>
          <w:color w:val="000000"/>
          <w:sz w:val="24"/>
        </w:rPr>
      </w:pPr>
      <w:r w:rsidRPr="00CF5007">
        <w:rPr>
          <w:color w:val="000000"/>
          <w:sz w:val="24"/>
        </w:rPr>
        <w:t>编号</w:t>
      </w:r>
      <w:r w:rsidRPr="00CF5007">
        <w:rPr>
          <w:rFonts w:hint="eastAsia"/>
          <w:color w:val="000000"/>
          <w:sz w:val="24"/>
        </w:rPr>
        <w:t>字段不允许修改</w:t>
      </w:r>
      <w:r>
        <w:rPr>
          <w:rFonts w:hint="eastAsia"/>
          <w:color w:val="000000"/>
          <w:sz w:val="24"/>
        </w:rPr>
        <w:t>；</w:t>
      </w:r>
    </w:p>
    <w:p w:rsidR="00555581" w:rsidRPr="00CF5007" w:rsidRDefault="00555581" w:rsidP="009F48E3">
      <w:pPr>
        <w:numPr>
          <w:ilvl w:val="0"/>
          <w:numId w:val="2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被用户信息引用的单位记录不允许删除。</w:t>
      </w:r>
    </w:p>
    <w:p w:rsidR="00555581" w:rsidRPr="00D71407" w:rsidRDefault="00555581" w:rsidP="009F48E3">
      <w:pPr>
        <w:pStyle w:val="2"/>
        <w:numPr>
          <w:ilvl w:val="1"/>
          <w:numId w:val="100"/>
        </w:numPr>
        <w:rPr>
          <w:color w:val="000000"/>
        </w:rPr>
      </w:pPr>
      <w:bookmarkStart w:id="145" w:name="_Toc266444122"/>
      <w:bookmarkStart w:id="146" w:name="_Toc495586901"/>
      <w:r>
        <w:rPr>
          <w:rFonts w:hint="eastAsia"/>
          <w:color w:val="000000"/>
        </w:rPr>
        <w:t>员工档案</w:t>
      </w:r>
      <w:bookmarkEnd w:id="145"/>
      <w:bookmarkEnd w:id="146"/>
    </w:p>
    <w:p w:rsidR="00555581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47" w:name="_Toc266444123"/>
      <w:bookmarkStart w:id="148" w:name="_Toc49558690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47"/>
      <w:bookmarkEnd w:id="148"/>
    </w:p>
    <w:p w:rsidR="00555581" w:rsidRPr="00E3383E" w:rsidRDefault="00555581" w:rsidP="00555581">
      <w:r w:rsidRPr="00E3383E">
        <w:rPr>
          <w:rFonts w:hint="eastAsia"/>
          <w:color w:val="000000"/>
          <w:sz w:val="24"/>
        </w:rPr>
        <w:t>对员工</w:t>
      </w:r>
      <w:r>
        <w:rPr>
          <w:rFonts w:hint="eastAsia"/>
          <w:color w:val="000000"/>
          <w:sz w:val="24"/>
        </w:rPr>
        <w:t>档案</w:t>
      </w:r>
      <w:r w:rsidRPr="00E3383E">
        <w:rPr>
          <w:rFonts w:hint="eastAsia"/>
          <w:color w:val="000000"/>
          <w:sz w:val="24"/>
        </w:rPr>
        <w:t>进行维护和管理。</w:t>
      </w:r>
    </w:p>
    <w:p w:rsidR="00555581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49" w:name="_Toc266444124"/>
      <w:bookmarkStart w:id="150" w:name="_Toc495586903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49"/>
      <w:bookmarkEnd w:id="150"/>
    </w:p>
    <w:p w:rsidR="00555581" w:rsidRDefault="00555581" w:rsidP="009F48E3">
      <w:pPr>
        <w:numPr>
          <w:ilvl w:val="0"/>
          <w:numId w:val="2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员工档案页面，如下图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52750"/>
            <wp:effectExtent l="1905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9F48E3">
      <w:pPr>
        <w:numPr>
          <w:ilvl w:val="0"/>
          <w:numId w:val="24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9F48E3">
      <w:pPr>
        <w:numPr>
          <w:ilvl w:val="0"/>
          <w:numId w:val="2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9F48E3">
      <w:pPr>
        <w:numPr>
          <w:ilvl w:val="0"/>
          <w:numId w:val="2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修改：点击记录前面的序号，员工档案编辑栏中显示该记录详细信息，修改相关字段后点击【保存】按钮，修改记录保存成功；</w:t>
      </w:r>
    </w:p>
    <w:p w:rsidR="00555581" w:rsidRPr="00691442" w:rsidRDefault="00555581" w:rsidP="009F48E3">
      <w:pPr>
        <w:numPr>
          <w:ilvl w:val="0"/>
          <w:numId w:val="24"/>
        </w:numPr>
        <w:spacing w:line="360" w:lineRule="auto"/>
      </w:pPr>
      <w:r w:rsidRPr="00DD1F0A">
        <w:rPr>
          <w:rFonts w:hint="eastAsia"/>
          <w:color w:val="000000"/>
          <w:sz w:val="24"/>
        </w:rPr>
        <w:t>删除：点击记录前面的序号，点击【删除】按钮，删除员工档案。</w:t>
      </w:r>
    </w:p>
    <w:p w:rsidR="00555581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51" w:name="_Toc266444125"/>
      <w:bookmarkStart w:id="152" w:name="_Toc495586904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51"/>
      <w:bookmarkEnd w:id="152"/>
    </w:p>
    <w:p w:rsidR="00555581" w:rsidRPr="00111B89" w:rsidRDefault="00555581" w:rsidP="009F48E3">
      <w:pPr>
        <w:numPr>
          <w:ilvl w:val="0"/>
          <w:numId w:val="25"/>
        </w:numPr>
        <w:spacing w:line="360" w:lineRule="auto"/>
      </w:pPr>
      <w:r w:rsidRPr="005A3823">
        <w:rPr>
          <w:color w:val="000000"/>
          <w:sz w:val="24"/>
        </w:rPr>
        <w:t>编号</w:t>
      </w:r>
      <w:r w:rsidRPr="005A3823">
        <w:rPr>
          <w:rFonts w:hint="eastAsia"/>
          <w:color w:val="000000"/>
          <w:sz w:val="24"/>
        </w:rPr>
        <w:t>字段不允许修改</w:t>
      </w:r>
      <w:r>
        <w:rPr>
          <w:rFonts w:hint="eastAsia"/>
          <w:color w:val="000000"/>
          <w:sz w:val="24"/>
        </w:rPr>
        <w:t>。</w:t>
      </w:r>
      <w:r w:rsidRPr="00111B89">
        <w:t xml:space="preserve"> </w:t>
      </w:r>
    </w:p>
    <w:p w:rsidR="00555581" w:rsidRPr="00D71407" w:rsidRDefault="00555581" w:rsidP="009F48E3">
      <w:pPr>
        <w:pStyle w:val="2"/>
        <w:numPr>
          <w:ilvl w:val="1"/>
          <w:numId w:val="100"/>
        </w:numPr>
        <w:rPr>
          <w:color w:val="000000"/>
        </w:rPr>
      </w:pPr>
      <w:bookmarkStart w:id="153" w:name="_Toc266444126"/>
      <w:bookmarkStart w:id="154" w:name="_Toc495586905"/>
      <w:r>
        <w:rPr>
          <w:rFonts w:hint="eastAsia"/>
          <w:color w:val="000000"/>
        </w:rPr>
        <w:t>部门</w:t>
      </w:r>
      <w:r w:rsidRPr="003D5F00">
        <w:rPr>
          <w:rFonts w:hint="eastAsia"/>
          <w:color w:val="000000"/>
        </w:rPr>
        <w:t>管理</w:t>
      </w:r>
      <w:bookmarkEnd w:id="153"/>
      <w:bookmarkEnd w:id="154"/>
    </w:p>
    <w:p w:rsidR="00555581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55" w:name="_Toc266444127"/>
      <w:bookmarkStart w:id="156" w:name="_Toc495586906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55"/>
      <w:bookmarkEnd w:id="156"/>
    </w:p>
    <w:p w:rsidR="00555581" w:rsidRPr="0091790E" w:rsidRDefault="00555581" w:rsidP="00EE4B1D">
      <w:pPr>
        <w:rPr>
          <w:color w:val="000000"/>
          <w:sz w:val="24"/>
        </w:rPr>
      </w:pPr>
      <w:r w:rsidRPr="0091790E">
        <w:rPr>
          <w:rFonts w:hint="eastAsia"/>
          <w:color w:val="000000"/>
          <w:sz w:val="24"/>
        </w:rPr>
        <w:t>对公司下设的部门进行维护和管理。</w:t>
      </w:r>
    </w:p>
    <w:p w:rsidR="00555581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57" w:name="_Toc266444128"/>
      <w:bookmarkStart w:id="158" w:name="_Toc495586907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57"/>
      <w:bookmarkEnd w:id="158"/>
    </w:p>
    <w:p w:rsidR="00555581" w:rsidRDefault="00555581" w:rsidP="009F48E3">
      <w:pPr>
        <w:numPr>
          <w:ilvl w:val="0"/>
          <w:numId w:val="2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部门管理页面，如下图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33700"/>
            <wp:effectExtent l="1905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9F48E3">
      <w:pPr>
        <w:numPr>
          <w:ilvl w:val="0"/>
          <w:numId w:val="26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9F48E3">
      <w:pPr>
        <w:numPr>
          <w:ilvl w:val="0"/>
          <w:numId w:val="2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9F48E3">
      <w:pPr>
        <w:numPr>
          <w:ilvl w:val="0"/>
          <w:numId w:val="2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修改：点击记录前面的序号，部门管理编辑栏中显示该记录详细信息，修改相关字段后点击【保存】按钮，修改记录保存成功；</w:t>
      </w:r>
    </w:p>
    <w:p w:rsidR="00555581" w:rsidRPr="00386DF0" w:rsidRDefault="00555581" w:rsidP="009F48E3">
      <w:pPr>
        <w:numPr>
          <w:ilvl w:val="0"/>
          <w:numId w:val="26"/>
        </w:numPr>
        <w:spacing w:line="360" w:lineRule="auto"/>
      </w:pPr>
      <w:r w:rsidRPr="003F7A07">
        <w:rPr>
          <w:rFonts w:hint="eastAsia"/>
          <w:color w:val="000000"/>
          <w:sz w:val="24"/>
        </w:rPr>
        <w:t>删除：点击记录前面的序号，点击【删除】按钮，删除</w:t>
      </w:r>
      <w:r>
        <w:rPr>
          <w:rFonts w:hint="eastAsia"/>
          <w:color w:val="000000"/>
          <w:sz w:val="24"/>
        </w:rPr>
        <w:t>部门信息</w:t>
      </w:r>
      <w:r w:rsidRPr="003F7A07">
        <w:rPr>
          <w:rFonts w:hint="eastAsia"/>
          <w:color w:val="000000"/>
          <w:sz w:val="24"/>
        </w:rPr>
        <w:t>。</w:t>
      </w:r>
    </w:p>
    <w:p w:rsidR="00555581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59" w:name="_Toc266444129"/>
      <w:bookmarkStart w:id="160" w:name="_Toc495586908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59"/>
      <w:bookmarkEnd w:id="160"/>
    </w:p>
    <w:p w:rsidR="00555581" w:rsidRPr="003B2312" w:rsidRDefault="00555581" w:rsidP="009F48E3">
      <w:pPr>
        <w:numPr>
          <w:ilvl w:val="0"/>
          <w:numId w:val="27"/>
        </w:numPr>
        <w:spacing w:line="360" w:lineRule="auto"/>
      </w:pPr>
      <w:r w:rsidRPr="00D47CD9">
        <w:rPr>
          <w:color w:val="000000"/>
          <w:sz w:val="24"/>
        </w:rPr>
        <w:t>编号</w:t>
      </w:r>
      <w:r w:rsidRPr="00D47CD9">
        <w:rPr>
          <w:rFonts w:hint="eastAsia"/>
          <w:color w:val="000000"/>
          <w:sz w:val="24"/>
        </w:rPr>
        <w:t>字段不允许修改；</w:t>
      </w:r>
    </w:p>
    <w:p w:rsidR="00555581" w:rsidRPr="00D71407" w:rsidRDefault="00555581" w:rsidP="009F48E3">
      <w:pPr>
        <w:pStyle w:val="2"/>
        <w:numPr>
          <w:ilvl w:val="1"/>
          <w:numId w:val="100"/>
        </w:numPr>
        <w:rPr>
          <w:color w:val="000000"/>
        </w:rPr>
      </w:pPr>
      <w:bookmarkStart w:id="161" w:name="_Toc266444130"/>
      <w:bookmarkStart w:id="162" w:name="_Toc495586909"/>
      <w:r>
        <w:rPr>
          <w:rFonts w:hint="eastAsia"/>
          <w:color w:val="000000"/>
        </w:rPr>
        <w:t>用户菜单收藏夹</w:t>
      </w:r>
      <w:bookmarkEnd w:id="161"/>
      <w:bookmarkEnd w:id="162"/>
    </w:p>
    <w:p w:rsidR="00555581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63" w:name="_Toc266444131"/>
      <w:bookmarkStart w:id="164" w:name="_Toc495586910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63"/>
      <w:bookmarkEnd w:id="164"/>
    </w:p>
    <w:p w:rsidR="00555581" w:rsidRPr="005F1033" w:rsidRDefault="00555581" w:rsidP="00555581">
      <w:pPr>
        <w:rPr>
          <w:color w:val="000000"/>
          <w:sz w:val="24"/>
        </w:rPr>
      </w:pPr>
      <w:r w:rsidRPr="005F1033">
        <w:rPr>
          <w:rFonts w:hint="eastAsia"/>
          <w:color w:val="000000"/>
          <w:sz w:val="24"/>
        </w:rPr>
        <w:t>对于用户菜单收藏夹进行管理。</w:t>
      </w:r>
    </w:p>
    <w:p w:rsidR="00555581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65" w:name="_Toc266444132"/>
      <w:bookmarkStart w:id="166" w:name="_Toc495586911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65"/>
      <w:bookmarkEnd w:id="166"/>
    </w:p>
    <w:p w:rsidR="00555581" w:rsidRDefault="00555581" w:rsidP="009F48E3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 w:rsidRPr="0098280E">
        <w:rPr>
          <w:color w:val="000000"/>
          <w:sz w:val="24"/>
        </w:rPr>
        <w:t>用户菜单收藏夹</w:t>
      </w:r>
      <w:r>
        <w:rPr>
          <w:rFonts w:hint="eastAsia"/>
          <w:color w:val="000000"/>
          <w:sz w:val="24"/>
        </w:rPr>
        <w:t>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33700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Default="00555581" w:rsidP="009F48E3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添加：左边选择菜单栏，点击【添加】按钮，右边显示添加的菜单栏；点击【保存】按钮</w:t>
      </w:r>
      <w:r w:rsidRPr="00FB4F63">
        <w:rPr>
          <w:rFonts w:hint="eastAsia"/>
          <w:color w:val="000000"/>
          <w:sz w:val="24"/>
        </w:rPr>
        <w:t>；</w:t>
      </w:r>
    </w:p>
    <w:p w:rsidR="00555581" w:rsidRDefault="00555581" w:rsidP="009F48E3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移除</w:t>
      </w:r>
      <w:r w:rsidRPr="001129CD">
        <w:rPr>
          <w:rFonts w:hint="eastAsia"/>
          <w:color w:val="000000"/>
          <w:sz w:val="24"/>
        </w:rPr>
        <w:t>：</w:t>
      </w:r>
      <w:r>
        <w:rPr>
          <w:rFonts w:hint="eastAsia"/>
          <w:color w:val="000000"/>
          <w:sz w:val="24"/>
        </w:rPr>
        <w:t>右边选择菜单栏，点击【移除】按钮，左边显示移除的菜单栏；点击【保存】按钮</w:t>
      </w:r>
      <w:r w:rsidRPr="00FB4F63">
        <w:rPr>
          <w:rFonts w:hint="eastAsia"/>
          <w:color w:val="000000"/>
          <w:sz w:val="24"/>
        </w:rPr>
        <w:t>；</w:t>
      </w:r>
      <w:r w:rsidRPr="001129CD">
        <w:rPr>
          <w:rFonts w:hint="eastAsia"/>
          <w:color w:val="000000"/>
          <w:sz w:val="24"/>
        </w:rPr>
        <w:t xml:space="preserve"> </w:t>
      </w:r>
    </w:p>
    <w:p w:rsidR="00555581" w:rsidRDefault="00555581" w:rsidP="009F48E3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上移：右边选择菜单栏，点击【上移】按钮，菜单栏上移，点击【保存】按钮；</w:t>
      </w:r>
    </w:p>
    <w:p w:rsidR="00555581" w:rsidRDefault="00555581" w:rsidP="009F48E3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下移：右边选择菜单栏，点击【下移】按钮，菜单栏上移，点击【保存】按钮；</w:t>
      </w:r>
    </w:p>
    <w:p w:rsidR="00555581" w:rsidRDefault="00555581" w:rsidP="009F48E3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查看收藏夹：鼠标放置于左边的“我的收藏”上，弹出收藏夹菜单，如下图：</w:t>
      </w:r>
    </w:p>
    <w:p w:rsidR="00555581" w:rsidRPr="001129CD" w:rsidRDefault="00311D17" w:rsidP="00555581">
      <w:pPr>
        <w:spacing w:line="360" w:lineRule="auto"/>
        <w:ind w:left="420"/>
        <w:jc w:val="center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76850" cy="3000375"/>
            <wp:effectExtent l="1905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67" w:name="_Toc266444133"/>
      <w:bookmarkStart w:id="168" w:name="_Toc495586912"/>
      <w:r w:rsidRPr="00BB4444"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167"/>
      <w:bookmarkEnd w:id="168"/>
    </w:p>
    <w:p w:rsidR="00555581" w:rsidRPr="003E2C1C" w:rsidRDefault="00555581" w:rsidP="009F48E3">
      <w:pPr>
        <w:numPr>
          <w:ilvl w:val="0"/>
          <w:numId w:val="29"/>
        </w:numPr>
        <w:spacing w:line="360" w:lineRule="auto"/>
        <w:rPr>
          <w:color w:val="000000"/>
          <w:sz w:val="24"/>
        </w:rPr>
      </w:pPr>
      <w:r w:rsidRPr="003E2C1C">
        <w:rPr>
          <w:rFonts w:hint="eastAsia"/>
          <w:color w:val="000000"/>
          <w:sz w:val="24"/>
        </w:rPr>
        <w:t>增加或者修改</w:t>
      </w:r>
      <w:r>
        <w:rPr>
          <w:rFonts w:hint="eastAsia"/>
          <w:color w:val="000000"/>
          <w:sz w:val="24"/>
        </w:rPr>
        <w:t>用户菜单</w:t>
      </w:r>
      <w:r w:rsidRPr="003E2C1C">
        <w:rPr>
          <w:rFonts w:hint="eastAsia"/>
          <w:color w:val="000000"/>
          <w:sz w:val="24"/>
        </w:rPr>
        <w:t>收藏夹选项后，必须重新登陆，设置才</w:t>
      </w:r>
      <w:r>
        <w:rPr>
          <w:rFonts w:hint="eastAsia"/>
          <w:color w:val="000000"/>
          <w:sz w:val="24"/>
        </w:rPr>
        <w:t>能</w:t>
      </w:r>
      <w:r w:rsidRPr="003E2C1C">
        <w:rPr>
          <w:rFonts w:hint="eastAsia"/>
          <w:color w:val="000000"/>
          <w:sz w:val="24"/>
        </w:rPr>
        <w:t>生效。</w:t>
      </w:r>
    </w:p>
    <w:p w:rsidR="00555581" w:rsidRPr="00D71407" w:rsidRDefault="00555581" w:rsidP="009F48E3">
      <w:pPr>
        <w:pStyle w:val="2"/>
        <w:numPr>
          <w:ilvl w:val="1"/>
          <w:numId w:val="100"/>
        </w:numPr>
        <w:rPr>
          <w:color w:val="000000"/>
        </w:rPr>
      </w:pPr>
      <w:bookmarkStart w:id="169" w:name="_Toc266444134"/>
      <w:bookmarkStart w:id="170" w:name="_Toc495586913"/>
      <w:r>
        <w:rPr>
          <w:rFonts w:hint="eastAsia"/>
          <w:color w:val="000000"/>
        </w:rPr>
        <w:t>用户管理</w:t>
      </w:r>
      <w:bookmarkEnd w:id="169"/>
      <w:bookmarkEnd w:id="170"/>
    </w:p>
    <w:p w:rsidR="00555581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71" w:name="_Toc266444135"/>
      <w:bookmarkStart w:id="172" w:name="_Toc49558691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71"/>
      <w:bookmarkEnd w:id="172"/>
    </w:p>
    <w:p w:rsidR="00555581" w:rsidRPr="00B12126" w:rsidRDefault="00555581" w:rsidP="00985B84">
      <w:r w:rsidRPr="00B12126">
        <w:rPr>
          <w:rFonts w:hint="eastAsia"/>
          <w:color w:val="000000"/>
          <w:sz w:val="24"/>
        </w:rPr>
        <w:t>对用户信息进行管理。</w:t>
      </w:r>
    </w:p>
    <w:p w:rsidR="00555581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73" w:name="_Toc266444136"/>
      <w:bookmarkStart w:id="174" w:name="_Toc49558691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73"/>
      <w:bookmarkEnd w:id="174"/>
    </w:p>
    <w:p w:rsidR="00555581" w:rsidRDefault="00555581" w:rsidP="009F48E3">
      <w:pPr>
        <w:numPr>
          <w:ilvl w:val="0"/>
          <w:numId w:val="3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用户管理页面，如下图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762250"/>
            <wp:effectExtent l="1905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9F48E3">
      <w:pPr>
        <w:numPr>
          <w:ilvl w:val="0"/>
          <w:numId w:val="30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9F48E3">
      <w:pPr>
        <w:numPr>
          <w:ilvl w:val="0"/>
          <w:numId w:val="3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9F48E3">
      <w:pPr>
        <w:numPr>
          <w:ilvl w:val="0"/>
          <w:numId w:val="3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修改：点击记录前面的序号，用户管理编辑栏中显示该记录详细信息，修改相关字段后点击【保存】按钮，修改记录保存成功；</w:t>
      </w:r>
    </w:p>
    <w:p w:rsidR="00555581" w:rsidRPr="00EE0209" w:rsidRDefault="00555581" w:rsidP="009F48E3">
      <w:pPr>
        <w:numPr>
          <w:ilvl w:val="0"/>
          <w:numId w:val="30"/>
        </w:numPr>
        <w:spacing w:line="360" w:lineRule="auto"/>
      </w:pPr>
      <w:r w:rsidRPr="0076308C">
        <w:rPr>
          <w:rFonts w:hint="eastAsia"/>
          <w:color w:val="000000"/>
          <w:sz w:val="24"/>
        </w:rPr>
        <w:t>删除：点击记录前面的序号，点击【删除】按钮，删除用户信息。</w:t>
      </w:r>
    </w:p>
    <w:p w:rsidR="00555581" w:rsidRPr="00BB4444" w:rsidRDefault="00555581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75" w:name="_Toc266444137"/>
      <w:bookmarkStart w:id="176" w:name="_Toc495586916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75"/>
      <w:bookmarkEnd w:id="176"/>
    </w:p>
    <w:p w:rsidR="00555581" w:rsidRPr="0015373C" w:rsidRDefault="00555581" w:rsidP="009F48E3">
      <w:pPr>
        <w:numPr>
          <w:ilvl w:val="0"/>
          <w:numId w:val="31"/>
        </w:numPr>
        <w:spacing w:line="360" w:lineRule="auto"/>
      </w:pPr>
      <w:r w:rsidRPr="004F24B6">
        <w:rPr>
          <w:rFonts w:hint="eastAsia"/>
          <w:color w:val="000000"/>
          <w:sz w:val="24"/>
        </w:rPr>
        <w:t>用户代码不允许修改；</w:t>
      </w:r>
    </w:p>
    <w:p w:rsidR="0064794E" w:rsidRPr="00C851A3" w:rsidRDefault="0064794E" w:rsidP="009F48E3">
      <w:pPr>
        <w:pStyle w:val="1"/>
        <w:numPr>
          <w:ilvl w:val="0"/>
          <w:numId w:val="99"/>
        </w:numPr>
        <w:jc w:val="left"/>
        <w:rPr>
          <w:color w:val="000000"/>
        </w:rPr>
      </w:pPr>
      <w:bookmarkStart w:id="177" w:name="_Toc266444138"/>
      <w:bookmarkStart w:id="178" w:name="_Toc495586917"/>
      <w:r w:rsidRPr="00C851A3">
        <w:rPr>
          <w:rFonts w:hint="eastAsia"/>
          <w:color w:val="000000"/>
        </w:rPr>
        <w:lastRenderedPageBreak/>
        <w:t>运输工具管理</w:t>
      </w:r>
      <w:bookmarkEnd w:id="177"/>
      <w:bookmarkEnd w:id="178"/>
    </w:p>
    <w:p w:rsidR="0064794E" w:rsidRPr="00CD5015" w:rsidRDefault="0064794E" w:rsidP="009F48E3">
      <w:pPr>
        <w:pStyle w:val="ae"/>
        <w:keepNext/>
        <w:keepLines/>
        <w:numPr>
          <w:ilvl w:val="0"/>
          <w:numId w:val="100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179" w:name="_Toc266444139"/>
      <w:bookmarkStart w:id="180" w:name="_Toc266784812"/>
      <w:bookmarkStart w:id="181" w:name="_Toc266956403"/>
      <w:bookmarkStart w:id="182" w:name="_Toc266956662"/>
      <w:bookmarkStart w:id="183" w:name="_Toc266957047"/>
      <w:bookmarkStart w:id="184" w:name="_Toc266958135"/>
      <w:bookmarkStart w:id="185" w:name="_Toc266958392"/>
      <w:bookmarkStart w:id="186" w:name="_Toc266958649"/>
      <w:bookmarkStart w:id="187" w:name="_Toc495503812"/>
      <w:bookmarkStart w:id="188" w:name="_Toc495586672"/>
      <w:bookmarkStart w:id="189" w:name="_Toc49558691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</w:p>
    <w:p w:rsidR="0064794E" w:rsidRPr="00792A5A" w:rsidRDefault="0064794E" w:rsidP="009F48E3">
      <w:pPr>
        <w:pStyle w:val="2"/>
        <w:numPr>
          <w:ilvl w:val="1"/>
          <w:numId w:val="100"/>
        </w:numPr>
        <w:rPr>
          <w:color w:val="000000"/>
        </w:rPr>
      </w:pPr>
      <w:bookmarkStart w:id="190" w:name="_Toc266444140"/>
      <w:bookmarkStart w:id="191" w:name="_Toc495586919"/>
      <w:r w:rsidRPr="00792A5A">
        <w:rPr>
          <w:rFonts w:hint="eastAsia"/>
          <w:color w:val="000000"/>
        </w:rPr>
        <w:t>运输工具信息录入</w:t>
      </w:r>
      <w:bookmarkEnd w:id="190"/>
      <w:bookmarkEnd w:id="191"/>
    </w:p>
    <w:p w:rsidR="0064794E" w:rsidRDefault="0064794E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92" w:name="_Toc266444141"/>
      <w:bookmarkStart w:id="193" w:name="_Toc495586920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92"/>
      <w:bookmarkEnd w:id="193"/>
    </w:p>
    <w:p w:rsidR="0064794E" w:rsidRPr="006A411C" w:rsidRDefault="0064794E" w:rsidP="00860DA8">
      <w:pPr>
        <w:rPr>
          <w:color w:val="000000"/>
          <w:sz w:val="24"/>
        </w:rPr>
      </w:pPr>
      <w:r w:rsidRPr="006A411C">
        <w:rPr>
          <w:rFonts w:hint="eastAsia"/>
          <w:color w:val="000000"/>
          <w:sz w:val="24"/>
        </w:rPr>
        <w:t>对运输工具基础信息进行维护和管理。</w:t>
      </w:r>
    </w:p>
    <w:p w:rsidR="0064794E" w:rsidRDefault="0064794E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94" w:name="_Toc266444142"/>
      <w:bookmarkStart w:id="195" w:name="_Toc495586921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94"/>
      <w:bookmarkEnd w:id="195"/>
    </w:p>
    <w:p w:rsidR="0064794E" w:rsidRDefault="0064794E" w:rsidP="009F48E3">
      <w:pPr>
        <w:numPr>
          <w:ilvl w:val="0"/>
          <w:numId w:val="3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运输工具信息录入页面，如下图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Pr="00AF688A" w:rsidRDefault="00311D17" w:rsidP="0064794E">
      <w:pPr>
        <w:spacing w:line="360" w:lineRule="auto"/>
        <w:ind w:left="420"/>
        <w:jc w:val="center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52750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FB4F63" w:rsidRDefault="0064794E" w:rsidP="009F48E3">
      <w:pPr>
        <w:numPr>
          <w:ilvl w:val="0"/>
          <w:numId w:val="33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64794E" w:rsidRPr="00E463F0" w:rsidRDefault="0064794E" w:rsidP="009F48E3">
      <w:pPr>
        <w:numPr>
          <w:ilvl w:val="0"/>
          <w:numId w:val="3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64794E" w:rsidRDefault="0064794E" w:rsidP="009F48E3">
      <w:pPr>
        <w:numPr>
          <w:ilvl w:val="0"/>
          <w:numId w:val="3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修改：点击记录前面的序号，运输工具信息录入编辑栏中显示该记录详细信息，修改相关字段后点击【保存】按钮，修改记录保存成功；</w:t>
      </w:r>
    </w:p>
    <w:p w:rsidR="0064794E" w:rsidRPr="0078281A" w:rsidRDefault="0064794E" w:rsidP="009F48E3">
      <w:pPr>
        <w:numPr>
          <w:ilvl w:val="0"/>
          <w:numId w:val="33"/>
        </w:numPr>
        <w:spacing w:line="360" w:lineRule="auto"/>
      </w:pPr>
      <w:r w:rsidRPr="00C253C7">
        <w:rPr>
          <w:rFonts w:hint="eastAsia"/>
          <w:color w:val="000000"/>
          <w:sz w:val="24"/>
        </w:rPr>
        <w:t>删除：点击记录前面的序号，点击【删除】按钮，删除运输工具信息。</w:t>
      </w:r>
    </w:p>
    <w:p w:rsidR="0064794E" w:rsidRDefault="0064794E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96" w:name="_Toc266444143"/>
      <w:bookmarkStart w:id="197" w:name="_Toc495586922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96"/>
      <w:bookmarkEnd w:id="197"/>
    </w:p>
    <w:p w:rsidR="0064794E" w:rsidRPr="00C052A3" w:rsidRDefault="0064794E" w:rsidP="009F48E3">
      <w:pPr>
        <w:numPr>
          <w:ilvl w:val="0"/>
          <w:numId w:val="34"/>
        </w:numPr>
        <w:spacing w:line="360" w:lineRule="auto"/>
        <w:rPr>
          <w:color w:val="000000"/>
          <w:sz w:val="24"/>
        </w:rPr>
      </w:pPr>
      <w:r w:rsidRPr="00C052A3">
        <w:rPr>
          <w:color w:val="000000"/>
          <w:sz w:val="24"/>
        </w:rPr>
        <w:t>运输工具代码</w:t>
      </w:r>
      <w:r w:rsidRPr="00C052A3">
        <w:rPr>
          <w:rFonts w:hint="eastAsia"/>
          <w:color w:val="000000"/>
          <w:sz w:val="24"/>
        </w:rPr>
        <w:t>不允许修改。</w:t>
      </w:r>
    </w:p>
    <w:p w:rsidR="0064794E" w:rsidRPr="00792A5A" w:rsidRDefault="0064794E" w:rsidP="009F48E3">
      <w:pPr>
        <w:pStyle w:val="2"/>
        <w:numPr>
          <w:ilvl w:val="1"/>
          <w:numId w:val="100"/>
        </w:numPr>
        <w:rPr>
          <w:color w:val="000000"/>
        </w:rPr>
      </w:pPr>
      <w:bookmarkStart w:id="198" w:name="_Toc495586923"/>
      <w:r w:rsidRPr="00955E4D">
        <w:rPr>
          <w:rFonts w:hint="eastAsia"/>
          <w:color w:val="000000"/>
        </w:rPr>
        <w:lastRenderedPageBreak/>
        <w:t>运输工具出口船期预告</w:t>
      </w:r>
      <w:bookmarkEnd w:id="198"/>
    </w:p>
    <w:p w:rsidR="0064794E" w:rsidRDefault="0064794E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99" w:name="_Toc266444145"/>
      <w:bookmarkStart w:id="200" w:name="_Toc49558692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99"/>
      <w:bookmarkEnd w:id="200"/>
    </w:p>
    <w:p w:rsidR="0064794E" w:rsidRPr="00C3083A" w:rsidRDefault="0064794E" w:rsidP="00860DA8">
      <w:pPr>
        <w:rPr>
          <w:color w:val="000000"/>
          <w:sz w:val="24"/>
        </w:rPr>
      </w:pPr>
      <w:r w:rsidRPr="00C3083A">
        <w:rPr>
          <w:rFonts w:hint="eastAsia"/>
          <w:color w:val="000000"/>
          <w:sz w:val="24"/>
        </w:rPr>
        <w:t>提供运输工具出口船期的查询功能。</w:t>
      </w:r>
    </w:p>
    <w:p w:rsidR="0064794E" w:rsidRDefault="0064794E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01" w:name="_Toc266444146"/>
      <w:bookmarkStart w:id="202" w:name="_Toc49558692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01"/>
      <w:bookmarkEnd w:id="202"/>
    </w:p>
    <w:p w:rsidR="0064794E" w:rsidRDefault="0064794E" w:rsidP="009F48E3">
      <w:pPr>
        <w:numPr>
          <w:ilvl w:val="0"/>
          <w:numId w:val="3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运输工具出口船期预告页面，如下图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Pr="00AF688A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33700"/>
            <wp:effectExtent l="1905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60211E" w:rsidRDefault="0064794E" w:rsidP="009F48E3">
      <w:pPr>
        <w:numPr>
          <w:ilvl w:val="0"/>
          <w:numId w:val="35"/>
        </w:numPr>
        <w:spacing w:line="360" w:lineRule="auto"/>
      </w:pPr>
      <w:r w:rsidRPr="00F74EFD">
        <w:rPr>
          <w:rFonts w:hint="eastAsia"/>
          <w:color w:val="000000"/>
          <w:sz w:val="24"/>
        </w:rPr>
        <w:t>查询：输入查询条件，点击【查询】按钮，显示符合条件的记录；点击【清空】按钮清空输入的查询条件；</w:t>
      </w:r>
    </w:p>
    <w:p w:rsidR="0064794E" w:rsidRDefault="0064794E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03" w:name="_Toc266444147"/>
      <w:bookmarkStart w:id="204" w:name="_Toc495586926"/>
      <w:r w:rsidRPr="00716684">
        <w:rPr>
          <w:rFonts w:ascii="宋体" w:eastAsia="宋体" w:hAnsi="宋体" w:hint="eastAsia"/>
          <w:sz w:val="24"/>
          <w:szCs w:val="24"/>
        </w:rPr>
        <w:t>补充说明</w:t>
      </w:r>
      <w:bookmarkEnd w:id="203"/>
      <w:bookmarkEnd w:id="204"/>
    </w:p>
    <w:p w:rsidR="0064794E" w:rsidRPr="00F07172" w:rsidRDefault="0064794E" w:rsidP="009F48E3">
      <w:pPr>
        <w:numPr>
          <w:ilvl w:val="0"/>
          <w:numId w:val="36"/>
        </w:numPr>
        <w:spacing w:line="360" w:lineRule="auto"/>
        <w:rPr>
          <w:color w:val="000000"/>
          <w:sz w:val="24"/>
        </w:rPr>
      </w:pPr>
      <w:r w:rsidRPr="00F07172">
        <w:rPr>
          <w:rFonts w:hint="eastAsia"/>
          <w:color w:val="000000"/>
          <w:sz w:val="24"/>
        </w:rPr>
        <w:t>显示</w:t>
      </w:r>
      <w:r>
        <w:rPr>
          <w:rFonts w:hint="eastAsia"/>
          <w:color w:val="000000"/>
          <w:sz w:val="24"/>
        </w:rPr>
        <w:t>所有</w:t>
      </w:r>
      <w:r w:rsidR="00CA1774">
        <w:rPr>
          <w:rFonts w:hint="eastAsia"/>
          <w:color w:val="000000"/>
          <w:sz w:val="24"/>
        </w:rPr>
        <w:t>已锁定、已发布、</w:t>
      </w:r>
      <w:r w:rsidRPr="00F07172">
        <w:rPr>
          <w:rFonts w:hint="eastAsia"/>
          <w:color w:val="000000"/>
          <w:sz w:val="24"/>
        </w:rPr>
        <w:t>已离港的出口船期信息。</w:t>
      </w:r>
    </w:p>
    <w:p w:rsidR="0064794E" w:rsidRPr="00792A5A" w:rsidRDefault="0064794E" w:rsidP="009F48E3">
      <w:pPr>
        <w:pStyle w:val="2"/>
        <w:numPr>
          <w:ilvl w:val="1"/>
          <w:numId w:val="100"/>
        </w:numPr>
        <w:rPr>
          <w:color w:val="000000"/>
        </w:rPr>
      </w:pPr>
      <w:bookmarkStart w:id="205" w:name="_Toc495586927"/>
      <w:r w:rsidRPr="006E0476">
        <w:rPr>
          <w:rFonts w:hint="eastAsia"/>
          <w:color w:val="000000"/>
        </w:rPr>
        <w:t>运输工具进口船期管理</w:t>
      </w:r>
      <w:bookmarkEnd w:id="205"/>
    </w:p>
    <w:p w:rsidR="0064794E" w:rsidRDefault="0064794E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06" w:name="_Toc266444149"/>
      <w:bookmarkStart w:id="207" w:name="_Toc49558692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06"/>
      <w:bookmarkEnd w:id="207"/>
    </w:p>
    <w:p w:rsidR="0064794E" w:rsidRPr="00AB6DE7" w:rsidRDefault="0064794E" w:rsidP="00860DA8">
      <w:pPr>
        <w:rPr>
          <w:color w:val="000000"/>
          <w:sz w:val="24"/>
        </w:rPr>
      </w:pPr>
      <w:r w:rsidRPr="00AB6DE7">
        <w:rPr>
          <w:rFonts w:hint="eastAsia"/>
          <w:color w:val="000000"/>
          <w:sz w:val="24"/>
        </w:rPr>
        <w:t>对运输工具进口船期进行维护和管理。</w:t>
      </w:r>
    </w:p>
    <w:p w:rsidR="0064794E" w:rsidRDefault="0064794E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08" w:name="_Toc266444150"/>
      <w:bookmarkStart w:id="209" w:name="_Toc495586929"/>
      <w:r w:rsidRPr="00BB4444">
        <w:rPr>
          <w:rFonts w:ascii="宋体" w:eastAsia="宋体" w:hAnsi="宋体" w:hint="eastAsia"/>
          <w:sz w:val="24"/>
          <w:szCs w:val="24"/>
        </w:rPr>
        <w:lastRenderedPageBreak/>
        <w:t>操作流程</w:t>
      </w:r>
      <w:bookmarkEnd w:id="208"/>
      <w:bookmarkEnd w:id="209"/>
    </w:p>
    <w:p w:rsidR="0064794E" w:rsidRDefault="0064794E" w:rsidP="009F48E3">
      <w:pPr>
        <w:numPr>
          <w:ilvl w:val="0"/>
          <w:numId w:val="3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运输工具进口船期管理页面，如下图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Pr="00AF688A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33700"/>
            <wp:effectExtent l="1905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FB4F63" w:rsidRDefault="0064794E" w:rsidP="009F48E3">
      <w:pPr>
        <w:numPr>
          <w:ilvl w:val="0"/>
          <w:numId w:val="38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64794E" w:rsidRPr="00E463F0" w:rsidRDefault="0064794E" w:rsidP="009F48E3">
      <w:pPr>
        <w:numPr>
          <w:ilvl w:val="0"/>
          <w:numId w:val="3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64794E" w:rsidRDefault="0064794E" w:rsidP="009F48E3">
      <w:pPr>
        <w:numPr>
          <w:ilvl w:val="0"/>
          <w:numId w:val="3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修改：点击记录前面的序号，运输工具进口船期编辑栏中显示该记录详细信息，修改相关字段后点击【保存】按钮，修改记录保存成功；</w:t>
      </w:r>
    </w:p>
    <w:p w:rsidR="0064794E" w:rsidRPr="00E827D7" w:rsidRDefault="0064794E" w:rsidP="009F48E3">
      <w:pPr>
        <w:numPr>
          <w:ilvl w:val="0"/>
          <w:numId w:val="38"/>
        </w:numPr>
        <w:spacing w:line="360" w:lineRule="auto"/>
      </w:pPr>
      <w:r w:rsidRPr="000270E1">
        <w:rPr>
          <w:rFonts w:hint="eastAsia"/>
          <w:color w:val="000000"/>
          <w:sz w:val="24"/>
        </w:rPr>
        <w:t>删除：点击记录前面的序号，点击【删除】按钮，删除运输工具</w:t>
      </w:r>
      <w:r>
        <w:rPr>
          <w:rFonts w:hint="eastAsia"/>
          <w:color w:val="000000"/>
          <w:sz w:val="24"/>
        </w:rPr>
        <w:t>进口船期</w:t>
      </w:r>
      <w:r w:rsidRPr="000270E1">
        <w:rPr>
          <w:rFonts w:hint="eastAsia"/>
          <w:color w:val="000000"/>
          <w:sz w:val="24"/>
        </w:rPr>
        <w:t>信息。</w:t>
      </w:r>
    </w:p>
    <w:p w:rsidR="0064794E" w:rsidRDefault="0064794E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10" w:name="_Toc266444151"/>
      <w:bookmarkStart w:id="211" w:name="_Toc495586930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10"/>
      <w:bookmarkEnd w:id="211"/>
    </w:p>
    <w:p w:rsidR="0064794E" w:rsidRPr="00806D27" w:rsidRDefault="0064794E" w:rsidP="009F48E3">
      <w:pPr>
        <w:numPr>
          <w:ilvl w:val="0"/>
          <w:numId w:val="37"/>
        </w:numPr>
        <w:spacing w:line="360" w:lineRule="auto"/>
        <w:rPr>
          <w:color w:val="000000"/>
          <w:sz w:val="24"/>
        </w:rPr>
      </w:pPr>
      <w:r w:rsidRPr="00806D27">
        <w:rPr>
          <w:color w:val="000000"/>
          <w:sz w:val="24"/>
        </w:rPr>
        <w:t>运输工具代码</w:t>
      </w:r>
      <w:r w:rsidRPr="00806D27">
        <w:rPr>
          <w:rFonts w:hint="eastAsia"/>
          <w:color w:val="000000"/>
          <w:sz w:val="24"/>
        </w:rPr>
        <w:t>，</w:t>
      </w:r>
      <w:r w:rsidRPr="00806D27">
        <w:rPr>
          <w:color w:val="000000"/>
          <w:sz w:val="24"/>
        </w:rPr>
        <w:t>船名</w:t>
      </w:r>
      <w:r w:rsidRPr="00806D27">
        <w:rPr>
          <w:color w:val="000000"/>
          <w:sz w:val="24"/>
        </w:rPr>
        <w:t>(</w:t>
      </w:r>
      <w:r w:rsidRPr="00806D27">
        <w:rPr>
          <w:color w:val="000000"/>
          <w:sz w:val="24"/>
        </w:rPr>
        <w:t>中文</w:t>
      </w:r>
      <w:r w:rsidRPr="00806D27">
        <w:rPr>
          <w:color w:val="000000"/>
          <w:sz w:val="24"/>
        </w:rPr>
        <w:t>/</w:t>
      </w:r>
      <w:r w:rsidRPr="00806D27">
        <w:rPr>
          <w:color w:val="000000"/>
          <w:sz w:val="24"/>
        </w:rPr>
        <w:t>英文</w:t>
      </w:r>
      <w:r w:rsidRPr="00806D27">
        <w:rPr>
          <w:color w:val="000000"/>
          <w:sz w:val="24"/>
        </w:rPr>
        <w:t>)</w:t>
      </w:r>
      <w:r w:rsidRPr="00806D27">
        <w:rPr>
          <w:rFonts w:hint="eastAsia"/>
          <w:color w:val="000000"/>
          <w:sz w:val="24"/>
        </w:rPr>
        <w:t>，</w:t>
      </w:r>
      <w:r w:rsidRPr="00806D27">
        <w:rPr>
          <w:color w:val="000000"/>
          <w:sz w:val="24"/>
        </w:rPr>
        <w:t>航次号</w:t>
      </w:r>
      <w:r w:rsidRPr="00806D27">
        <w:rPr>
          <w:rFonts w:hint="eastAsia"/>
          <w:color w:val="000000"/>
          <w:sz w:val="24"/>
        </w:rPr>
        <w:t>不允许修改</w:t>
      </w:r>
      <w:r>
        <w:rPr>
          <w:rFonts w:hint="eastAsia"/>
          <w:color w:val="000000"/>
          <w:sz w:val="24"/>
        </w:rPr>
        <w:t>。</w:t>
      </w:r>
    </w:p>
    <w:p w:rsidR="0064794E" w:rsidRPr="00792A5A" w:rsidRDefault="0064794E" w:rsidP="009F48E3">
      <w:pPr>
        <w:pStyle w:val="2"/>
        <w:numPr>
          <w:ilvl w:val="1"/>
          <w:numId w:val="100"/>
        </w:numPr>
        <w:rPr>
          <w:color w:val="000000"/>
        </w:rPr>
      </w:pPr>
      <w:bookmarkStart w:id="212" w:name="_Toc495586931"/>
      <w:r w:rsidRPr="00DF2563">
        <w:rPr>
          <w:rFonts w:hint="eastAsia"/>
          <w:color w:val="000000"/>
        </w:rPr>
        <w:t>运输工具备案申报</w:t>
      </w:r>
      <w:bookmarkEnd w:id="212"/>
    </w:p>
    <w:p w:rsidR="0064794E" w:rsidRDefault="0064794E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13" w:name="_Toc266444153"/>
      <w:bookmarkStart w:id="214" w:name="_Toc49558693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13"/>
      <w:bookmarkEnd w:id="214"/>
    </w:p>
    <w:p w:rsidR="0064794E" w:rsidRPr="00AC0A29" w:rsidRDefault="0064794E" w:rsidP="00860DA8">
      <w:pPr>
        <w:rPr>
          <w:color w:val="000000"/>
          <w:sz w:val="24"/>
        </w:rPr>
      </w:pPr>
      <w:r w:rsidRPr="00AC0A29">
        <w:rPr>
          <w:rFonts w:hint="eastAsia"/>
          <w:color w:val="000000"/>
          <w:sz w:val="24"/>
        </w:rPr>
        <w:t>运输工具基础信息向海关备案申报。</w:t>
      </w:r>
    </w:p>
    <w:p w:rsidR="0064794E" w:rsidRDefault="0064794E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15" w:name="_Toc266444154"/>
      <w:bookmarkStart w:id="216" w:name="_Toc495586933"/>
      <w:r w:rsidRPr="00BB4444">
        <w:rPr>
          <w:rFonts w:ascii="宋体" w:eastAsia="宋体" w:hAnsi="宋体" w:hint="eastAsia"/>
          <w:sz w:val="24"/>
          <w:szCs w:val="24"/>
        </w:rPr>
        <w:lastRenderedPageBreak/>
        <w:t>操作流程</w:t>
      </w:r>
      <w:bookmarkEnd w:id="215"/>
      <w:bookmarkEnd w:id="216"/>
    </w:p>
    <w:p w:rsidR="0064794E" w:rsidRDefault="0064794E" w:rsidP="009F48E3">
      <w:pPr>
        <w:numPr>
          <w:ilvl w:val="0"/>
          <w:numId w:val="3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运输工具备案申报页面，如下图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Pr="00AF688A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1638300"/>
            <wp:effectExtent l="1905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4"/>
        </w:rPr>
        <w:drawing>
          <wp:inline distT="0" distB="0" distL="0" distR="0">
            <wp:extent cx="5267325" cy="1828800"/>
            <wp:effectExtent l="1905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FB4F63" w:rsidRDefault="0064794E" w:rsidP="009F48E3">
      <w:pPr>
        <w:numPr>
          <w:ilvl w:val="0"/>
          <w:numId w:val="39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64794E" w:rsidRPr="00E463F0" w:rsidRDefault="0064794E" w:rsidP="009F48E3">
      <w:pPr>
        <w:numPr>
          <w:ilvl w:val="0"/>
          <w:numId w:val="3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64794E" w:rsidRDefault="0064794E" w:rsidP="009F48E3">
      <w:pPr>
        <w:numPr>
          <w:ilvl w:val="0"/>
          <w:numId w:val="3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修改：点击记录前面的序号，运输工具备案申报编辑栏中显示该记录详细信息，修改相关字段后点击【保存】按钮，修改记录保存成功；</w:t>
      </w:r>
    </w:p>
    <w:p w:rsidR="0064794E" w:rsidRPr="00AF716E" w:rsidRDefault="0064794E" w:rsidP="009F48E3">
      <w:pPr>
        <w:numPr>
          <w:ilvl w:val="0"/>
          <w:numId w:val="39"/>
        </w:numPr>
        <w:spacing w:line="360" w:lineRule="auto"/>
        <w:rPr>
          <w:color w:val="000000"/>
          <w:sz w:val="24"/>
        </w:rPr>
      </w:pPr>
      <w:r w:rsidRPr="000270E1">
        <w:rPr>
          <w:rFonts w:hint="eastAsia"/>
          <w:color w:val="000000"/>
          <w:sz w:val="24"/>
        </w:rPr>
        <w:t>删除：点击记录前面的序号，点击【删除】按钮，删除运输工具</w:t>
      </w:r>
      <w:r>
        <w:rPr>
          <w:rFonts w:hint="eastAsia"/>
          <w:color w:val="000000"/>
          <w:sz w:val="24"/>
        </w:rPr>
        <w:t>备案申报</w:t>
      </w:r>
      <w:r w:rsidRPr="000270E1">
        <w:rPr>
          <w:rFonts w:hint="eastAsia"/>
          <w:color w:val="000000"/>
          <w:sz w:val="24"/>
        </w:rPr>
        <w:t>信息。</w:t>
      </w:r>
    </w:p>
    <w:p w:rsidR="0064794E" w:rsidRPr="00AF716E" w:rsidRDefault="0064794E" w:rsidP="009F48E3">
      <w:pPr>
        <w:numPr>
          <w:ilvl w:val="0"/>
          <w:numId w:val="3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发送：点击记录前面的序号，运输工具备案申报编辑栏中显示该记录详细信息，点击【发送】按钮，向海关发送运输工具备案申报报文。</w:t>
      </w:r>
    </w:p>
    <w:p w:rsidR="0064794E" w:rsidRDefault="0064794E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17" w:name="_Toc266444155"/>
      <w:bookmarkStart w:id="218" w:name="_Toc495586934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17"/>
      <w:bookmarkEnd w:id="218"/>
    </w:p>
    <w:p w:rsidR="0064794E" w:rsidRPr="00593305" w:rsidRDefault="0064794E" w:rsidP="009F48E3">
      <w:pPr>
        <w:numPr>
          <w:ilvl w:val="0"/>
          <w:numId w:val="40"/>
        </w:numPr>
        <w:spacing w:line="360" w:lineRule="auto"/>
        <w:rPr>
          <w:color w:val="000000"/>
          <w:sz w:val="24"/>
        </w:rPr>
      </w:pPr>
      <w:r w:rsidRPr="00593305">
        <w:rPr>
          <w:rFonts w:hint="eastAsia"/>
          <w:color w:val="000000"/>
          <w:sz w:val="24"/>
        </w:rPr>
        <w:t>运输工具代码不允许修改。</w:t>
      </w:r>
    </w:p>
    <w:p w:rsidR="0064794E" w:rsidRPr="00792A5A" w:rsidRDefault="0064794E" w:rsidP="009F48E3">
      <w:pPr>
        <w:pStyle w:val="2"/>
        <w:numPr>
          <w:ilvl w:val="1"/>
          <w:numId w:val="100"/>
        </w:numPr>
        <w:rPr>
          <w:color w:val="000000"/>
        </w:rPr>
      </w:pPr>
      <w:bookmarkStart w:id="219" w:name="_Toc495586935"/>
      <w:r w:rsidRPr="00DF6165">
        <w:rPr>
          <w:rFonts w:hint="eastAsia"/>
          <w:color w:val="000000"/>
        </w:rPr>
        <w:lastRenderedPageBreak/>
        <w:t>运输工具出口船期管理</w:t>
      </w:r>
      <w:bookmarkEnd w:id="219"/>
    </w:p>
    <w:p w:rsidR="0064794E" w:rsidRDefault="0064794E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20" w:name="_Toc266444157"/>
      <w:bookmarkStart w:id="221" w:name="_Toc495586936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20"/>
      <w:bookmarkEnd w:id="221"/>
    </w:p>
    <w:p w:rsidR="0064794E" w:rsidRPr="00557A20" w:rsidRDefault="0064794E" w:rsidP="00860DA8">
      <w:pPr>
        <w:rPr>
          <w:color w:val="000000"/>
          <w:sz w:val="24"/>
        </w:rPr>
      </w:pPr>
      <w:r w:rsidRPr="00557A20">
        <w:rPr>
          <w:rFonts w:hint="eastAsia"/>
          <w:color w:val="000000"/>
          <w:sz w:val="24"/>
        </w:rPr>
        <w:t>对出口船期进行管理，可以发布，锁定和出口船期。</w:t>
      </w:r>
    </w:p>
    <w:p w:rsidR="0064794E" w:rsidRDefault="0064794E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22" w:name="_Toc266444158"/>
      <w:bookmarkStart w:id="223" w:name="_Toc495586937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22"/>
      <w:bookmarkEnd w:id="223"/>
    </w:p>
    <w:p w:rsidR="0064794E" w:rsidRDefault="0064794E" w:rsidP="009F48E3">
      <w:pPr>
        <w:numPr>
          <w:ilvl w:val="0"/>
          <w:numId w:val="4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运输工具备案申报页面，如下图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Default="00311D17" w:rsidP="0064794E">
      <w:pPr>
        <w:spacing w:line="360" w:lineRule="auto"/>
        <w:ind w:left="420"/>
        <w:jc w:val="center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52750"/>
            <wp:effectExtent l="1905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FB4F63" w:rsidRDefault="0064794E" w:rsidP="009F48E3">
      <w:pPr>
        <w:numPr>
          <w:ilvl w:val="0"/>
          <w:numId w:val="41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64794E" w:rsidRDefault="0064794E" w:rsidP="009F48E3">
      <w:pPr>
        <w:numPr>
          <w:ilvl w:val="0"/>
          <w:numId w:val="4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新增：点击上图中【增加】按钮，进入新增出口船期页面，如下图；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64794E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2933700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E463F0" w:rsidRDefault="0064794E" w:rsidP="0064794E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输入相关字段后点击保存按钮；</w:t>
      </w:r>
    </w:p>
    <w:p w:rsidR="0064794E" w:rsidRDefault="0064794E" w:rsidP="009F48E3">
      <w:pPr>
        <w:numPr>
          <w:ilvl w:val="0"/>
          <w:numId w:val="4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修改：点击查询页面记录中的运输工具代码，进入运输工具出口船期编辑页面，如下图，修改相关字段后点击【保存】按钮，修改记录保存成功；</w:t>
      </w:r>
    </w:p>
    <w:p w:rsidR="0064794E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943225"/>
            <wp:effectExtent l="1905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Default="0064794E" w:rsidP="009F48E3">
      <w:pPr>
        <w:numPr>
          <w:ilvl w:val="0"/>
          <w:numId w:val="4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取消船期</w:t>
      </w:r>
      <w:r w:rsidRPr="00B91F39">
        <w:rPr>
          <w:rFonts w:hint="eastAsia"/>
          <w:color w:val="000000"/>
          <w:sz w:val="24"/>
        </w:rPr>
        <w:t>：</w:t>
      </w:r>
      <w:r>
        <w:rPr>
          <w:rFonts w:hint="eastAsia"/>
          <w:color w:val="000000"/>
          <w:sz w:val="24"/>
        </w:rPr>
        <w:t>点击查询页面记录中的运输工具代码，进入运输工具出口船期编辑页面，如上图，点击【取消船期】按钮，删除运输工具出口船期记录；</w:t>
      </w:r>
    </w:p>
    <w:p w:rsidR="0064794E" w:rsidRDefault="0064794E" w:rsidP="009F48E3">
      <w:pPr>
        <w:numPr>
          <w:ilvl w:val="0"/>
          <w:numId w:val="41"/>
        </w:numPr>
        <w:spacing w:line="360" w:lineRule="auto"/>
        <w:rPr>
          <w:color w:val="000000"/>
          <w:sz w:val="24"/>
        </w:rPr>
      </w:pPr>
      <w:r w:rsidRPr="00B91F39">
        <w:rPr>
          <w:rFonts w:hint="eastAsia"/>
          <w:color w:val="000000"/>
          <w:sz w:val="24"/>
        </w:rPr>
        <w:t>发</w:t>
      </w:r>
      <w:r>
        <w:rPr>
          <w:rFonts w:hint="eastAsia"/>
          <w:color w:val="000000"/>
          <w:sz w:val="24"/>
        </w:rPr>
        <w:t>布</w:t>
      </w:r>
      <w:r w:rsidRPr="00B91F39">
        <w:rPr>
          <w:rFonts w:hint="eastAsia"/>
          <w:color w:val="000000"/>
          <w:sz w:val="24"/>
        </w:rPr>
        <w:t>：点击记录前面的序号，</w:t>
      </w:r>
      <w:r>
        <w:rPr>
          <w:rFonts w:hint="eastAsia"/>
          <w:color w:val="000000"/>
          <w:sz w:val="24"/>
        </w:rPr>
        <w:t>运输工具出口船期</w:t>
      </w:r>
      <w:r w:rsidRPr="00B91F39">
        <w:rPr>
          <w:rFonts w:hint="eastAsia"/>
          <w:color w:val="000000"/>
          <w:sz w:val="24"/>
        </w:rPr>
        <w:t>编辑栏中显示该记录详细信息，点击【</w:t>
      </w:r>
      <w:r>
        <w:rPr>
          <w:rFonts w:hint="eastAsia"/>
          <w:color w:val="000000"/>
          <w:sz w:val="24"/>
        </w:rPr>
        <w:t>发布</w:t>
      </w:r>
      <w:r w:rsidRPr="00B91F39">
        <w:rPr>
          <w:rFonts w:hint="eastAsia"/>
          <w:color w:val="000000"/>
          <w:sz w:val="24"/>
        </w:rPr>
        <w:t>】按钮，</w:t>
      </w:r>
      <w:r>
        <w:rPr>
          <w:rFonts w:hint="eastAsia"/>
          <w:color w:val="000000"/>
          <w:sz w:val="24"/>
        </w:rPr>
        <w:t>发布运输工具出口船期</w:t>
      </w:r>
      <w:r w:rsidRPr="00B91F39">
        <w:rPr>
          <w:rFonts w:hint="eastAsia"/>
          <w:color w:val="000000"/>
          <w:sz w:val="24"/>
        </w:rPr>
        <w:t>。</w:t>
      </w:r>
    </w:p>
    <w:p w:rsidR="0064794E" w:rsidRPr="00B91F39" w:rsidRDefault="0064794E" w:rsidP="009F48E3">
      <w:pPr>
        <w:numPr>
          <w:ilvl w:val="0"/>
          <w:numId w:val="4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锁定：</w:t>
      </w:r>
      <w:r w:rsidRPr="00B91F39">
        <w:rPr>
          <w:rFonts w:hint="eastAsia"/>
          <w:color w:val="000000"/>
          <w:sz w:val="24"/>
        </w:rPr>
        <w:t>点击记录前面的序号，运</w:t>
      </w:r>
      <w:r>
        <w:rPr>
          <w:rFonts w:hint="eastAsia"/>
          <w:color w:val="000000"/>
          <w:sz w:val="24"/>
        </w:rPr>
        <w:t>输工具出口船期</w:t>
      </w:r>
      <w:r w:rsidRPr="00B91F39">
        <w:rPr>
          <w:rFonts w:hint="eastAsia"/>
          <w:color w:val="000000"/>
          <w:sz w:val="24"/>
        </w:rPr>
        <w:t>编辑栏中显示该记录详细信息，点击【</w:t>
      </w:r>
      <w:r>
        <w:rPr>
          <w:rFonts w:hint="eastAsia"/>
          <w:color w:val="000000"/>
          <w:sz w:val="24"/>
        </w:rPr>
        <w:t>锁定</w:t>
      </w:r>
      <w:r w:rsidRPr="00B91F39">
        <w:rPr>
          <w:rFonts w:hint="eastAsia"/>
          <w:color w:val="000000"/>
          <w:sz w:val="24"/>
        </w:rPr>
        <w:t>】按钮，</w:t>
      </w:r>
      <w:r>
        <w:rPr>
          <w:rFonts w:hint="eastAsia"/>
          <w:color w:val="000000"/>
          <w:sz w:val="24"/>
        </w:rPr>
        <w:t>锁定运输工具出口船期</w:t>
      </w:r>
      <w:r w:rsidRPr="00B91F39">
        <w:rPr>
          <w:rFonts w:hint="eastAsia"/>
          <w:color w:val="000000"/>
          <w:sz w:val="24"/>
        </w:rPr>
        <w:t>。</w:t>
      </w:r>
    </w:p>
    <w:p w:rsidR="0064794E" w:rsidRDefault="0064794E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24" w:name="_Toc266444159"/>
      <w:bookmarkStart w:id="225" w:name="_Toc495586938"/>
      <w:r w:rsidRPr="00BB4444"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224"/>
      <w:bookmarkEnd w:id="225"/>
    </w:p>
    <w:p w:rsidR="0015373C" w:rsidRDefault="001328D8" w:rsidP="009F48E3">
      <w:pPr>
        <w:numPr>
          <w:ilvl w:val="0"/>
          <w:numId w:val="4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只有已</w:t>
      </w:r>
      <w:r w:rsidR="0064794E" w:rsidRPr="0059354B">
        <w:rPr>
          <w:rFonts w:hint="eastAsia"/>
          <w:color w:val="000000"/>
          <w:sz w:val="24"/>
        </w:rPr>
        <w:t>发布状态的出口船期才可以在预配舱单编辑页面新增舱单。</w:t>
      </w:r>
    </w:p>
    <w:p w:rsidR="000920E7" w:rsidRPr="00C851A3" w:rsidRDefault="000920E7" w:rsidP="009F48E3">
      <w:pPr>
        <w:pStyle w:val="1"/>
        <w:numPr>
          <w:ilvl w:val="0"/>
          <w:numId w:val="99"/>
        </w:numPr>
        <w:jc w:val="left"/>
        <w:rPr>
          <w:color w:val="000000"/>
        </w:rPr>
      </w:pPr>
      <w:bookmarkStart w:id="226" w:name="_Toc495586939"/>
      <w:r w:rsidRPr="00CB556D">
        <w:rPr>
          <w:rFonts w:hint="eastAsia"/>
          <w:color w:val="000000"/>
        </w:rPr>
        <w:t>状态监控</w:t>
      </w:r>
      <w:bookmarkEnd w:id="226"/>
    </w:p>
    <w:p w:rsidR="000920E7" w:rsidRPr="00CD5015" w:rsidRDefault="000920E7" w:rsidP="009F48E3">
      <w:pPr>
        <w:pStyle w:val="ae"/>
        <w:keepNext/>
        <w:keepLines/>
        <w:numPr>
          <w:ilvl w:val="0"/>
          <w:numId w:val="100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227" w:name="_Toc266444161"/>
      <w:bookmarkStart w:id="228" w:name="_Toc266784834"/>
      <w:bookmarkStart w:id="229" w:name="_Toc266956425"/>
      <w:bookmarkStart w:id="230" w:name="_Toc266956684"/>
      <w:bookmarkStart w:id="231" w:name="_Toc266957069"/>
      <w:bookmarkStart w:id="232" w:name="_Toc266958157"/>
      <w:bookmarkStart w:id="233" w:name="_Toc266958414"/>
      <w:bookmarkStart w:id="234" w:name="_Toc266958671"/>
      <w:bookmarkStart w:id="235" w:name="_Toc495503834"/>
      <w:bookmarkStart w:id="236" w:name="_Toc495586694"/>
      <w:bookmarkStart w:id="237" w:name="_Toc495586940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</w:p>
    <w:p w:rsidR="000920E7" w:rsidRPr="00792A5A" w:rsidRDefault="000920E7" w:rsidP="009F48E3">
      <w:pPr>
        <w:pStyle w:val="2"/>
        <w:numPr>
          <w:ilvl w:val="1"/>
          <w:numId w:val="100"/>
        </w:numPr>
        <w:rPr>
          <w:color w:val="000000"/>
        </w:rPr>
      </w:pPr>
      <w:bookmarkStart w:id="238" w:name="_Toc495586941"/>
      <w:r w:rsidRPr="009E529E">
        <w:rPr>
          <w:rFonts w:hint="eastAsia"/>
          <w:color w:val="000000"/>
        </w:rPr>
        <w:t>进口申报监控</w:t>
      </w:r>
      <w:bookmarkEnd w:id="238"/>
    </w:p>
    <w:p w:rsidR="000920E7" w:rsidRDefault="000920E7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39" w:name="_Toc266444163"/>
      <w:bookmarkStart w:id="240" w:name="_Toc49558694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39"/>
      <w:bookmarkEnd w:id="240"/>
    </w:p>
    <w:p w:rsidR="000920E7" w:rsidRPr="001B5EE9" w:rsidRDefault="000920E7" w:rsidP="000169F2">
      <w:pPr>
        <w:rPr>
          <w:color w:val="000000"/>
          <w:sz w:val="24"/>
        </w:rPr>
      </w:pPr>
      <w:r w:rsidRPr="001B5EE9">
        <w:rPr>
          <w:rFonts w:hint="eastAsia"/>
          <w:color w:val="000000"/>
          <w:sz w:val="24"/>
        </w:rPr>
        <w:t>对进口舱单申报信息进行监控。</w:t>
      </w:r>
    </w:p>
    <w:p w:rsidR="000920E7" w:rsidRDefault="000920E7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41" w:name="_Toc266444164"/>
      <w:bookmarkStart w:id="242" w:name="_Toc495586943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41"/>
      <w:bookmarkEnd w:id="242"/>
    </w:p>
    <w:p w:rsidR="000920E7" w:rsidRDefault="000920E7" w:rsidP="009F48E3">
      <w:pPr>
        <w:numPr>
          <w:ilvl w:val="0"/>
          <w:numId w:val="4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2C274B">
        <w:rPr>
          <w:color w:val="000000"/>
          <w:sz w:val="24"/>
        </w:rPr>
        <w:t>状态监控</w:t>
      </w:r>
      <w:r w:rsidRPr="002C274B">
        <w:rPr>
          <w:color w:val="000000"/>
          <w:sz w:val="24"/>
        </w:rPr>
        <w:t xml:space="preserve"> -&gt;</w:t>
      </w:r>
      <w:r w:rsidRPr="002C274B">
        <w:rPr>
          <w:color w:val="000000"/>
          <w:sz w:val="24"/>
        </w:rPr>
        <w:t>进口申报监控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562225"/>
            <wp:effectExtent l="1905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FB4F63" w:rsidRDefault="000920E7" w:rsidP="009F48E3">
      <w:pPr>
        <w:numPr>
          <w:ilvl w:val="0"/>
          <w:numId w:val="43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0920E7" w:rsidRDefault="000920E7" w:rsidP="009F48E3">
      <w:pPr>
        <w:numPr>
          <w:ilvl w:val="0"/>
          <w:numId w:val="4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查询详细信息：点击记录中总舱单数</w:t>
      </w:r>
      <w:r w:rsidR="000169F2">
        <w:rPr>
          <w:rFonts w:hint="eastAsia"/>
          <w:color w:val="000000"/>
          <w:sz w:val="24"/>
        </w:rPr>
        <w:t>链接</w:t>
      </w:r>
      <w:r>
        <w:rPr>
          <w:rFonts w:hint="eastAsia"/>
          <w:color w:val="000000"/>
          <w:sz w:val="24"/>
        </w:rPr>
        <w:t>，进入进口舱单查询的详细页面，如下图；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790F33" w:rsidRDefault="00311D17" w:rsidP="000920E7">
      <w:pPr>
        <w:spacing w:line="360" w:lineRule="auto"/>
        <w:ind w:left="420"/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76850" cy="3381375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43" w:name="_Toc266444165"/>
      <w:bookmarkStart w:id="244" w:name="_Toc495586944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43"/>
      <w:bookmarkEnd w:id="244"/>
    </w:p>
    <w:p w:rsidR="000920E7" w:rsidRPr="00D92BF0" w:rsidRDefault="000920E7" w:rsidP="000920E7">
      <w:r>
        <w:rPr>
          <w:rFonts w:hint="eastAsia"/>
        </w:rPr>
        <w:t xml:space="preserve">        </w:t>
      </w:r>
      <w:r>
        <w:rPr>
          <w:rFonts w:hint="eastAsia"/>
        </w:rPr>
        <w:t>无</w:t>
      </w:r>
    </w:p>
    <w:p w:rsidR="000920E7" w:rsidRPr="00792A5A" w:rsidRDefault="000920E7" w:rsidP="009F48E3">
      <w:pPr>
        <w:pStyle w:val="2"/>
        <w:numPr>
          <w:ilvl w:val="1"/>
          <w:numId w:val="100"/>
        </w:numPr>
        <w:rPr>
          <w:color w:val="000000"/>
        </w:rPr>
      </w:pPr>
      <w:bookmarkStart w:id="245" w:name="_Toc495586945"/>
      <w:r w:rsidRPr="007D3692">
        <w:rPr>
          <w:rFonts w:hint="eastAsia"/>
          <w:color w:val="000000"/>
        </w:rPr>
        <w:t>出口申报监控</w:t>
      </w:r>
      <w:bookmarkEnd w:id="245"/>
    </w:p>
    <w:p w:rsidR="000920E7" w:rsidRDefault="000920E7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46" w:name="_Toc266444167"/>
      <w:bookmarkStart w:id="247" w:name="_Toc495586946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46"/>
      <w:bookmarkEnd w:id="247"/>
    </w:p>
    <w:p w:rsidR="000920E7" w:rsidRPr="001B5EE9" w:rsidRDefault="000920E7" w:rsidP="00B054E0">
      <w:pPr>
        <w:rPr>
          <w:color w:val="000000"/>
          <w:sz w:val="24"/>
        </w:rPr>
      </w:pPr>
      <w:r w:rsidRPr="001B5EE9">
        <w:rPr>
          <w:rFonts w:hint="eastAsia"/>
          <w:color w:val="000000"/>
          <w:sz w:val="24"/>
        </w:rPr>
        <w:t>对出口舱单申报信息进行监控。</w:t>
      </w:r>
    </w:p>
    <w:p w:rsidR="000920E7" w:rsidRDefault="000920E7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48" w:name="_Toc266444168"/>
      <w:bookmarkStart w:id="249" w:name="_Toc495586947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48"/>
      <w:bookmarkEnd w:id="249"/>
    </w:p>
    <w:p w:rsidR="000920E7" w:rsidRDefault="000920E7" w:rsidP="009F48E3">
      <w:pPr>
        <w:numPr>
          <w:ilvl w:val="0"/>
          <w:numId w:val="4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86ECA">
        <w:rPr>
          <w:color w:val="000000"/>
          <w:sz w:val="24"/>
        </w:rPr>
        <w:t>状态监控</w:t>
      </w:r>
      <w:r w:rsidRPr="00586ECA">
        <w:rPr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出</w:t>
      </w:r>
      <w:r w:rsidRPr="00586ECA">
        <w:rPr>
          <w:color w:val="000000"/>
          <w:sz w:val="24"/>
        </w:rPr>
        <w:t>口申报监控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457450"/>
            <wp:effectExtent l="1905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FB4F63" w:rsidRDefault="000920E7" w:rsidP="009F48E3">
      <w:pPr>
        <w:numPr>
          <w:ilvl w:val="0"/>
          <w:numId w:val="44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0920E7" w:rsidRDefault="000920E7" w:rsidP="009F48E3">
      <w:pPr>
        <w:numPr>
          <w:ilvl w:val="0"/>
          <w:numId w:val="4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查询详细信息：点击记录中总舱单数，进入出口舱单查询的详细页面，如下图；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7E0F4E" w:rsidRDefault="00311D17" w:rsidP="000920E7">
      <w:pPr>
        <w:spacing w:line="360" w:lineRule="auto"/>
        <w:ind w:left="420"/>
      </w:pPr>
      <w:r>
        <w:rPr>
          <w:noProof/>
          <w:color w:val="000000"/>
          <w:sz w:val="24"/>
        </w:rPr>
        <w:drawing>
          <wp:inline distT="0" distB="0" distL="0" distR="0">
            <wp:extent cx="5267325" cy="3362325"/>
            <wp:effectExtent l="1905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50" w:name="_Toc266444169"/>
      <w:bookmarkStart w:id="251" w:name="_Toc495586948"/>
      <w:r w:rsidRPr="00716684">
        <w:rPr>
          <w:rFonts w:ascii="宋体" w:eastAsia="宋体" w:hAnsi="宋体" w:hint="eastAsia"/>
          <w:sz w:val="24"/>
          <w:szCs w:val="24"/>
        </w:rPr>
        <w:t>补充说明</w:t>
      </w:r>
      <w:bookmarkEnd w:id="250"/>
      <w:bookmarkEnd w:id="251"/>
    </w:p>
    <w:p w:rsidR="000920E7" w:rsidRPr="005C31E0" w:rsidRDefault="000920E7" w:rsidP="000920E7">
      <w:pPr>
        <w:ind w:leftChars="338" w:left="710" w:firstLineChars="50" w:firstLine="120"/>
        <w:rPr>
          <w:color w:val="000000"/>
          <w:sz w:val="24"/>
        </w:rPr>
      </w:pPr>
      <w:r w:rsidRPr="005C31E0">
        <w:rPr>
          <w:rFonts w:hint="eastAsia"/>
          <w:color w:val="000000"/>
          <w:sz w:val="24"/>
        </w:rPr>
        <w:t>无</w:t>
      </w:r>
    </w:p>
    <w:p w:rsidR="000920E7" w:rsidRPr="00792A5A" w:rsidRDefault="000920E7" w:rsidP="009F48E3">
      <w:pPr>
        <w:pStyle w:val="2"/>
        <w:numPr>
          <w:ilvl w:val="1"/>
          <w:numId w:val="100"/>
        </w:numPr>
        <w:rPr>
          <w:color w:val="000000"/>
        </w:rPr>
      </w:pPr>
      <w:bookmarkStart w:id="252" w:name="_Toc495586949"/>
      <w:r w:rsidRPr="0078155B">
        <w:rPr>
          <w:rFonts w:hint="eastAsia"/>
          <w:color w:val="000000"/>
        </w:rPr>
        <w:lastRenderedPageBreak/>
        <w:t>进口舱单申报查询</w:t>
      </w:r>
      <w:bookmarkEnd w:id="252"/>
    </w:p>
    <w:p w:rsidR="000920E7" w:rsidRDefault="000920E7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53" w:name="_Toc266444171"/>
      <w:bookmarkStart w:id="254" w:name="_Toc495586950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53"/>
      <w:bookmarkEnd w:id="254"/>
    </w:p>
    <w:p w:rsidR="000920E7" w:rsidRPr="00C3395F" w:rsidRDefault="000920E7" w:rsidP="00B054E0">
      <w:pPr>
        <w:rPr>
          <w:color w:val="000000"/>
          <w:sz w:val="24"/>
        </w:rPr>
      </w:pPr>
      <w:r w:rsidRPr="00C3395F">
        <w:rPr>
          <w:rFonts w:hint="eastAsia"/>
          <w:color w:val="000000"/>
          <w:sz w:val="24"/>
        </w:rPr>
        <w:t>进口舱单申报查询功能。</w:t>
      </w:r>
      <w:r w:rsidRPr="00C3395F">
        <w:rPr>
          <w:rFonts w:hint="eastAsia"/>
          <w:color w:val="000000"/>
          <w:sz w:val="24"/>
        </w:rPr>
        <w:t xml:space="preserve"> </w:t>
      </w:r>
    </w:p>
    <w:p w:rsidR="000920E7" w:rsidRDefault="000920E7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55" w:name="_Toc266444172"/>
      <w:bookmarkStart w:id="256" w:name="_Toc495586951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55"/>
      <w:bookmarkEnd w:id="256"/>
    </w:p>
    <w:p w:rsidR="000920E7" w:rsidRDefault="000920E7" w:rsidP="009F48E3">
      <w:pPr>
        <w:numPr>
          <w:ilvl w:val="0"/>
          <w:numId w:val="4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86ECA">
        <w:rPr>
          <w:color w:val="000000"/>
          <w:sz w:val="24"/>
        </w:rPr>
        <w:t>状态监控</w:t>
      </w:r>
      <w:r w:rsidRPr="00586ECA">
        <w:rPr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进口舱单申报查询页面，如下图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52750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FB4F63" w:rsidRDefault="000920E7" w:rsidP="009F48E3">
      <w:pPr>
        <w:numPr>
          <w:ilvl w:val="0"/>
          <w:numId w:val="45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0920E7" w:rsidRDefault="000920E7" w:rsidP="009F48E3">
      <w:pPr>
        <w:numPr>
          <w:ilvl w:val="0"/>
          <w:numId w:val="4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查询申报信息：点击记录中总提运单号，进入进口舱单申报信息页面，如下图；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D108EA" w:rsidRDefault="00311D17" w:rsidP="000920E7">
      <w:pPr>
        <w:spacing w:line="360" w:lineRule="auto"/>
        <w:ind w:left="420"/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3371850"/>
            <wp:effectExtent l="1905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57" w:name="_Toc266444173"/>
      <w:bookmarkStart w:id="258" w:name="_Toc495586952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57"/>
      <w:bookmarkEnd w:id="258"/>
    </w:p>
    <w:p w:rsidR="000920E7" w:rsidRPr="005C31E0" w:rsidRDefault="000920E7" w:rsidP="000920E7">
      <w:r>
        <w:rPr>
          <w:rFonts w:hint="eastAsia"/>
        </w:rPr>
        <w:t xml:space="preserve">        </w:t>
      </w:r>
      <w:r w:rsidRPr="005C31E0">
        <w:rPr>
          <w:rFonts w:hint="eastAsia"/>
          <w:color w:val="000000"/>
          <w:sz w:val="24"/>
        </w:rPr>
        <w:t>无</w:t>
      </w:r>
    </w:p>
    <w:p w:rsidR="000920E7" w:rsidRPr="00792A5A" w:rsidRDefault="000920E7" w:rsidP="009F48E3">
      <w:pPr>
        <w:pStyle w:val="2"/>
        <w:numPr>
          <w:ilvl w:val="1"/>
          <w:numId w:val="100"/>
        </w:numPr>
        <w:rPr>
          <w:color w:val="000000"/>
        </w:rPr>
      </w:pPr>
      <w:bookmarkStart w:id="259" w:name="_Toc495586953"/>
      <w:r w:rsidRPr="00C445EC">
        <w:rPr>
          <w:rFonts w:hint="eastAsia"/>
          <w:color w:val="000000"/>
        </w:rPr>
        <w:t>出口舱单申报查询</w:t>
      </w:r>
      <w:bookmarkEnd w:id="259"/>
    </w:p>
    <w:p w:rsidR="000920E7" w:rsidRDefault="000920E7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60" w:name="_Toc266444175"/>
      <w:bookmarkStart w:id="261" w:name="_Toc49558695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60"/>
      <w:bookmarkEnd w:id="261"/>
    </w:p>
    <w:p w:rsidR="000920E7" w:rsidRPr="00F561D9" w:rsidRDefault="000920E7" w:rsidP="00B054E0">
      <w:r>
        <w:rPr>
          <w:rFonts w:hint="eastAsia"/>
          <w:color w:val="000000"/>
          <w:sz w:val="24"/>
        </w:rPr>
        <w:t>出</w:t>
      </w:r>
      <w:r w:rsidRPr="00C3395F">
        <w:rPr>
          <w:rFonts w:hint="eastAsia"/>
          <w:color w:val="000000"/>
          <w:sz w:val="24"/>
        </w:rPr>
        <w:t>口舱单申报查询功能。</w:t>
      </w:r>
    </w:p>
    <w:p w:rsidR="000920E7" w:rsidRDefault="000920E7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62" w:name="_Toc266444176"/>
      <w:bookmarkStart w:id="263" w:name="_Toc49558695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62"/>
      <w:bookmarkEnd w:id="263"/>
    </w:p>
    <w:p w:rsidR="000920E7" w:rsidRDefault="000920E7" w:rsidP="009F48E3">
      <w:pPr>
        <w:numPr>
          <w:ilvl w:val="0"/>
          <w:numId w:val="4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86ECA">
        <w:rPr>
          <w:color w:val="000000"/>
          <w:sz w:val="24"/>
        </w:rPr>
        <w:t>状态监控</w:t>
      </w:r>
      <w:r w:rsidRPr="00586ECA">
        <w:rPr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出口舱单申报查询页面，如下图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781300"/>
            <wp:effectExtent l="1905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FB4F63" w:rsidRDefault="000920E7" w:rsidP="009F48E3">
      <w:pPr>
        <w:numPr>
          <w:ilvl w:val="0"/>
          <w:numId w:val="46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0920E7" w:rsidRDefault="000920E7" w:rsidP="009F48E3">
      <w:pPr>
        <w:numPr>
          <w:ilvl w:val="0"/>
          <w:numId w:val="4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查询申报信息：点击记录中总提运单号，进入出口舱单申报信息页面，如下图；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CD0D99" w:rsidRDefault="00311D17" w:rsidP="000920E7">
      <w:pPr>
        <w:spacing w:line="360" w:lineRule="auto"/>
        <w:ind w:left="420"/>
      </w:pPr>
      <w:r>
        <w:rPr>
          <w:noProof/>
          <w:color w:val="000000"/>
          <w:sz w:val="24"/>
        </w:rPr>
        <w:drawing>
          <wp:inline distT="0" distB="0" distL="0" distR="0">
            <wp:extent cx="5267325" cy="3371850"/>
            <wp:effectExtent l="1905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64" w:name="_Toc266444177"/>
      <w:bookmarkStart w:id="265" w:name="_Toc495586956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64"/>
      <w:bookmarkEnd w:id="265"/>
    </w:p>
    <w:p w:rsidR="000920E7" w:rsidRPr="00336F79" w:rsidRDefault="000920E7" w:rsidP="000920E7">
      <w:r>
        <w:rPr>
          <w:rFonts w:hint="eastAsia"/>
        </w:rPr>
        <w:t xml:space="preserve">        </w:t>
      </w:r>
      <w:r w:rsidRPr="00336F79">
        <w:rPr>
          <w:rFonts w:hint="eastAsia"/>
          <w:color w:val="000000"/>
          <w:sz w:val="24"/>
        </w:rPr>
        <w:t>无</w:t>
      </w:r>
    </w:p>
    <w:p w:rsidR="000920E7" w:rsidRPr="00792A5A" w:rsidRDefault="000920E7" w:rsidP="009F48E3">
      <w:pPr>
        <w:pStyle w:val="2"/>
        <w:numPr>
          <w:ilvl w:val="1"/>
          <w:numId w:val="100"/>
        </w:numPr>
        <w:rPr>
          <w:color w:val="000000"/>
        </w:rPr>
      </w:pPr>
      <w:bookmarkStart w:id="266" w:name="_Toc495586957"/>
      <w:r w:rsidRPr="00D06224">
        <w:rPr>
          <w:rFonts w:hint="eastAsia"/>
          <w:color w:val="000000"/>
        </w:rPr>
        <w:lastRenderedPageBreak/>
        <w:t>数据分发监控</w:t>
      </w:r>
      <w:bookmarkEnd w:id="266"/>
    </w:p>
    <w:p w:rsidR="000920E7" w:rsidRDefault="000920E7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67" w:name="_Toc266444179"/>
      <w:bookmarkStart w:id="268" w:name="_Toc49558695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67"/>
      <w:bookmarkEnd w:id="268"/>
    </w:p>
    <w:p w:rsidR="000920E7" w:rsidRPr="007F1693" w:rsidRDefault="000920E7" w:rsidP="00B054E0">
      <w:pPr>
        <w:rPr>
          <w:color w:val="000000"/>
          <w:sz w:val="24"/>
        </w:rPr>
      </w:pPr>
      <w:r w:rsidRPr="007F1693">
        <w:rPr>
          <w:rFonts w:hint="eastAsia"/>
          <w:color w:val="000000"/>
          <w:sz w:val="24"/>
        </w:rPr>
        <w:t>查询所有的进口和出口舱单申报信息。</w:t>
      </w:r>
      <w:r w:rsidRPr="007F1693">
        <w:rPr>
          <w:rFonts w:hint="eastAsia"/>
          <w:color w:val="000000"/>
          <w:sz w:val="24"/>
        </w:rPr>
        <w:t xml:space="preserve"> </w:t>
      </w:r>
    </w:p>
    <w:p w:rsidR="000920E7" w:rsidRDefault="000920E7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69" w:name="_Toc266444180"/>
      <w:bookmarkStart w:id="270" w:name="_Toc49558695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69"/>
      <w:bookmarkEnd w:id="270"/>
    </w:p>
    <w:p w:rsidR="000920E7" w:rsidRDefault="000920E7" w:rsidP="009F48E3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86ECA">
        <w:rPr>
          <w:color w:val="000000"/>
          <w:sz w:val="24"/>
        </w:rPr>
        <w:t>状态监控</w:t>
      </w:r>
      <w:r w:rsidRPr="00586ECA">
        <w:rPr>
          <w:color w:val="000000"/>
          <w:sz w:val="24"/>
        </w:rPr>
        <w:t xml:space="preserve"> -&gt;</w:t>
      </w:r>
      <w:r w:rsidRPr="00852B0A">
        <w:rPr>
          <w:color w:val="000000"/>
          <w:sz w:val="24"/>
        </w:rPr>
        <w:t>数据分发监控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276475"/>
            <wp:effectExtent l="1905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9F48E3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1562E8" w:rsidRPr="00FB4F63" w:rsidRDefault="00615374" w:rsidP="009F48E3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点击【导出】按钮，则导出查询到的所有记录至</w:t>
      </w:r>
      <w:r>
        <w:rPr>
          <w:rFonts w:hint="eastAsia"/>
          <w:color w:val="000000"/>
          <w:sz w:val="24"/>
        </w:rPr>
        <w:t>Excel</w:t>
      </w:r>
      <w:r>
        <w:rPr>
          <w:rFonts w:hint="eastAsia"/>
          <w:color w:val="000000"/>
          <w:sz w:val="24"/>
        </w:rPr>
        <w:t>格式</w:t>
      </w:r>
      <w:r w:rsidR="003177CA">
        <w:rPr>
          <w:rFonts w:hint="eastAsia"/>
          <w:color w:val="000000"/>
          <w:sz w:val="24"/>
        </w:rPr>
        <w:t>文档；</w:t>
      </w:r>
    </w:p>
    <w:p w:rsidR="000920E7" w:rsidRDefault="000920E7" w:rsidP="009F48E3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查看回执：点击记录中查看回执按钮，进入回执信息页面，如下图；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0935C8" w:rsidRDefault="00311D17" w:rsidP="000920E7">
      <w:pPr>
        <w:spacing w:line="360" w:lineRule="auto"/>
        <w:ind w:left="420"/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3381375"/>
            <wp:effectExtent l="1905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BB4444" w:rsidRDefault="000920E7" w:rsidP="009F48E3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71" w:name="_Toc266444181"/>
      <w:bookmarkStart w:id="272" w:name="_Toc495586960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71"/>
      <w:bookmarkEnd w:id="272"/>
    </w:p>
    <w:p w:rsidR="000920E7" w:rsidRDefault="000920E7" w:rsidP="009F48E3">
      <w:pPr>
        <w:numPr>
          <w:ilvl w:val="0"/>
          <w:numId w:val="48"/>
        </w:numPr>
        <w:spacing w:line="360" w:lineRule="auto"/>
        <w:rPr>
          <w:color w:val="000000"/>
          <w:sz w:val="24"/>
        </w:rPr>
      </w:pPr>
      <w:r w:rsidRPr="000D59F3">
        <w:rPr>
          <w:rFonts w:hint="eastAsia"/>
          <w:color w:val="000000"/>
          <w:sz w:val="24"/>
        </w:rPr>
        <w:t>只能查询出通过</w:t>
      </w:r>
      <w:r w:rsidRPr="000D59F3">
        <w:rPr>
          <w:rFonts w:hint="eastAsia"/>
          <w:color w:val="000000"/>
          <w:sz w:val="24"/>
        </w:rPr>
        <w:t>EDI</w:t>
      </w:r>
      <w:r w:rsidRPr="000D59F3">
        <w:rPr>
          <w:rFonts w:hint="eastAsia"/>
          <w:color w:val="000000"/>
          <w:sz w:val="24"/>
        </w:rPr>
        <w:t>报文导入的记录，对于</w:t>
      </w:r>
      <w:r w:rsidRPr="000D59F3">
        <w:rPr>
          <w:rFonts w:hint="eastAsia"/>
          <w:color w:val="000000"/>
          <w:sz w:val="24"/>
        </w:rPr>
        <w:t>WEB</w:t>
      </w:r>
      <w:r w:rsidRPr="000D59F3">
        <w:rPr>
          <w:rFonts w:hint="eastAsia"/>
          <w:color w:val="000000"/>
          <w:sz w:val="24"/>
        </w:rPr>
        <w:t>页面录入的记录不能查询。</w:t>
      </w:r>
    </w:p>
    <w:p w:rsidR="000920E7" w:rsidRPr="000D59F3" w:rsidRDefault="000920E7" w:rsidP="009F48E3">
      <w:pPr>
        <w:numPr>
          <w:ilvl w:val="0"/>
          <w:numId w:val="4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发送人可以在此页面查询发送的记录，制单人可以在此页面查询出分发的记录。</w:t>
      </w:r>
    </w:p>
    <w:p w:rsidR="00131F8E" w:rsidRPr="00DE028B" w:rsidRDefault="00131F8E" w:rsidP="009F48E3">
      <w:pPr>
        <w:pStyle w:val="1"/>
        <w:numPr>
          <w:ilvl w:val="0"/>
          <w:numId w:val="99"/>
        </w:numPr>
        <w:ind w:left="425" w:hanging="425"/>
        <w:jc w:val="left"/>
        <w:rPr>
          <w:color w:val="000000"/>
        </w:rPr>
      </w:pPr>
      <w:bookmarkStart w:id="273" w:name="_Toc266720576"/>
      <w:bookmarkStart w:id="274" w:name="_Toc495586961"/>
      <w:r w:rsidRPr="00DE028B">
        <w:rPr>
          <w:rFonts w:hint="eastAsia"/>
          <w:color w:val="000000"/>
        </w:rPr>
        <w:t>出口业务</w:t>
      </w:r>
      <w:bookmarkEnd w:id="273"/>
      <w:bookmarkEnd w:id="274"/>
    </w:p>
    <w:p w:rsidR="007B09F4" w:rsidRPr="007B09F4" w:rsidRDefault="007B09F4" w:rsidP="009F48E3">
      <w:pPr>
        <w:pStyle w:val="ae"/>
        <w:keepNext/>
        <w:keepLines/>
        <w:numPr>
          <w:ilvl w:val="0"/>
          <w:numId w:val="7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275" w:name="_Toc266711121"/>
      <w:bookmarkStart w:id="276" w:name="_Toc266716719"/>
      <w:bookmarkStart w:id="277" w:name="_Toc266720577"/>
      <w:bookmarkStart w:id="278" w:name="_Toc266784856"/>
      <w:bookmarkStart w:id="279" w:name="_Toc266956447"/>
      <w:bookmarkStart w:id="280" w:name="_Toc266956706"/>
      <w:bookmarkStart w:id="281" w:name="_Toc266957091"/>
      <w:bookmarkStart w:id="282" w:name="_Toc266958179"/>
      <w:bookmarkStart w:id="283" w:name="_Toc266958436"/>
      <w:bookmarkStart w:id="284" w:name="_Toc266958693"/>
      <w:bookmarkStart w:id="285" w:name="_Toc495503856"/>
      <w:bookmarkStart w:id="286" w:name="_Toc266720578"/>
      <w:bookmarkStart w:id="287" w:name="_Toc495586716"/>
      <w:bookmarkStart w:id="288" w:name="_Toc495586962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7"/>
      <w:bookmarkEnd w:id="288"/>
    </w:p>
    <w:p w:rsidR="007B09F4" w:rsidRPr="007B09F4" w:rsidRDefault="007B09F4" w:rsidP="009F48E3">
      <w:pPr>
        <w:pStyle w:val="ae"/>
        <w:keepNext/>
        <w:keepLines/>
        <w:numPr>
          <w:ilvl w:val="0"/>
          <w:numId w:val="7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289" w:name="_Toc266784857"/>
      <w:bookmarkStart w:id="290" w:name="_Toc266956448"/>
      <w:bookmarkStart w:id="291" w:name="_Toc266956707"/>
      <w:bookmarkStart w:id="292" w:name="_Toc266957092"/>
      <w:bookmarkStart w:id="293" w:name="_Toc266958180"/>
      <w:bookmarkStart w:id="294" w:name="_Toc266958437"/>
      <w:bookmarkStart w:id="295" w:name="_Toc266958694"/>
      <w:bookmarkStart w:id="296" w:name="_Toc495503857"/>
      <w:bookmarkStart w:id="297" w:name="_Toc495586717"/>
      <w:bookmarkStart w:id="298" w:name="_Toc495586963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</w:p>
    <w:p w:rsidR="007B09F4" w:rsidRPr="007B09F4" w:rsidRDefault="007B09F4" w:rsidP="009F48E3">
      <w:pPr>
        <w:pStyle w:val="ae"/>
        <w:keepNext/>
        <w:keepLines/>
        <w:numPr>
          <w:ilvl w:val="0"/>
          <w:numId w:val="7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299" w:name="_Toc266784858"/>
      <w:bookmarkStart w:id="300" w:name="_Toc266956449"/>
      <w:bookmarkStart w:id="301" w:name="_Toc266956708"/>
      <w:bookmarkStart w:id="302" w:name="_Toc266957093"/>
      <w:bookmarkStart w:id="303" w:name="_Toc266958181"/>
      <w:bookmarkStart w:id="304" w:name="_Toc266958438"/>
      <w:bookmarkStart w:id="305" w:name="_Toc266958695"/>
      <w:bookmarkStart w:id="306" w:name="_Toc495503858"/>
      <w:bookmarkStart w:id="307" w:name="_Toc495586718"/>
      <w:bookmarkStart w:id="308" w:name="_Toc495586964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</w:p>
    <w:p w:rsidR="007B09F4" w:rsidRPr="007B09F4" w:rsidRDefault="007B09F4" w:rsidP="009F48E3">
      <w:pPr>
        <w:pStyle w:val="ae"/>
        <w:keepNext/>
        <w:keepLines/>
        <w:numPr>
          <w:ilvl w:val="0"/>
          <w:numId w:val="7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309" w:name="_Toc266784859"/>
      <w:bookmarkStart w:id="310" w:name="_Toc266956450"/>
      <w:bookmarkStart w:id="311" w:name="_Toc266956709"/>
      <w:bookmarkStart w:id="312" w:name="_Toc266957094"/>
      <w:bookmarkStart w:id="313" w:name="_Toc266958182"/>
      <w:bookmarkStart w:id="314" w:name="_Toc266958439"/>
      <w:bookmarkStart w:id="315" w:name="_Toc266958696"/>
      <w:bookmarkStart w:id="316" w:name="_Toc495503859"/>
      <w:bookmarkStart w:id="317" w:name="_Toc495586719"/>
      <w:bookmarkStart w:id="318" w:name="_Toc495586965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</w:p>
    <w:p w:rsidR="007B09F4" w:rsidRPr="007B09F4" w:rsidRDefault="007B09F4" w:rsidP="009F48E3">
      <w:pPr>
        <w:pStyle w:val="ae"/>
        <w:keepNext/>
        <w:keepLines/>
        <w:numPr>
          <w:ilvl w:val="0"/>
          <w:numId w:val="7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319" w:name="_Toc266784860"/>
      <w:bookmarkStart w:id="320" w:name="_Toc266956451"/>
      <w:bookmarkStart w:id="321" w:name="_Toc266956710"/>
      <w:bookmarkStart w:id="322" w:name="_Toc266957095"/>
      <w:bookmarkStart w:id="323" w:name="_Toc266958183"/>
      <w:bookmarkStart w:id="324" w:name="_Toc266958440"/>
      <w:bookmarkStart w:id="325" w:name="_Toc266958697"/>
      <w:bookmarkStart w:id="326" w:name="_Toc495503860"/>
      <w:bookmarkStart w:id="327" w:name="_Toc495586720"/>
      <w:bookmarkStart w:id="328" w:name="_Toc495586966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</w:p>
    <w:p w:rsidR="007B09F4" w:rsidRPr="007B09F4" w:rsidRDefault="007B09F4" w:rsidP="009F48E3">
      <w:pPr>
        <w:pStyle w:val="ae"/>
        <w:keepNext/>
        <w:keepLines/>
        <w:numPr>
          <w:ilvl w:val="0"/>
          <w:numId w:val="7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329" w:name="_Toc266784861"/>
      <w:bookmarkStart w:id="330" w:name="_Toc266956452"/>
      <w:bookmarkStart w:id="331" w:name="_Toc266956711"/>
      <w:bookmarkStart w:id="332" w:name="_Toc266957096"/>
      <w:bookmarkStart w:id="333" w:name="_Toc266958184"/>
      <w:bookmarkStart w:id="334" w:name="_Toc266958441"/>
      <w:bookmarkStart w:id="335" w:name="_Toc266958698"/>
      <w:bookmarkStart w:id="336" w:name="_Toc495503861"/>
      <w:bookmarkStart w:id="337" w:name="_Toc495586721"/>
      <w:bookmarkStart w:id="338" w:name="_Toc495586967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</w:p>
    <w:p w:rsidR="007B09F4" w:rsidRPr="007B09F4" w:rsidRDefault="007B09F4" w:rsidP="009F48E3">
      <w:pPr>
        <w:pStyle w:val="ae"/>
        <w:keepNext/>
        <w:keepLines/>
        <w:numPr>
          <w:ilvl w:val="0"/>
          <w:numId w:val="7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339" w:name="_Toc266784862"/>
      <w:bookmarkStart w:id="340" w:name="_Toc266956453"/>
      <w:bookmarkStart w:id="341" w:name="_Toc266956712"/>
      <w:bookmarkStart w:id="342" w:name="_Toc266957097"/>
      <w:bookmarkStart w:id="343" w:name="_Toc266958185"/>
      <w:bookmarkStart w:id="344" w:name="_Toc266958442"/>
      <w:bookmarkStart w:id="345" w:name="_Toc266958699"/>
      <w:bookmarkStart w:id="346" w:name="_Toc495503862"/>
      <w:bookmarkStart w:id="347" w:name="_Toc495586722"/>
      <w:bookmarkStart w:id="348" w:name="_Toc49558696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</w:p>
    <w:p w:rsidR="00131F8E" w:rsidRPr="001D6D6E" w:rsidRDefault="00131F8E" w:rsidP="009F48E3">
      <w:pPr>
        <w:pStyle w:val="2"/>
        <w:numPr>
          <w:ilvl w:val="1"/>
          <w:numId w:val="79"/>
        </w:numPr>
        <w:rPr>
          <w:color w:val="000000"/>
        </w:rPr>
      </w:pPr>
      <w:bookmarkStart w:id="349" w:name="_Toc495586969"/>
      <w:r w:rsidRPr="001D6D6E">
        <w:rPr>
          <w:rFonts w:hint="eastAsia"/>
          <w:color w:val="000000"/>
        </w:rPr>
        <w:t>预配舱单编辑</w:t>
      </w:r>
      <w:bookmarkEnd w:id="286"/>
      <w:bookmarkEnd w:id="349"/>
    </w:p>
    <w:p w:rsidR="00131F8E" w:rsidRPr="00BB4444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50" w:name="_Toc266720579"/>
      <w:bookmarkStart w:id="351" w:name="_Toc495586970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50"/>
      <w:bookmarkEnd w:id="351"/>
    </w:p>
    <w:p w:rsidR="00131F8E" w:rsidRPr="007152D1" w:rsidRDefault="00131F8E" w:rsidP="00131F8E">
      <w:p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对预配舱单进行查询、新增、修改、删除操作。</w:t>
      </w:r>
    </w:p>
    <w:p w:rsidR="00131F8E" w:rsidRPr="00BB4444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52" w:name="_Toc266720580"/>
      <w:bookmarkStart w:id="353" w:name="_Toc495586971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52"/>
      <w:bookmarkEnd w:id="353"/>
    </w:p>
    <w:p w:rsidR="00131F8E" w:rsidRPr="006E4744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26486">
        <w:rPr>
          <w:color w:val="000000"/>
          <w:sz w:val="24"/>
        </w:rPr>
        <w:t>出口业务</w:t>
      </w:r>
      <w:r w:rsidRPr="00D26486">
        <w:rPr>
          <w:color w:val="000000"/>
          <w:sz w:val="24"/>
        </w:rPr>
        <w:t xml:space="preserve"> -&gt;</w:t>
      </w:r>
      <w:r w:rsidRPr="00D26486">
        <w:rPr>
          <w:sz w:val="24"/>
        </w:rPr>
        <w:t>预配舱单编辑</w:t>
      </w:r>
      <w:r>
        <w:rPr>
          <w:rFonts w:hint="eastAsia"/>
          <w:color w:val="000000"/>
          <w:sz w:val="24"/>
        </w:rPr>
        <w:t>页面，如下图：</w:t>
      </w:r>
      <w:r>
        <w:rPr>
          <w:color w:val="000000"/>
          <w:sz w:val="24"/>
        </w:rPr>
        <w:br/>
      </w:r>
      <w:r w:rsidR="00311D17"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609850"/>
            <wp:effectExtent l="19050" t="0" r="9525" b="0"/>
            <wp:docPr id="49" name="图片 49" descr="pic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ic00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查询：输入运输工具代码、航次号、英文船名、总提运单号、系统单号、箱号，点击【查询】按钮，显示符合条件的记录，点击【清空】按钮清空输入的查询条件信息；</w:t>
      </w:r>
    </w:p>
    <w:p w:rsidR="00131F8E" w:rsidRPr="000A29CE" w:rsidRDefault="00131F8E" w:rsidP="00CC216D">
      <w:pPr>
        <w:numPr>
          <w:ilvl w:val="0"/>
          <w:numId w:val="5"/>
        </w:numPr>
        <w:spacing w:line="360" w:lineRule="auto"/>
        <w:rPr>
          <w:i/>
          <w:color w:val="000000"/>
          <w:sz w:val="24"/>
        </w:rPr>
      </w:pPr>
      <w:r w:rsidRPr="009A309F">
        <w:rPr>
          <w:rFonts w:hint="eastAsia"/>
          <w:color w:val="000000"/>
          <w:sz w:val="24"/>
        </w:rPr>
        <w:t>新增：点击【新增舱单】按钮弹出预配舱单编辑页面，如下图所示：</w:t>
      </w:r>
      <w:r>
        <w:rPr>
          <w:color w:val="000000"/>
          <w:sz w:val="24"/>
        </w:rPr>
        <w:br/>
      </w:r>
      <w:r w:rsidR="00311D17"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3333750"/>
            <wp:effectExtent l="19050" t="0" r="9525" b="0"/>
            <wp:docPr id="50" name="图片 50" descr="pic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pic01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9F48E3">
      <w:pPr>
        <w:numPr>
          <w:ilvl w:val="0"/>
          <w:numId w:val="4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在预配舱单编辑页面录入相关信息后点击【保存】按钮则保存新增信息，同时系统会弹出提示信息对话框，提示是否新增预配舱单，如下图所示：</w:t>
      </w:r>
      <w:r>
        <w:rPr>
          <w:color w:val="000000"/>
          <w:sz w:val="24"/>
        </w:rPr>
        <w:br/>
      </w:r>
      <w:r w:rsidR="00311D17"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2638425"/>
            <wp:effectExtent l="19050" t="0" r="9525" b="0"/>
            <wp:docPr id="51" name="图片 51" descr="pic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ic01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131F8E">
      <w:pPr>
        <w:spacing w:line="360" w:lineRule="auto"/>
        <w:ind w:left="840"/>
        <w:rPr>
          <w:color w:val="000000"/>
          <w:sz w:val="24"/>
        </w:rPr>
      </w:pPr>
    </w:p>
    <w:p w:rsidR="00131F8E" w:rsidRDefault="00131F8E" w:rsidP="009F48E3">
      <w:pPr>
        <w:numPr>
          <w:ilvl w:val="0"/>
          <w:numId w:val="5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在提示对话框中点击【确定】按钮则进入新增下一份单的编辑页面，并保留上一份单的部分通用信息作为下一单的录入内容；</w:t>
      </w:r>
    </w:p>
    <w:p w:rsidR="00131F8E" w:rsidRDefault="00131F8E" w:rsidP="009F48E3">
      <w:pPr>
        <w:numPr>
          <w:ilvl w:val="0"/>
          <w:numId w:val="5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点击【取消】按钮则停留在原单的编辑页面，可进行修改。</w:t>
      </w:r>
    </w:p>
    <w:p w:rsidR="00131F8E" w:rsidRPr="00105A42" w:rsidRDefault="00131F8E" w:rsidP="009F48E3">
      <w:pPr>
        <w:numPr>
          <w:ilvl w:val="0"/>
          <w:numId w:val="4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点击【提交审核】按钮则提交预配舱单至舱单审核方进行审核，系统弹出提示是否提交船代审核对话框，如下图所示：</w:t>
      </w:r>
      <w:r>
        <w:rPr>
          <w:color w:val="000000"/>
          <w:sz w:val="24"/>
        </w:rPr>
        <w:br/>
      </w:r>
      <w:r w:rsidR="00311D17">
        <w:rPr>
          <w:rFonts w:hint="eastAsia"/>
          <w:noProof/>
          <w:color w:val="000000"/>
          <w:sz w:val="24"/>
        </w:rPr>
        <w:drawing>
          <wp:inline distT="0" distB="0" distL="0" distR="0">
            <wp:extent cx="5276850" cy="2305050"/>
            <wp:effectExtent l="19050" t="0" r="0" b="0"/>
            <wp:docPr id="52" name="图片 52" descr="pic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pic01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9F48E3">
      <w:pPr>
        <w:numPr>
          <w:ilvl w:val="0"/>
          <w:numId w:val="5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在提示对话框中点击【确定】按钮则提交审核，并弹出新增确认信息，点击【确定】按钮则进入新增下一份单的编辑页面，并保留上一份单的部分通用信息作为下一单的录入内容；</w:t>
      </w:r>
    </w:p>
    <w:p w:rsidR="00131F8E" w:rsidRPr="00EC55D2" w:rsidRDefault="00131F8E" w:rsidP="009F48E3">
      <w:pPr>
        <w:numPr>
          <w:ilvl w:val="0"/>
          <w:numId w:val="5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点击【取消】按钮则放弃提交审核，停留在原单的编辑页面，可进行修改。</w:t>
      </w:r>
    </w:p>
    <w:p w:rsidR="00131F8E" w:rsidRPr="001E6461" w:rsidRDefault="00131F8E" w:rsidP="009F48E3">
      <w:pPr>
        <w:numPr>
          <w:ilvl w:val="0"/>
          <w:numId w:val="4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点击【关闭】按钮，关闭编辑页面并返回。</w:t>
      </w:r>
    </w:p>
    <w:p w:rsidR="00131F8E" w:rsidRPr="00E4137F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修改：点击记录的系统单号链接进入预配舱单编辑页面，如下图所示：</w:t>
      </w:r>
      <w:r>
        <w:rPr>
          <w:color w:val="000000"/>
          <w:sz w:val="24"/>
        </w:rPr>
        <w:br/>
      </w:r>
      <w:r w:rsidR="00311D17">
        <w:rPr>
          <w:noProof/>
          <w:color w:val="000000"/>
          <w:sz w:val="24"/>
        </w:rPr>
        <w:drawing>
          <wp:inline distT="0" distB="0" distL="0" distR="0">
            <wp:extent cx="5267325" cy="3324225"/>
            <wp:effectExtent l="19050" t="0" r="9525" b="0"/>
            <wp:docPr id="53" name="图片 53" descr="pic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ic01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9F48E3">
      <w:pPr>
        <w:numPr>
          <w:ilvl w:val="0"/>
          <w:numId w:val="5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在预配舱单编辑页面编辑相关信息后点击【保存】按钮则保存修改信息，同时系统会弹出提示信息对话框，提示是否新增预配舱单，如下图所示：</w:t>
      </w:r>
    </w:p>
    <w:p w:rsidR="00131F8E" w:rsidRDefault="00311D17" w:rsidP="00131F8E">
      <w:pPr>
        <w:spacing w:line="360" w:lineRule="auto"/>
        <w:ind w:left="126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638425"/>
            <wp:effectExtent l="19050" t="0" r="9525" b="0"/>
            <wp:docPr id="54" name="图片 54" descr="pic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ic01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9F48E3">
      <w:pPr>
        <w:numPr>
          <w:ilvl w:val="0"/>
          <w:numId w:val="57"/>
        </w:numPr>
        <w:spacing w:line="360" w:lineRule="auto"/>
        <w:rPr>
          <w:color w:val="000000"/>
          <w:sz w:val="24"/>
        </w:rPr>
      </w:pPr>
      <w:r w:rsidRPr="007D6AA1">
        <w:rPr>
          <w:rFonts w:hint="eastAsia"/>
          <w:color w:val="000000"/>
          <w:sz w:val="24"/>
        </w:rPr>
        <w:t>在提示对话框中点击【确定】按钮则进入新增下一份单的编辑页面，并保留上一份单的部分通用信息作为下一单的录入内容；</w:t>
      </w:r>
    </w:p>
    <w:p w:rsidR="00131F8E" w:rsidRPr="00B547A9" w:rsidRDefault="00131F8E" w:rsidP="009F48E3">
      <w:pPr>
        <w:numPr>
          <w:ilvl w:val="0"/>
          <w:numId w:val="57"/>
        </w:numPr>
        <w:spacing w:line="360" w:lineRule="auto"/>
        <w:rPr>
          <w:color w:val="000000"/>
          <w:sz w:val="24"/>
        </w:rPr>
      </w:pPr>
      <w:r w:rsidRPr="00B547A9">
        <w:rPr>
          <w:rFonts w:hint="eastAsia"/>
          <w:color w:val="000000"/>
          <w:sz w:val="24"/>
        </w:rPr>
        <w:t>点击【取消】按钮则停留在原单的编辑页面，可进行修改。</w:t>
      </w:r>
    </w:p>
    <w:p w:rsidR="00131F8E" w:rsidRDefault="00131F8E" w:rsidP="009F48E3">
      <w:pPr>
        <w:numPr>
          <w:ilvl w:val="0"/>
          <w:numId w:val="52"/>
        </w:numPr>
        <w:spacing w:line="360" w:lineRule="auto"/>
        <w:rPr>
          <w:color w:val="000000"/>
          <w:sz w:val="24"/>
        </w:rPr>
      </w:pPr>
      <w:r w:rsidRPr="00EA7106">
        <w:rPr>
          <w:rFonts w:hint="eastAsia"/>
          <w:color w:val="000000"/>
          <w:sz w:val="24"/>
        </w:rPr>
        <w:t>点击【提交审核】按钮则提交预配舱单至舱单审核方进行审核，系统弹出提示是否提交船代审核对话框，如下图所示：</w:t>
      </w:r>
      <w:r>
        <w:rPr>
          <w:color w:val="000000"/>
          <w:sz w:val="24"/>
        </w:rPr>
        <w:br/>
      </w:r>
      <w:r w:rsidR="00311D17"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76850" cy="2305050"/>
            <wp:effectExtent l="19050" t="0" r="0" b="0"/>
            <wp:docPr id="55" name="图片 55" descr="pic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pic01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9F48E3">
      <w:pPr>
        <w:numPr>
          <w:ilvl w:val="0"/>
          <w:numId w:val="58"/>
        </w:numPr>
        <w:spacing w:line="360" w:lineRule="auto"/>
        <w:rPr>
          <w:color w:val="000000"/>
          <w:sz w:val="24"/>
        </w:rPr>
      </w:pPr>
      <w:r w:rsidRPr="001F5F5A">
        <w:rPr>
          <w:rFonts w:hint="eastAsia"/>
          <w:color w:val="000000"/>
          <w:sz w:val="24"/>
        </w:rPr>
        <w:t>在提示对话框中点击【确定】按钮则提交审核，并弹出新增确认信息，点击【确定】按钮则进入新增下一份单的编辑页面，并保留上一份单的部分通用信息作为下一单的录入内容；</w:t>
      </w:r>
    </w:p>
    <w:p w:rsidR="00131F8E" w:rsidRPr="007A7A9C" w:rsidRDefault="00131F8E" w:rsidP="009F48E3">
      <w:pPr>
        <w:numPr>
          <w:ilvl w:val="0"/>
          <w:numId w:val="58"/>
        </w:numPr>
        <w:spacing w:line="360" w:lineRule="auto"/>
        <w:rPr>
          <w:color w:val="000000"/>
          <w:sz w:val="24"/>
        </w:rPr>
      </w:pPr>
      <w:r w:rsidRPr="007A7A9C">
        <w:rPr>
          <w:rFonts w:hint="eastAsia"/>
          <w:color w:val="000000"/>
          <w:sz w:val="24"/>
        </w:rPr>
        <w:t>点击【取消】按钮则放弃提交审核，停留在原单的编辑页面，可进行修改。</w:t>
      </w:r>
    </w:p>
    <w:p w:rsidR="00131F8E" w:rsidRDefault="00131F8E" w:rsidP="009F48E3">
      <w:pPr>
        <w:numPr>
          <w:ilvl w:val="0"/>
          <w:numId w:val="5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点击【增加】按钮则清空编辑页面原单信息，可录入下一份预配舱单；</w:t>
      </w:r>
    </w:p>
    <w:p w:rsidR="00131F8E" w:rsidRDefault="00131F8E" w:rsidP="009F48E3">
      <w:pPr>
        <w:numPr>
          <w:ilvl w:val="0"/>
          <w:numId w:val="5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点击【关闭】按钮，关闭编辑页面并返回。</w:t>
      </w:r>
    </w:p>
    <w:p w:rsidR="00131F8E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删除：点击记录操作栏对应的</w:t>
      </w:r>
      <w:r w:rsidR="00311D17">
        <w:rPr>
          <w:rFonts w:hint="eastAsia"/>
          <w:noProof/>
          <w:color w:val="000000"/>
          <w:sz w:val="24"/>
        </w:rPr>
        <w:drawing>
          <wp:inline distT="0" distB="0" distL="0" distR="0">
            <wp:extent cx="400050" cy="247650"/>
            <wp:effectExtent l="19050" t="0" r="0" b="0"/>
            <wp:docPr id="56" name="图片 56" descr="pic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pic017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/>
          <w:sz w:val="24"/>
        </w:rPr>
        <w:t>按钮，删除预配舱单记录，如下图所示：</w:t>
      </w:r>
    </w:p>
    <w:p w:rsidR="00131F8E" w:rsidRDefault="00311D17" w:rsidP="00131F8E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362200"/>
            <wp:effectExtent l="19050" t="0" r="9525" b="0"/>
            <wp:docPr id="57" name="图片 57" descr="pic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ic01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全选：点击【全选】按钮则选中当前页面的全部记录；</w:t>
      </w:r>
    </w:p>
    <w:p w:rsidR="00131F8E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31F8E" w:rsidRPr="009E36FC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批量提交审核：选中一条或多条记录后，点击【批量提交审核】按钮，可批量提交记录至舱单审核方，如下图所示：</w:t>
      </w:r>
      <w:r>
        <w:rPr>
          <w:color w:val="000000"/>
          <w:sz w:val="24"/>
        </w:rPr>
        <w:br/>
      </w:r>
      <w:r w:rsidR="00311D17"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190750"/>
            <wp:effectExtent l="19050" t="0" r="9525" b="0"/>
            <wp:docPr id="58" name="图片 58" descr="pic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pic01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Pr="00BB4444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54" w:name="_Toc266720581"/>
      <w:bookmarkStart w:id="355" w:name="_Toc495586972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354"/>
      <w:bookmarkEnd w:id="355"/>
    </w:p>
    <w:p w:rsidR="00131F8E" w:rsidRDefault="00131F8E" w:rsidP="009F48E3">
      <w:pPr>
        <w:numPr>
          <w:ilvl w:val="0"/>
          <w:numId w:val="5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提交审核后，预配舱单在预配舱单编辑中消失；</w:t>
      </w:r>
    </w:p>
    <w:p w:rsidR="00131F8E" w:rsidRDefault="00131F8E" w:rsidP="009F48E3">
      <w:pPr>
        <w:numPr>
          <w:ilvl w:val="0"/>
          <w:numId w:val="5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如发送方式为“自动发海关”，则提交审核后舱单自动发送海关；</w:t>
      </w:r>
    </w:p>
    <w:p w:rsidR="00131F8E" w:rsidRDefault="00131F8E" w:rsidP="009F48E3">
      <w:pPr>
        <w:numPr>
          <w:ilvl w:val="0"/>
          <w:numId w:val="5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如发送方式为“手工确认后发海关”，则舱单出现在审核页面待审核；</w:t>
      </w:r>
    </w:p>
    <w:p w:rsidR="00131F8E" w:rsidRPr="009D1B06" w:rsidRDefault="00131F8E" w:rsidP="009F48E3">
      <w:pPr>
        <w:numPr>
          <w:ilvl w:val="0"/>
          <w:numId w:val="5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如发送方式为“发送船代系统审核”，则形成报文通过</w:t>
      </w:r>
      <w:r>
        <w:rPr>
          <w:rFonts w:hint="eastAsia"/>
          <w:color w:val="000000"/>
          <w:sz w:val="24"/>
        </w:rPr>
        <w:t>FTP</w:t>
      </w:r>
      <w:r>
        <w:rPr>
          <w:rFonts w:hint="eastAsia"/>
          <w:color w:val="000000"/>
          <w:sz w:val="24"/>
        </w:rPr>
        <w:t>发送船代。</w:t>
      </w:r>
    </w:p>
    <w:p w:rsidR="00131F8E" w:rsidRPr="00FF6488" w:rsidRDefault="00131F8E" w:rsidP="009F48E3">
      <w:pPr>
        <w:pStyle w:val="2"/>
        <w:numPr>
          <w:ilvl w:val="1"/>
          <w:numId w:val="79"/>
        </w:numPr>
        <w:rPr>
          <w:color w:val="000000"/>
        </w:rPr>
      </w:pPr>
      <w:bookmarkStart w:id="356" w:name="_Toc266720582"/>
      <w:bookmarkStart w:id="357" w:name="_Toc495586973"/>
      <w:r w:rsidRPr="00FF6488">
        <w:rPr>
          <w:rFonts w:hint="eastAsia"/>
          <w:color w:val="000000"/>
        </w:rPr>
        <w:t>预配舱单业务处理</w:t>
      </w:r>
      <w:bookmarkEnd w:id="356"/>
      <w:bookmarkEnd w:id="357"/>
    </w:p>
    <w:p w:rsidR="00131F8E" w:rsidRPr="00BB4444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58" w:name="_Toc266720583"/>
      <w:bookmarkStart w:id="359" w:name="_Toc49558697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58"/>
      <w:bookmarkEnd w:id="359"/>
    </w:p>
    <w:p w:rsidR="00131F8E" w:rsidRPr="00A05E1C" w:rsidRDefault="00131F8E" w:rsidP="00131F8E">
      <w:pPr>
        <w:spacing w:line="360" w:lineRule="auto"/>
        <w:ind w:leftChars="114" w:left="239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对审核不通过、对碰不成功、申请修改并已批准修改的预配舱单进行查询、修改、删除操作。</w:t>
      </w:r>
    </w:p>
    <w:p w:rsidR="00131F8E" w:rsidRPr="00BB4444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60" w:name="_Toc266720584"/>
      <w:bookmarkStart w:id="361" w:name="_Toc49558697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60"/>
      <w:bookmarkEnd w:id="361"/>
    </w:p>
    <w:p w:rsidR="00131F8E" w:rsidRPr="00163B74" w:rsidRDefault="00131F8E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>
        <w:rPr>
          <w:rFonts w:hint="eastAsia"/>
          <w:color w:val="000000"/>
          <w:sz w:val="24"/>
        </w:rPr>
        <w:t>用户登陆系统，进入</w:t>
      </w:r>
      <w:r w:rsidRPr="006A1929">
        <w:rPr>
          <w:color w:val="000000"/>
          <w:sz w:val="24"/>
        </w:rPr>
        <w:t>出口业务</w:t>
      </w:r>
      <w:r w:rsidRPr="006A1929">
        <w:rPr>
          <w:color w:val="000000"/>
          <w:sz w:val="24"/>
        </w:rPr>
        <w:t xml:space="preserve"> -&gt;</w:t>
      </w:r>
      <w:r w:rsidRPr="006A1929">
        <w:rPr>
          <w:sz w:val="24"/>
        </w:rPr>
        <w:t>预配舱单业务处理</w:t>
      </w:r>
      <w:r>
        <w:rPr>
          <w:rFonts w:hint="eastAsia"/>
          <w:color w:val="000000"/>
          <w:sz w:val="24"/>
        </w:rPr>
        <w:t>页面，如下图：</w:t>
      </w:r>
      <w:r>
        <w:rPr>
          <w:sz w:val="24"/>
        </w:rPr>
        <w:br/>
      </w:r>
      <w:r w:rsidR="00311D17">
        <w:rPr>
          <w:noProof/>
          <w:sz w:val="24"/>
        </w:rPr>
        <w:drawing>
          <wp:inline distT="0" distB="0" distL="0" distR="0">
            <wp:extent cx="5267325" cy="1866900"/>
            <wp:effectExtent l="19050" t="0" r="9525" b="0"/>
            <wp:docPr id="59" name="图片 59" descr="pic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ic01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查询：输入运输工具代码、航次号、英文船名、总提运单号、系统单号、箱号，点击【查询】按钮，显示符合条件的记录，点击【清空】按钮清空输入的查询条件信息；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查看记录：点击系统单号链接进入预配舱单预览页面，显示预配舱单详细信息：</w:t>
      </w:r>
      <w:r>
        <w:rPr>
          <w:sz w:val="24"/>
          <w:lang w:eastAsia="zh-SG"/>
        </w:rPr>
        <w:br/>
      </w:r>
      <w:r w:rsidR="00311D17">
        <w:rPr>
          <w:noProof/>
          <w:sz w:val="24"/>
        </w:rPr>
        <w:drawing>
          <wp:inline distT="0" distB="0" distL="0" distR="0">
            <wp:extent cx="5267325" cy="2447925"/>
            <wp:effectExtent l="19050" t="0" r="9525" b="0"/>
            <wp:docPr id="60" name="图片 60" descr="pic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pic02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Pr="00163B74" w:rsidRDefault="00131F8E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修改：点击操作链接进入预配舱单编辑页面，对预配舱单进行编辑，修改信息后点击【提交审核】，提交修改后的预配舱单至审核方进行审核：</w:t>
      </w:r>
      <w:r>
        <w:rPr>
          <w:sz w:val="24"/>
          <w:lang w:eastAsia="zh-SG"/>
        </w:rPr>
        <w:br/>
      </w:r>
      <w:r w:rsidR="00311D17">
        <w:rPr>
          <w:noProof/>
          <w:sz w:val="24"/>
        </w:rPr>
        <w:drawing>
          <wp:inline distT="0" distB="0" distL="0" distR="0">
            <wp:extent cx="5267325" cy="2924175"/>
            <wp:effectExtent l="19050" t="0" r="9525" b="0"/>
            <wp:docPr id="61" name="图片 61" descr="pic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ic02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Pr="00BB4444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62" w:name="_Toc266720585"/>
      <w:bookmarkStart w:id="363" w:name="_Toc495586976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362"/>
      <w:bookmarkEnd w:id="363"/>
    </w:p>
    <w:p w:rsidR="00131F8E" w:rsidRPr="00D3521C" w:rsidRDefault="00131F8E" w:rsidP="009F48E3">
      <w:pPr>
        <w:numPr>
          <w:ilvl w:val="0"/>
          <w:numId w:val="54"/>
        </w:numPr>
        <w:spacing w:line="360" w:lineRule="auto"/>
        <w:rPr>
          <w:sz w:val="24"/>
        </w:rPr>
      </w:pPr>
      <w:r w:rsidRPr="00D3521C">
        <w:rPr>
          <w:rFonts w:hint="eastAsia"/>
          <w:sz w:val="24"/>
        </w:rPr>
        <w:t>提交审核后，预配舱单在预配舱单业务处理中消失；</w:t>
      </w:r>
    </w:p>
    <w:p w:rsidR="00131F8E" w:rsidRPr="00D3521C" w:rsidRDefault="00131F8E" w:rsidP="009F48E3">
      <w:pPr>
        <w:numPr>
          <w:ilvl w:val="0"/>
          <w:numId w:val="54"/>
        </w:numPr>
        <w:spacing w:line="360" w:lineRule="auto"/>
        <w:rPr>
          <w:sz w:val="24"/>
        </w:rPr>
      </w:pPr>
      <w:r w:rsidRPr="00D3521C">
        <w:rPr>
          <w:rFonts w:hint="eastAsia"/>
          <w:sz w:val="24"/>
        </w:rPr>
        <w:t>如发送方式为“自动发海关”，则提交审核后舱单自动发送海关；</w:t>
      </w:r>
    </w:p>
    <w:p w:rsidR="00131F8E" w:rsidRPr="00D3521C" w:rsidRDefault="00131F8E" w:rsidP="009F48E3">
      <w:pPr>
        <w:numPr>
          <w:ilvl w:val="0"/>
          <w:numId w:val="54"/>
        </w:numPr>
        <w:spacing w:line="360" w:lineRule="auto"/>
        <w:rPr>
          <w:sz w:val="24"/>
        </w:rPr>
      </w:pPr>
      <w:r w:rsidRPr="00D3521C">
        <w:rPr>
          <w:rFonts w:hint="eastAsia"/>
          <w:sz w:val="24"/>
        </w:rPr>
        <w:lastRenderedPageBreak/>
        <w:t>如发送方式为“手工确认后发海关”，则舱单出现在审核页面待审核；</w:t>
      </w:r>
    </w:p>
    <w:p w:rsidR="00131F8E" w:rsidRPr="00D3521C" w:rsidRDefault="00131F8E" w:rsidP="009F48E3">
      <w:pPr>
        <w:numPr>
          <w:ilvl w:val="0"/>
          <w:numId w:val="54"/>
        </w:numPr>
        <w:spacing w:line="360" w:lineRule="auto"/>
        <w:rPr>
          <w:sz w:val="24"/>
        </w:rPr>
      </w:pPr>
      <w:r w:rsidRPr="00D3521C">
        <w:rPr>
          <w:rFonts w:hint="eastAsia"/>
          <w:sz w:val="24"/>
        </w:rPr>
        <w:t>如发送方式为“发送船代系统审核”，则形成报文通过</w:t>
      </w:r>
      <w:r w:rsidRPr="00D3521C">
        <w:rPr>
          <w:rFonts w:hint="eastAsia"/>
          <w:sz w:val="24"/>
        </w:rPr>
        <w:t>FTP</w:t>
      </w:r>
      <w:r w:rsidRPr="00D3521C">
        <w:rPr>
          <w:rFonts w:hint="eastAsia"/>
          <w:sz w:val="24"/>
        </w:rPr>
        <w:t>发送船代。</w:t>
      </w:r>
    </w:p>
    <w:p w:rsidR="00131F8E" w:rsidRPr="00FF6488" w:rsidRDefault="00131F8E" w:rsidP="009F48E3">
      <w:pPr>
        <w:pStyle w:val="2"/>
        <w:numPr>
          <w:ilvl w:val="1"/>
          <w:numId w:val="79"/>
        </w:numPr>
        <w:rPr>
          <w:color w:val="000000"/>
        </w:rPr>
      </w:pPr>
      <w:bookmarkStart w:id="364" w:name="_Toc266720586"/>
      <w:bookmarkStart w:id="365" w:name="_Toc495586977"/>
      <w:r>
        <w:rPr>
          <w:rFonts w:hint="eastAsia"/>
          <w:color w:val="000000"/>
        </w:rPr>
        <w:t>删改授权申请</w:t>
      </w:r>
      <w:bookmarkEnd w:id="364"/>
      <w:bookmarkEnd w:id="365"/>
    </w:p>
    <w:p w:rsidR="00131F8E" w:rsidRPr="00BB4444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66" w:name="_Toc266720587"/>
      <w:bookmarkStart w:id="367" w:name="_Toc49558697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66"/>
      <w:bookmarkEnd w:id="367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对预配舱单进行申请修改和申请删除操作。</w:t>
      </w:r>
    </w:p>
    <w:p w:rsidR="00131F8E" w:rsidRPr="00BB4444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68" w:name="_Toc266720588"/>
      <w:bookmarkStart w:id="369" w:name="_Toc49558697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68"/>
      <w:bookmarkEnd w:id="369"/>
    </w:p>
    <w:p w:rsidR="00131F8E" w:rsidRDefault="00131F8E" w:rsidP="009F48E3">
      <w:pPr>
        <w:numPr>
          <w:ilvl w:val="0"/>
          <w:numId w:val="55"/>
        </w:numPr>
        <w:spacing w:line="360" w:lineRule="auto"/>
        <w:rPr>
          <w:sz w:val="24"/>
          <w:lang w:eastAsia="zh-SG"/>
        </w:rPr>
      </w:pPr>
      <w:r w:rsidRPr="001C1D07">
        <w:rPr>
          <w:rFonts w:hint="eastAsia"/>
          <w:sz w:val="24"/>
          <w:lang w:eastAsia="zh-SG"/>
        </w:rPr>
        <w:t>用户登陆系统，进入出口业务</w:t>
      </w:r>
      <w:r w:rsidRPr="001C1D07">
        <w:rPr>
          <w:rFonts w:hint="eastAsia"/>
          <w:sz w:val="24"/>
          <w:lang w:eastAsia="zh-SG"/>
        </w:rPr>
        <w:t xml:space="preserve"> -&gt;</w:t>
      </w:r>
      <w:r>
        <w:rPr>
          <w:rFonts w:hint="eastAsia"/>
          <w:sz w:val="24"/>
          <w:lang w:eastAsia="zh-SG"/>
        </w:rPr>
        <w:t>授权删改申请</w:t>
      </w:r>
      <w:r w:rsidRPr="001C1D07">
        <w:rPr>
          <w:rFonts w:hint="eastAsia"/>
          <w:sz w:val="24"/>
          <w:lang w:eastAsia="zh-SG"/>
        </w:rPr>
        <w:t>页面，如下图：</w:t>
      </w:r>
    </w:p>
    <w:p w:rsidR="00131F8E" w:rsidRDefault="00311D17" w:rsidP="00131F8E">
      <w:pPr>
        <w:spacing w:line="360" w:lineRule="auto"/>
        <w:ind w:left="840"/>
        <w:rPr>
          <w:sz w:val="24"/>
          <w:lang w:eastAsia="zh-SG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67325" cy="2695575"/>
            <wp:effectExtent l="19050" t="0" r="9525" b="0"/>
            <wp:docPr id="62" name="图片 62" descr="pic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pic02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9F48E3">
      <w:pPr>
        <w:numPr>
          <w:ilvl w:val="0"/>
          <w:numId w:val="55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查询：输入运输工具代码、航次号、英文船名、总提运单号</w:t>
      </w:r>
      <w:r w:rsidRPr="00351361">
        <w:rPr>
          <w:rFonts w:hint="eastAsia"/>
          <w:sz w:val="24"/>
          <w:lang w:eastAsia="zh-SG"/>
        </w:rPr>
        <w:t>，点击【查询】按钮，显示符合条件的记录，点击【清空】按钮清空输入的查询条件信息；</w:t>
      </w:r>
    </w:p>
    <w:p w:rsidR="00131F8E" w:rsidRDefault="00131F8E" w:rsidP="009F48E3">
      <w:pPr>
        <w:numPr>
          <w:ilvl w:val="0"/>
          <w:numId w:val="55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全选：点击</w:t>
      </w:r>
      <w:r w:rsidRPr="00452D9A">
        <w:rPr>
          <w:rFonts w:hint="eastAsia"/>
          <w:sz w:val="24"/>
          <w:lang w:eastAsia="zh-SG"/>
        </w:rPr>
        <w:t>【全选】按钮则选中当前页面的全部记录；</w:t>
      </w:r>
    </w:p>
    <w:p w:rsidR="00131F8E" w:rsidRDefault="00131F8E" w:rsidP="009F48E3">
      <w:pPr>
        <w:numPr>
          <w:ilvl w:val="0"/>
          <w:numId w:val="55"/>
        </w:numPr>
        <w:spacing w:line="360" w:lineRule="auto"/>
        <w:rPr>
          <w:sz w:val="24"/>
          <w:lang w:eastAsia="zh-SG"/>
        </w:rPr>
      </w:pPr>
      <w:r w:rsidRPr="00452D9A">
        <w:rPr>
          <w:rFonts w:hint="eastAsia"/>
          <w:sz w:val="24"/>
          <w:lang w:eastAsia="zh-SG"/>
        </w:rPr>
        <w:t>反选：点击【反选】按钮则取消当前页面所选中的记录；</w:t>
      </w:r>
    </w:p>
    <w:p w:rsidR="00131F8E" w:rsidRDefault="00131F8E" w:rsidP="009F48E3">
      <w:pPr>
        <w:numPr>
          <w:ilvl w:val="0"/>
          <w:numId w:val="55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查看记录：点击系统单号链接进入预配舱单详细资料预览页面；</w:t>
      </w:r>
    </w:p>
    <w:p w:rsidR="00131F8E" w:rsidRDefault="00131F8E" w:rsidP="009F48E3">
      <w:pPr>
        <w:numPr>
          <w:ilvl w:val="0"/>
          <w:numId w:val="55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查看回执：点击查看回执链接进入查看回执信息页面，查看回执内容及时间；</w:t>
      </w:r>
    </w:p>
    <w:p w:rsidR="00131F8E" w:rsidRDefault="00131F8E" w:rsidP="009F48E3">
      <w:pPr>
        <w:numPr>
          <w:ilvl w:val="0"/>
          <w:numId w:val="55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查看申请信息：点击申请历史链接进入查看申请修改和申请删除的信息。</w:t>
      </w:r>
    </w:p>
    <w:p w:rsidR="00131F8E" w:rsidRDefault="00131F8E" w:rsidP="009F48E3">
      <w:pPr>
        <w:numPr>
          <w:ilvl w:val="0"/>
          <w:numId w:val="55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修改申请：选中记录后，点击【修改申请】按钮进入填写修改申请信息</w:t>
      </w:r>
      <w:r>
        <w:rPr>
          <w:rFonts w:hint="eastAsia"/>
          <w:sz w:val="24"/>
          <w:lang w:eastAsia="zh-SG"/>
        </w:rPr>
        <w:lastRenderedPageBreak/>
        <w:t>页面，确定后提交申请修改信息，如下图：</w:t>
      </w:r>
    </w:p>
    <w:p w:rsidR="00131F8E" w:rsidRDefault="00311D17" w:rsidP="00131F8E">
      <w:pPr>
        <w:spacing w:line="360" w:lineRule="auto"/>
        <w:ind w:left="840"/>
        <w:rPr>
          <w:sz w:val="24"/>
          <w:lang w:eastAsia="zh-SG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67325" cy="2286000"/>
            <wp:effectExtent l="19050" t="0" r="9525" b="0"/>
            <wp:docPr id="63" name="图片 63" descr="pic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ic02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9F48E3">
      <w:pPr>
        <w:numPr>
          <w:ilvl w:val="0"/>
          <w:numId w:val="55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删除申请：选中记录后，点击【删除申请】按钮进入填写删除申请信息页面，输入删除原因后点【确定】按钮则提交删除申请信息，如下图：</w:t>
      </w:r>
    </w:p>
    <w:p w:rsidR="00131F8E" w:rsidRDefault="00311D17" w:rsidP="00131F8E">
      <w:pPr>
        <w:spacing w:line="360" w:lineRule="auto"/>
        <w:ind w:left="840"/>
        <w:rPr>
          <w:sz w:val="24"/>
          <w:lang w:eastAsia="zh-SG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76850" cy="2638425"/>
            <wp:effectExtent l="19050" t="0" r="0" b="0"/>
            <wp:docPr id="64" name="图片 64" descr="pic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pic025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Pr="004E19D2" w:rsidRDefault="00131F8E" w:rsidP="00131F8E">
      <w:pPr>
        <w:spacing w:line="360" w:lineRule="auto"/>
        <w:ind w:left="840"/>
        <w:rPr>
          <w:sz w:val="24"/>
          <w:lang w:eastAsia="zh-SG"/>
        </w:rPr>
      </w:pPr>
    </w:p>
    <w:p w:rsidR="00131F8E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70" w:name="_Toc266720589"/>
      <w:bookmarkStart w:id="371" w:name="_Toc495586980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370"/>
      <w:bookmarkEnd w:id="371"/>
    </w:p>
    <w:p w:rsidR="00131F8E" w:rsidRDefault="00131F8E" w:rsidP="009F48E3">
      <w:pPr>
        <w:numPr>
          <w:ilvl w:val="0"/>
          <w:numId w:val="56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提交修改申请后，可在</w:t>
      </w:r>
      <w:r w:rsidRPr="0001087A">
        <w:rPr>
          <w:sz w:val="24"/>
          <w:lang w:eastAsia="zh-SG"/>
        </w:rPr>
        <w:t>授权修改申请</w:t>
      </w:r>
      <w:r>
        <w:rPr>
          <w:rFonts w:hint="eastAsia"/>
          <w:sz w:val="24"/>
          <w:lang w:eastAsia="zh-SG"/>
        </w:rPr>
        <w:t>中查看修改申请信息，并对对修改申请进行授权；</w:t>
      </w:r>
    </w:p>
    <w:p w:rsidR="00131F8E" w:rsidRDefault="00131F8E" w:rsidP="009F48E3">
      <w:pPr>
        <w:numPr>
          <w:ilvl w:val="0"/>
          <w:numId w:val="56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提交删除申请后，可在</w:t>
      </w:r>
      <w:r w:rsidRPr="00C641F7">
        <w:rPr>
          <w:sz w:val="24"/>
          <w:lang w:eastAsia="zh-SG"/>
        </w:rPr>
        <w:t>取消预配舱单</w:t>
      </w:r>
      <w:r>
        <w:rPr>
          <w:rFonts w:hint="eastAsia"/>
          <w:sz w:val="24"/>
          <w:lang w:eastAsia="zh-SG"/>
        </w:rPr>
        <w:t>中查看删除申请信息，并对删除申请记录执行删除申报。</w:t>
      </w:r>
    </w:p>
    <w:p w:rsidR="00131F8E" w:rsidRDefault="00131F8E" w:rsidP="009F48E3">
      <w:pPr>
        <w:pStyle w:val="2"/>
        <w:numPr>
          <w:ilvl w:val="1"/>
          <w:numId w:val="79"/>
        </w:numPr>
        <w:rPr>
          <w:color w:val="000000"/>
        </w:rPr>
      </w:pPr>
      <w:bookmarkStart w:id="372" w:name="_Toc266720590"/>
      <w:bookmarkStart w:id="373" w:name="_Toc495586981"/>
      <w:r>
        <w:rPr>
          <w:rFonts w:hint="eastAsia"/>
          <w:color w:val="000000"/>
        </w:rPr>
        <w:lastRenderedPageBreak/>
        <w:t>虚拟船期改船</w:t>
      </w:r>
      <w:bookmarkEnd w:id="372"/>
      <w:bookmarkEnd w:id="373"/>
    </w:p>
    <w:p w:rsidR="00131F8E" w:rsidRPr="00BB4444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74" w:name="_Toc266720591"/>
      <w:bookmarkStart w:id="375" w:name="_Toc49558698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74"/>
      <w:bookmarkEnd w:id="375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对已录入虚拟船期的单状态为“已创建”的预配舱单进行改船操作。</w:t>
      </w:r>
    </w:p>
    <w:p w:rsidR="00131F8E" w:rsidRPr="00BB4444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76" w:name="_Toc266720592"/>
      <w:bookmarkStart w:id="377" w:name="_Toc495586983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76"/>
      <w:bookmarkEnd w:id="377"/>
    </w:p>
    <w:p w:rsidR="00131F8E" w:rsidRDefault="00131F8E" w:rsidP="009F48E3">
      <w:pPr>
        <w:numPr>
          <w:ilvl w:val="0"/>
          <w:numId w:val="59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虚拟船期改船</w:t>
      </w:r>
      <w:r w:rsidRPr="00627B01">
        <w:rPr>
          <w:rFonts w:hint="eastAsia"/>
          <w:color w:val="000000"/>
          <w:sz w:val="24"/>
        </w:rPr>
        <w:t>页面，如下图：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76850" cy="1857375"/>
            <wp:effectExtent l="19050" t="0" r="0" b="0"/>
            <wp:docPr id="65" name="图片 65" descr="pic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ic02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9F48E3">
      <w:pPr>
        <w:numPr>
          <w:ilvl w:val="0"/>
          <w:numId w:val="5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查询：输入总提运单号、系统单号</w:t>
      </w:r>
      <w:r w:rsidRPr="00EE6128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9F48E3">
      <w:pPr>
        <w:numPr>
          <w:ilvl w:val="0"/>
          <w:numId w:val="5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查看记录：点击运输工具代码链接进入详细资料显示页面，显示预配舱单详细信息；</w:t>
      </w:r>
    </w:p>
    <w:p w:rsidR="00131F8E" w:rsidRDefault="00131F8E" w:rsidP="009F48E3">
      <w:pPr>
        <w:numPr>
          <w:ilvl w:val="0"/>
          <w:numId w:val="5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8B6658">
        <w:rPr>
          <w:rFonts w:hint="eastAsia"/>
          <w:color w:val="000000"/>
          <w:sz w:val="24"/>
        </w:rPr>
        <w:t>点击【全选】按钮则选中当前页面的全部记录；</w:t>
      </w:r>
    </w:p>
    <w:p w:rsidR="00131F8E" w:rsidRDefault="00131F8E" w:rsidP="009F48E3">
      <w:pPr>
        <w:numPr>
          <w:ilvl w:val="0"/>
          <w:numId w:val="59"/>
        </w:numPr>
        <w:rPr>
          <w:color w:val="000000"/>
          <w:sz w:val="24"/>
        </w:rPr>
      </w:pPr>
      <w:r w:rsidRPr="008B6658"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31F8E" w:rsidRDefault="00131F8E" w:rsidP="009F48E3">
      <w:pPr>
        <w:numPr>
          <w:ilvl w:val="0"/>
          <w:numId w:val="5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选中记录后，选择更新的船代信息及船期信息，点击【提交更新】按钮，则所选中的舱单信息由虚拟船期更新为选择的船期。</w:t>
      </w:r>
    </w:p>
    <w:p w:rsidR="00131F8E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78" w:name="_Toc266720593"/>
      <w:bookmarkStart w:id="379" w:name="_Toc495586984"/>
      <w:r>
        <w:rPr>
          <w:rFonts w:ascii="宋体" w:eastAsia="宋体" w:hAnsi="宋体" w:hint="eastAsia"/>
          <w:sz w:val="24"/>
          <w:szCs w:val="24"/>
        </w:rPr>
        <w:t>补充说明</w:t>
      </w:r>
      <w:bookmarkEnd w:id="378"/>
      <w:bookmarkEnd w:id="379"/>
    </w:p>
    <w:p w:rsidR="00131F8E" w:rsidRPr="008D2CD8" w:rsidRDefault="00131F8E" w:rsidP="009F48E3">
      <w:pPr>
        <w:numPr>
          <w:ilvl w:val="0"/>
          <w:numId w:val="60"/>
        </w:numPr>
        <w:rPr>
          <w:color w:val="000000"/>
          <w:sz w:val="24"/>
        </w:rPr>
      </w:pPr>
      <w:r w:rsidRPr="009A1707">
        <w:rPr>
          <w:rFonts w:hint="eastAsia"/>
          <w:color w:val="000000"/>
          <w:sz w:val="24"/>
        </w:rPr>
        <w:t>预配舱单编辑中查询</w:t>
      </w:r>
      <w:r>
        <w:rPr>
          <w:rFonts w:hint="eastAsia"/>
          <w:color w:val="000000"/>
          <w:sz w:val="24"/>
        </w:rPr>
        <w:t>更新船期的舱单，船期信息为更新后船期。</w:t>
      </w:r>
    </w:p>
    <w:p w:rsidR="00131F8E" w:rsidRDefault="00131F8E" w:rsidP="009F48E3">
      <w:pPr>
        <w:pStyle w:val="2"/>
        <w:numPr>
          <w:ilvl w:val="1"/>
          <w:numId w:val="79"/>
        </w:numPr>
        <w:rPr>
          <w:color w:val="000000"/>
        </w:rPr>
      </w:pPr>
      <w:bookmarkStart w:id="380" w:name="_Toc266720594"/>
      <w:bookmarkStart w:id="381" w:name="_Toc495586985"/>
      <w:r w:rsidRPr="008D2CD8">
        <w:rPr>
          <w:rFonts w:hint="eastAsia"/>
          <w:color w:val="000000"/>
        </w:rPr>
        <w:t>预配舱单查询</w:t>
      </w:r>
      <w:bookmarkEnd w:id="380"/>
      <w:bookmarkEnd w:id="381"/>
    </w:p>
    <w:p w:rsidR="00131F8E" w:rsidRPr="00BB4444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82" w:name="_Toc266720595"/>
      <w:bookmarkStart w:id="383" w:name="_Toc495586986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82"/>
      <w:bookmarkEnd w:id="383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查询预配舱单详细信息及查看回执信息。</w:t>
      </w:r>
    </w:p>
    <w:p w:rsidR="00131F8E" w:rsidRPr="00BB4444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84" w:name="_Toc266720596"/>
      <w:bookmarkStart w:id="385" w:name="_Toc495586987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84"/>
      <w:bookmarkEnd w:id="385"/>
    </w:p>
    <w:p w:rsidR="00131F8E" w:rsidRDefault="00131F8E" w:rsidP="009F48E3">
      <w:pPr>
        <w:numPr>
          <w:ilvl w:val="0"/>
          <w:numId w:val="61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预配舱单查询</w:t>
      </w:r>
      <w:r w:rsidRPr="00627B01">
        <w:rPr>
          <w:rFonts w:hint="eastAsia"/>
          <w:color w:val="000000"/>
          <w:sz w:val="24"/>
        </w:rPr>
        <w:t>页面，如下图：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524125"/>
            <wp:effectExtent l="19050" t="0" r="9525" b="0"/>
            <wp:docPr id="66" name="图片 66" descr="pic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pic03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9F48E3">
      <w:pPr>
        <w:numPr>
          <w:ilvl w:val="0"/>
          <w:numId w:val="61"/>
        </w:numPr>
        <w:rPr>
          <w:color w:val="000000"/>
          <w:sz w:val="24"/>
        </w:rPr>
      </w:pPr>
      <w:r w:rsidRPr="00B8582B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船代、单状态、是否要求对碰、</w:t>
      </w:r>
      <w:r w:rsidRPr="00B8582B">
        <w:rPr>
          <w:rFonts w:hint="eastAsia"/>
          <w:color w:val="000000"/>
          <w:sz w:val="24"/>
        </w:rPr>
        <w:t>运输工具代码、航次号、英文船名、总提运单号、系统单号、箱号，点击【查询】按钮，显示符合条件的记录，点击【清空】按钮清空输入的查询条件信息；</w:t>
      </w:r>
    </w:p>
    <w:p w:rsidR="00131F8E" w:rsidRDefault="00131F8E" w:rsidP="009F48E3">
      <w:pPr>
        <w:numPr>
          <w:ilvl w:val="0"/>
          <w:numId w:val="6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查看记录：点击系统单号链接进入详细资料显示页面，显示预配舱单信息；</w:t>
      </w:r>
    </w:p>
    <w:p w:rsidR="00131F8E" w:rsidRPr="002634BA" w:rsidRDefault="00131F8E" w:rsidP="009F48E3">
      <w:pPr>
        <w:numPr>
          <w:ilvl w:val="0"/>
          <w:numId w:val="6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查看回执：点击查看回执链接进入查看回执信息页面，显示回执详细信息。</w:t>
      </w:r>
    </w:p>
    <w:p w:rsidR="00131F8E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86" w:name="_Toc266720597"/>
      <w:bookmarkStart w:id="387" w:name="_Toc495586988"/>
      <w:r>
        <w:rPr>
          <w:rFonts w:ascii="宋体" w:eastAsia="宋体" w:hAnsi="宋体" w:hint="eastAsia"/>
          <w:sz w:val="24"/>
          <w:szCs w:val="24"/>
        </w:rPr>
        <w:t>补充说明</w:t>
      </w:r>
      <w:bookmarkEnd w:id="386"/>
      <w:bookmarkEnd w:id="387"/>
    </w:p>
    <w:p w:rsidR="00131F8E" w:rsidRPr="0096394F" w:rsidRDefault="00131F8E" w:rsidP="009F48E3">
      <w:pPr>
        <w:numPr>
          <w:ilvl w:val="0"/>
          <w:numId w:val="6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所有在系统建立的任何状态的预配舱单均可在此查询。</w:t>
      </w:r>
    </w:p>
    <w:p w:rsidR="00131F8E" w:rsidRDefault="00131F8E" w:rsidP="009F48E3">
      <w:pPr>
        <w:pStyle w:val="2"/>
        <w:numPr>
          <w:ilvl w:val="1"/>
          <w:numId w:val="79"/>
        </w:numPr>
      </w:pPr>
      <w:bookmarkStart w:id="388" w:name="_Toc266720598"/>
      <w:bookmarkStart w:id="389" w:name="_Toc495586989"/>
      <w:r w:rsidRPr="00F2518F">
        <w:t>预配舱单审核</w:t>
      </w:r>
      <w:bookmarkEnd w:id="388"/>
      <w:bookmarkEnd w:id="389"/>
    </w:p>
    <w:p w:rsidR="00131F8E" w:rsidRPr="00BB4444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90" w:name="_Toc266720599"/>
      <w:bookmarkStart w:id="391" w:name="_Toc495586990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90"/>
      <w:bookmarkEnd w:id="391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对所有提交页面手工审核的预配舱单进行人工审核。</w:t>
      </w:r>
    </w:p>
    <w:p w:rsidR="00131F8E" w:rsidRPr="00BB4444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92" w:name="_Toc266720600"/>
      <w:bookmarkStart w:id="393" w:name="_Toc495586991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92"/>
      <w:bookmarkEnd w:id="393"/>
    </w:p>
    <w:p w:rsidR="00131F8E" w:rsidRDefault="00131F8E" w:rsidP="009F48E3">
      <w:pPr>
        <w:numPr>
          <w:ilvl w:val="0"/>
          <w:numId w:val="63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预配舱单审核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628900"/>
            <wp:effectExtent l="19050" t="0" r="9525" b="0"/>
            <wp:docPr id="67" name="图片 67" descr="pic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ic033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9F48E3">
      <w:pPr>
        <w:numPr>
          <w:ilvl w:val="0"/>
          <w:numId w:val="6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查询：输入总提运单号、系统单号、船名</w:t>
      </w:r>
      <w:r>
        <w:rPr>
          <w:rFonts w:hint="eastAsia"/>
          <w:color w:val="000000"/>
          <w:sz w:val="24"/>
        </w:rPr>
        <w:t>/</w:t>
      </w:r>
      <w:r>
        <w:rPr>
          <w:rFonts w:hint="eastAsia"/>
          <w:color w:val="000000"/>
          <w:sz w:val="24"/>
        </w:rPr>
        <w:t>航次、对碰是否成功</w:t>
      </w:r>
      <w:r w:rsidRPr="009865CE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9F48E3">
      <w:pPr>
        <w:numPr>
          <w:ilvl w:val="0"/>
          <w:numId w:val="63"/>
        </w:numPr>
        <w:rPr>
          <w:color w:val="000000"/>
          <w:sz w:val="24"/>
        </w:rPr>
      </w:pPr>
      <w:r w:rsidRPr="00032F8D">
        <w:rPr>
          <w:rFonts w:hint="eastAsia"/>
          <w:color w:val="000000"/>
          <w:sz w:val="24"/>
        </w:rPr>
        <w:t>全选：点击【全选】按钮则选中当前页面的全部记录；</w:t>
      </w:r>
    </w:p>
    <w:p w:rsidR="00131F8E" w:rsidRDefault="00131F8E" w:rsidP="009F48E3">
      <w:pPr>
        <w:numPr>
          <w:ilvl w:val="0"/>
          <w:numId w:val="63"/>
        </w:numPr>
        <w:rPr>
          <w:color w:val="000000"/>
          <w:sz w:val="24"/>
        </w:rPr>
      </w:pPr>
      <w:r w:rsidRPr="00032F8D"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31F8E" w:rsidRDefault="00131F8E" w:rsidP="009F48E3">
      <w:pPr>
        <w:numPr>
          <w:ilvl w:val="0"/>
          <w:numId w:val="6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查看及编辑：点击系统单号链接进入预配舱单详细资料页面，可进行编辑，点击【保存】按钮，则更新预配舱单信息，如下图：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809875"/>
            <wp:effectExtent l="19050" t="0" r="9525" b="0"/>
            <wp:docPr id="68" name="图片 68" descr="pic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ic03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9F48E3">
      <w:pPr>
        <w:numPr>
          <w:ilvl w:val="0"/>
          <w:numId w:val="6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审核舱单：点击审核栏对应的链接进入舱单审核页面，如下图：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2838450"/>
            <wp:effectExtent l="19050" t="0" r="9525" b="0"/>
            <wp:docPr id="69" name="图片 69" descr="pic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ic035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9F48E3">
      <w:pPr>
        <w:numPr>
          <w:ilvl w:val="0"/>
          <w:numId w:val="64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审核通过：点击【通过】按钮，则审核通过预配舱单；</w:t>
      </w:r>
    </w:p>
    <w:p w:rsidR="00131F8E" w:rsidRDefault="00131F8E" w:rsidP="009F48E3">
      <w:pPr>
        <w:numPr>
          <w:ilvl w:val="0"/>
          <w:numId w:val="64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审核不通过：在审核备注中输入审核不通过的备注信息并点击【不通过】按钮，则审核不通过该记录。</w:t>
      </w:r>
    </w:p>
    <w:p w:rsidR="00131F8E" w:rsidRDefault="00131F8E" w:rsidP="009F48E3">
      <w:pPr>
        <w:numPr>
          <w:ilvl w:val="0"/>
          <w:numId w:val="6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批量审核通过：选中单条或多条记录后，点击【通过】按钮，则批量审核通过所选预配舱单；</w:t>
      </w:r>
    </w:p>
    <w:p w:rsidR="00131F8E" w:rsidRDefault="00131F8E" w:rsidP="009F48E3">
      <w:pPr>
        <w:numPr>
          <w:ilvl w:val="0"/>
          <w:numId w:val="6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批量审核不通过：选中单条或多条记录后，在审核备注中输入审核不通过的备注信息并点击【不通过】按钮，则批量审核不通过所选的记录。</w:t>
      </w:r>
    </w:p>
    <w:p w:rsidR="00131F8E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94" w:name="_Toc266720601"/>
      <w:bookmarkStart w:id="395" w:name="_Toc495586992"/>
      <w:r>
        <w:rPr>
          <w:rFonts w:ascii="宋体" w:eastAsia="宋体" w:hAnsi="宋体" w:hint="eastAsia"/>
          <w:sz w:val="24"/>
          <w:szCs w:val="24"/>
        </w:rPr>
        <w:t>补充说明</w:t>
      </w:r>
      <w:bookmarkEnd w:id="394"/>
      <w:bookmarkEnd w:id="395"/>
    </w:p>
    <w:p w:rsidR="00131F8E" w:rsidRDefault="00131F8E" w:rsidP="009F48E3">
      <w:pPr>
        <w:numPr>
          <w:ilvl w:val="0"/>
          <w:numId w:val="6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审核通过，则发送舱单信息向海关申报；</w:t>
      </w:r>
    </w:p>
    <w:p w:rsidR="00131F8E" w:rsidRDefault="00131F8E" w:rsidP="009F48E3">
      <w:pPr>
        <w:numPr>
          <w:ilvl w:val="0"/>
          <w:numId w:val="6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审核不通过，则返回该舱单信息在预配舱单业务处理，可进行修改。</w:t>
      </w:r>
    </w:p>
    <w:p w:rsidR="007067B2" w:rsidRDefault="007067B2" w:rsidP="009F48E3">
      <w:pPr>
        <w:pStyle w:val="2"/>
        <w:numPr>
          <w:ilvl w:val="1"/>
          <w:numId w:val="79"/>
        </w:numPr>
      </w:pPr>
      <w:bookmarkStart w:id="396" w:name="_Toc266720626"/>
      <w:bookmarkStart w:id="397" w:name="_Toc495586993"/>
      <w:r>
        <w:rPr>
          <w:rFonts w:hint="eastAsia"/>
        </w:rPr>
        <w:t>取消预配舱单</w:t>
      </w:r>
      <w:bookmarkEnd w:id="396"/>
      <w:bookmarkEnd w:id="397"/>
    </w:p>
    <w:p w:rsidR="007067B2" w:rsidRPr="00BB4444" w:rsidRDefault="007067B2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98" w:name="_Toc266720627"/>
      <w:bookmarkStart w:id="399" w:name="_Toc49558699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98"/>
      <w:bookmarkEnd w:id="399"/>
    </w:p>
    <w:p w:rsidR="007067B2" w:rsidRPr="00A05E1C" w:rsidRDefault="007067B2" w:rsidP="007067B2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对申请取消的或者未申请取消的预配舱单记录进行取消操作。</w:t>
      </w:r>
    </w:p>
    <w:p w:rsidR="007067B2" w:rsidRPr="00BB4444" w:rsidRDefault="007067B2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00" w:name="_Toc266720628"/>
      <w:bookmarkStart w:id="401" w:name="_Toc49558699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00"/>
      <w:bookmarkEnd w:id="401"/>
    </w:p>
    <w:p w:rsidR="007067B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取消预配舱单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7067B2" w:rsidRDefault="00311D17" w:rsidP="007067B2">
      <w:pPr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2409825"/>
            <wp:effectExtent l="19050" t="0" r="9525" b="0"/>
            <wp:docPr id="70" name="图片 70" descr="pic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pic04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7B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</w:t>
      </w:r>
      <w:r w:rsidRPr="00F152D1">
        <w:rPr>
          <w:rFonts w:hint="eastAsia"/>
          <w:color w:val="000000"/>
          <w:sz w:val="24"/>
        </w:rPr>
        <w:t>输入运输工具代码、航次号、</w:t>
      </w:r>
      <w:r>
        <w:rPr>
          <w:rFonts w:hint="eastAsia"/>
          <w:color w:val="000000"/>
          <w:sz w:val="24"/>
        </w:rPr>
        <w:t>英文船名、</w:t>
      </w:r>
      <w:r w:rsidRPr="00F152D1">
        <w:rPr>
          <w:rFonts w:hint="eastAsia"/>
          <w:color w:val="000000"/>
          <w:sz w:val="24"/>
        </w:rPr>
        <w:t>总提运单号</w:t>
      </w:r>
      <w:r>
        <w:rPr>
          <w:rFonts w:hint="eastAsia"/>
          <w:color w:val="000000"/>
          <w:sz w:val="24"/>
        </w:rPr>
        <w:t>、单状态</w:t>
      </w:r>
      <w:r w:rsidRPr="00F152D1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7067B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 w:rsidRPr="00A741F2">
        <w:rPr>
          <w:rFonts w:hint="eastAsia"/>
          <w:color w:val="000000"/>
          <w:sz w:val="24"/>
        </w:rPr>
        <w:t>全选：点击【全选】按钮则选中当前页面的全部记录；</w:t>
      </w:r>
    </w:p>
    <w:p w:rsidR="007067B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 w:rsidRPr="00A741F2">
        <w:rPr>
          <w:rFonts w:hint="eastAsia"/>
          <w:color w:val="000000"/>
          <w:sz w:val="24"/>
        </w:rPr>
        <w:t>反选：点击【反选】按钮则取消当前页面所选中的记录；</w:t>
      </w:r>
    </w:p>
    <w:p w:rsidR="007067B2" w:rsidRPr="0048039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查看记录：点击系统单号链接进入预配舱单详细资料显示页面，显示预配舱单详细资料信息；</w:t>
      </w:r>
    </w:p>
    <w:p w:rsidR="007067B2" w:rsidRPr="002632E8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查看回执：点击查看回执链接进入回执信息显示页面，显示回执详细信息；</w:t>
      </w:r>
    </w:p>
    <w:p w:rsidR="007067B2" w:rsidRPr="00F62C2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取消预配舱单：选中单条或者多条记录，点击【取消预配舱单】按钮，则向海关发送删除申报。</w:t>
      </w:r>
    </w:p>
    <w:p w:rsidR="007067B2" w:rsidRDefault="007067B2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02" w:name="_Toc266720629"/>
      <w:bookmarkStart w:id="403" w:name="_Toc495586996"/>
      <w:r>
        <w:rPr>
          <w:rFonts w:ascii="宋体" w:eastAsia="宋体" w:hAnsi="宋体" w:hint="eastAsia"/>
          <w:sz w:val="24"/>
          <w:szCs w:val="24"/>
        </w:rPr>
        <w:t>补充说明</w:t>
      </w:r>
      <w:bookmarkEnd w:id="402"/>
      <w:bookmarkEnd w:id="403"/>
    </w:p>
    <w:p w:rsidR="007067B2" w:rsidRDefault="007067B2" w:rsidP="009F48E3">
      <w:pPr>
        <w:numPr>
          <w:ilvl w:val="0"/>
          <w:numId w:val="65"/>
        </w:numPr>
        <w:rPr>
          <w:color w:val="000000"/>
          <w:sz w:val="24"/>
        </w:rPr>
      </w:pPr>
      <w:r>
        <w:rPr>
          <w:rFonts w:hint="eastAsia"/>
        </w:rPr>
        <w:t>无</w:t>
      </w:r>
    </w:p>
    <w:p w:rsidR="00131F8E" w:rsidRDefault="00131F8E" w:rsidP="009F48E3">
      <w:pPr>
        <w:pStyle w:val="2"/>
        <w:numPr>
          <w:ilvl w:val="1"/>
          <w:numId w:val="79"/>
        </w:numPr>
      </w:pPr>
      <w:bookmarkStart w:id="404" w:name="_Toc266720602"/>
      <w:bookmarkStart w:id="405" w:name="_Toc495586997"/>
      <w:r>
        <w:rPr>
          <w:rFonts w:hint="eastAsia"/>
        </w:rPr>
        <w:t>授权修改申请</w:t>
      </w:r>
      <w:bookmarkEnd w:id="404"/>
      <w:bookmarkEnd w:id="405"/>
    </w:p>
    <w:p w:rsidR="00131F8E" w:rsidRPr="00BB4444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06" w:name="_Toc266720603"/>
      <w:bookmarkStart w:id="407" w:name="_Toc49558699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06"/>
      <w:bookmarkEnd w:id="407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对申请修改的预配舱单记录进行授权修改。</w:t>
      </w:r>
    </w:p>
    <w:p w:rsidR="00131F8E" w:rsidRPr="00BB4444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08" w:name="_Toc266720604"/>
      <w:bookmarkStart w:id="409" w:name="_Toc49558699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08"/>
      <w:bookmarkEnd w:id="409"/>
    </w:p>
    <w:p w:rsidR="00131F8E" w:rsidRDefault="00131F8E" w:rsidP="009F48E3">
      <w:pPr>
        <w:numPr>
          <w:ilvl w:val="0"/>
          <w:numId w:val="66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授权修改申请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1933575"/>
            <wp:effectExtent l="19050" t="0" r="9525" b="0"/>
            <wp:docPr id="71" name="图片 71" descr="pic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ic036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9F48E3">
      <w:pPr>
        <w:numPr>
          <w:ilvl w:val="0"/>
          <w:numId w:val="6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</w:t>
      </w:r>
      <w:r w:rsidRPr="00F152D1">
        <w:rPr>
          <w:rFonts w:hint="eastAsia"/>
          <w:color w:val="000000"/>
          <w:sz w:val="24"/>
        </w:rPr>
        <w:t>输入运输工具代码、航次号、总提运单号，点击【查询】按钮，显示符合条件的记录，点击【清空】按钮清空输入的查询条件信息；</w:t>
      </w:r>
    </w:p>
    <w:p w:rsidR="00131F8E" w:rsidRDefault="00131F8E" w:rsidP="009F48E3">
      <w:pPr>
        <w:numPr>
          <w:ilvl w:val="0"/>
          <w:numId w:val="66"/>
        </w:numPr>
        <w:rPr>
          <w:color w:val="000000"/>
          <w:sz w:val="24"/>
        </w:rPr>
      </w:pPr>
      <w:r w:rsidRPr="00A741F2">
        <w:rPr>
          <w:rFonts w:hint="eastAsia"/>
          <w:color w:val="000000"/>
          <w:sz w:val="24"/>
        </w:rPr>
        <w:t>全选：点击【全选】按钮则选中当前页面的全部记录；</w:t>
      </w:r>
    </w:p>
    <w:p w:rsidR="00131F8E" w:rsidRDefault="00131F8E" w:rsidP="009F48E3">
      <w:pPr>
        <w:numPr>
          <w:ilvl w:val="0"/>
          <w:numId w:val="66"/>
        </w:numPr>
        <w:rPr>
          <w:color w:val="000000"/>
          <w:sz w:val="24"/>
        </w:rPr>
      </w:pPr>
      <w:r w:rsidRPr="00A741F2"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31F8E" w:rsidRDefault="00131F8E" w:rsidP="009F48E3">
      <w:pPr>
        <w:numPr>
          <w:ilvl w:val="0"/>
          <w:numId w:val="6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查看记录：点击系统单号链接进入预配舱单详细资料显示页面，显示预配舱单详细资料信息；</w:t>
      </w:r>
    </w:p>
    <w:p w:rsidR="00131F8E" w:rsidRDefault="00131F8E" w:rsidP="009F48E3">
      <w:pPr>
        <w:numPr>
          <w:ilvl w:val="0"/>
          <w:numId w:val="6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申请信息：点击申请历史链接进入申请修改历史信息，显示申请详细资料：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1895475"/>
            <wp:effectExtent l="19050" t="0" r="9525" b="0"/>
            <wp:docPr id="72" name="图片 72" descr="pic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pic038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9F48E3">
      <w:pPr>
        <w:numPr>
          <w:ilvl w:val="0"/>
          <w:numId w:val="6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查看回执：点击查看回执链接进入回执信息显示页面，显示回执详细信息：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1914525"/>
            <wp:effectExtent l="19050" t="0" r="9525" b="0"/>
            <wp:docPr id="73" name="图片 73" descr="pic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ic037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9F48E3">
      <w:pPr>
        <w:numPr>
          <w:ilvl w:val="0"/>
          <w:numId w:val="6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授权通过：选中单条或多条记录，点击【授权通过】按钮，则所选的记录授权修改通过；</w:t>
      </w:r>
    </w:p>
    <w:p w:rsidR="00131F8E" w:rsidRDefault="00131F8E" w:rsidP="009F48E3">
      <w:pPr>
        <w:numPr>
          <w:ilvl w:val="0"/>
          <w:numId w:val="6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授权不通过：选中单条或多条记录，点击【授权不通过】按钮，则所选的记录授权修改不通过。</w:t>
      </w:r>
    </w:p>
    <w:p w:rsidR="00131F8E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10" w:name="_Toc266720605"/>
      <w:bookmarkStart w:id="411" w:name="_Toc495587000"/>
      <w:r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410"/>
      <w:bookmarkEnd w:id="411"/>
    </w:p>
    <w:p w:rsidR="00131F8E" w:rsidRDefault="00131F8E" w:rsidP="009F48E3">
      <w:pPr>
        <w:numPr>
          <w:ilvl w:val="0"/>
          <w:numId w:val="67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授权通过，则该记录在预配舱单业务处理中出现，可进行修改；</w:t>
      </w:r>
    </w:p>
    <w:p w:rsidR="00131F8E" w:rsidRDefault="00131F8E" w:rsidP="009F48E3">
      <w:pPr>
        <w:numPr>
          <w:ilvl w:val="0"/>
          <w:numId w:val="67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授权不通过，则该记录不在业务处理中出现，不允许修改。</w:t>
      </w:r>
    </w:p>
    <w:p w:rsidR="00131F8E" w:rsidRDefault="00131F8E" w:rsidP="009F48E3">
      <w:pPr>
        <w:pStyle w:val="2"/>
        <w:numPr>
          <w:ilvl w:val="1"/>
          <w:numId w:val="79"/>
        </w:numPr>
      </w:pPr>
      <w:bookmarkStart w:id="412" w:name="_Toc266720606"/>
      <w:bookmarkStart w:id="413" w:name="_Toc495587001"/>
      <w:r w:rsidRPr="00744EDE">
        <w:rPr>
          <w:rFonts w:hint="eastAsia"/>
        </w:rPr>
        <w:t>修改装载舱单船期</w:t>
      </w:r>
      <w:bookmarkEnd w:id="412"/>
      <w:bookmarkEnd w:id="413"/>
    </w:p>
    <w:p w:rsidR="00131F8E" w:rsidRPr="00BB4444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14" w:name="_Toc266720607"/>
      <w:bookmarkStart w:id="415" w:name="_Toc49558700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14"/>
      <w:bookmarkEnd w:id="415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对装载舱单船期进行新增、修改、查询、删除操作。</w:t>
      </w:r>
    </w:p>
    <w:p w:rsidR="00131F8E" w:rsidRPr="00BB4444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16" w:name="_Toc266720608"/>
      <w:bookmarkStart w:id="417" w:name="_Toc495587003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16"/>
      <w:bookmarkEnd w:id="417"/>
    </w:p>
    <w:p w:rsidR="00131F8E" w:rsidRDefault="00131F8E" w:rsidP="009F48E3">
      <w:pPr>
        <w:numPr>
          <w:ilvl w:val="0"/>
          <w:numId w:val="68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 w:rsidRPr="000065DF">
        <w:rPr>
          <w:rFonts w:hint="eastAsia"/>
          <w:color w:val="000000"/>
          <w:sz w:val="24"/>
        </w:rPr>
        <w:t>修改装载舱单船期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628900"/>
            <wp:effectExtent l="19050" t="0" r="9525" b="0"/>
            <wp:docPr id="74" name="图片 74" descr="pic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pic03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9F48E3">
      <w:pPr>
        <w:numPr>
          <w:ilvl w:val="0"/>
          <w:numId w:val="6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</w:t>
      </w:r>
      <w:r w:rsidRPr="00801F21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9F48E3">
      <w:pPr>
        <w:numPr>
          <w:ilvl w:val="0"/>
          <w:numId w:val="6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新增：点击【增加】按钮，在编辑栏录入相应信息后点击【保存】按钮则保存新增信息；</w:t>
      </w:r>
    </w:p>
    <w:p w:rsidR="00131F8E" w:rsidRDefault="00131F8E" w:rsidP="009F48E3">
      <w:pPr>
        <w:numPr>
          <w:ilvl w:val="0"/>
          <w:numId w:val="6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修改：点击序号选中记录后，在</w:t>
      </w:r>
      <w:r w:rsidRPr="009A0005">
        <w:rPr>
          <w:color w:val="000000"/>
          <w:sz w:val="24"/>
        </w:rPr>
        <w:t>修改装载舱单船期编辑</w:t>
      </w:r>
      <w:r>
        <w:rPr>
          <w:rFonts w:hint="eastAsia"/>
          <w:color w:val="000000"/>
          <w:sz w:val="24"/>
        </w:rPr>
        <w:t>中显示信息，可进行编辑，编辑后点击【保存】按钮，则保存修改信息；</w:t>
      </w:r>
    </w:p>
    <w:p w:rsidR="00131F8E" w:rsidRDefault="00131F8E" w:rsidP="009F48E3">
      <w:pPr>
        <w:numPr>
          <w:ilvl w:val="0"/>
          <w:numId w:val="6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删除：点击序号选中记录后，点击【删除】按钮，可删除相应记录。</w:t>
      </w:r>
    </w:p>
    <w:p w:rsidR="00131F8E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18" w:name="_Toc266720609"/>
      <w:bookmarkStart w:id="419" w:name="_Toc495587004"/>
      <w:r>
        <w:rPr>
          <w:rFonts w:ascii="宋体" w:eastAsia="宋体" w:hAnsi="宋体" w:hint="eastAsia"/>
          <w:sz w:val="24"/>
          <w:szCs w:val="24"/>
        </w:rPr>
        <w:t>补充说明</w:t>
      </w:r>
      <w:bookmarkEnd w:id="418"/>
      <w:bookmarkEnd w:id="419"/>
    </w:p>
    <w:p w:rsidR="00131F8E" w:rsidRDefault="00131F8E" w:rsidP="009F48E3">
      <w:pPr>
        <w:numPr>
          <w:ilvl w:val="0"/>
          <w:numId w:val="6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已有相应装载舱单的船期不允许修改。</w:t>
      </w:r>
    </w:p>
    <w:p w:rsidR="00131F8E" w:rsidRDefault="00131F8E" w:rsidP="009F48E3">
      <w:pPr>
        <w:pStyle w:val="2"/>
        <w:numPr>
          <w:ilvl w:val="1"/>
          <w:numId w:val="79"/>
        </w:numPr>
      </w:pPr>
      <w:bookmarkStart w:id="420" w:name="_Toc266720610"/>
      <w:bookmarkStart w:id="421" w:name="_Toc495587005"/>
      <w:r>
        <w:rPr>
          <w:rFonts w:hint="eastAsia"/>
        </w:rPr>
        <w:lastRenderedPageBreak/>
        <w:t>装载舱单编辑</w:t>
      </w:r>
      <w:bookmarkEnd w:id="420"/>
      <w:bookmarkEnd w:id="421"/>
    </w:p>
    <w:p w:rsidR="00131F8E" w:rsidRPr="00BB4444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22" w:name="_Toc266720611"/>
      <w:bookmarkStart w:id="423" w:name="_Toc495587006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22"/>
      <w:bookmarkEnd w:id="423"/>
    </w:p>
    <w:p w:rsidR="00131F8E" w:rsidRDefault="00131F8E" w:rsidP="00131F8E">
      <w:p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对装载舱单进行新增、修改、查询、删除操作。</w:t>
      </w:r>
    </w:p>
    <w:p w:rsidR="00131F8E" w:rsidRPr="00BB4444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24" w:name="_Toc266720612"/>
      <w:bookmarkStart w:id="425" w:name="_Toc495587007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24"/>
      <w:bookmarkEnd w:id="425"/>
    </w:p>
    <w:p w:rsidR="00131F8E" w:rsidRDefault="00131F8E" w:rsidP="009F48E3">
      <w:pPr>
        <w:numPr>
          <w:ilvl w:val="0"/>
          <w:numId w:val="70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 w:rsidRPr="000065DF">
        <w:rPr>
          <w:rFonts w:hint="eastAsia"/>
          <w:color w:val="000000"/>
          <w:sz w:val="24"/>
        </w:rPr>
        <w:t>装载舱单</w:t>
      </w:r>
      <w:r>
        <w:rPr>
          <w:rFonts w:hint="eastAsia"/>
          <w:color w:val="000000"/>
          <w:sz w:val="24"/>
        </w:rPr>
        <w:t>编辑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spacing w:line="360" w:lineRule="auto"/>
        <w:rPr>
          <w:color w:val="0000FF"/>
          <w:sz w:val="24"/>
        </w:rPr>
      </w:pPr>
      <w:r>
        <w:rPr>
          <w:noProof/>
          <w:color w:val="0000FF"/>
          <w:sz w:val="24"/>
        </w:rPr>
        <w:drawing>
          <wp:inline distT="0" distB="0" distL="0" distR="0">
            <wp:extent cx="5267325" cy="2286000"/>
            <wp:effectExtent l="19050" t="0" r="9525" b="0"/>
            <wp:docPr id="75" name="图片 75" descr="pic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ic040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9F48E3">
      <w:pPr>
        <w:numPr>
          <w:ilvl w:val="0"/>
          <w:numId w:val="70"/>
        </w:numPr>
        <w:rPr>
          <w:color w:val="000000"/>
          <w:sz w:val="24"/>
        </w:rPr>
      </w:pPr>
      <w:r w:rsidRPr="006E7340">
        <w:rPr>
          <w:rFonts w:hint="eastAsia"/>
          <w:color w:val="000000"/>
          <w:sz w:val="24"/>
        </w:rPr>
        <w:t>查询：</w:t>
      </w:r>
      <w:r w:rsidRPr="00652304">
        <w:rPr>
          <w:rFonts w:hint="eastAsia"/>
          <w:color w:val="000000"/>
          <w:sz w:val="24"/>
        </w:rPr>
        <w:t>输入运输工具代码、航次号、英文船名、总提运单号、系统单号、箱号，点击【查询】按钮，显示符合条件的记录，点击【清空】按钮清空输入的查询条件信息；</w:t>
      </w:r>
    </w:p>
    <w:p w:rsidR="00131F8E" w:rsidRDefault="00131F8E" w:rsidP="009F48E3">
      <w:pPr>
        <w:numPr>
          <w:ilvl w:val="0"/>
          <w:numId w:val="70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新增：点击【新增】按钮，进入装载舱单录入页面，如下图：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505075"/>
            <wp:effectExtent l="19050" t="0" r="9525" b="0"/>
            <wp:docPr id="76" name="图片 76" descr="pic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pic041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9F48E3">
      <w:pPr>
        <w:numPr>
          <w:ilvl w:val="0"/>
          <w:numId w:val="7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在编辑页面录入相应信息后点【保存】按钮，则成功新增装载舱单信息；</w:t>
      </w:r>
    </w:p>
    <w:p w:rsidR="00131F8E" w:rsidRDefault="00131F8E" w:rsidP="009F48E3">
      <w:pPr>
        <w:numPr>
          <w:ilvl w:val="0"/>
          <w:numId w:val="7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点击【关闭】按钮，则关闭编辑页面并返回。</w:t>
      </w:r>
    </w:p>
    <w:p w:rsidR="00131F8E" w:rsidRDefault="00131F8E" w:rsidP="009F48E3">
      <w:pPr>
        <w:numPr>
          <w:ilvl w:val="0"/>
          <w:numId w:val="70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修改：点击系统单号链接进入装载舱单编辑页面，对记录进行修改后，点击【保存】按钮，则成功修改装载舱单信息；</w:t>
      </w:r>
    </w:p>
    <w:p w:rsidR="00131F8E" w:rsidRDefault="00131F8E" w:rsidP="009F48E3">
      <w:pPr>
        <w:numPr>
          <w:ilvl w:val="0"/>
          <w:numId w:val="70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删除：点击记录操作栏下的</w:t>
      </w:r>
      <w:r w:rsidR="00311D17">
        <w:rPr>
          <w:rFonts w:hint="eastAsia"/>
          <w:noProof/>
          <w:color w:val="000000"/>
          <w:sz w:val="24"/>
        </w:rPr>
        <w:drawing>
          <wp:inline distT="0" distB="0" distL="0" distR="0">
            <wp:extent cx="257175" cy="200025"/>
            <wp:effectExtent l="19050" t="0" r="9525" b="0"/>
            <wp:docPr id="77" name="图片 77" descr="pic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ic042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/>
          <w:sz w:val="24"/>
        </w:rPr>
        <w:t>按钮，则可删除相应记录。</w:t>
      </w:r>
    </w:p>
    <w:p w:rsidR="00131F8E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26" w:name="_Toc266720613"/>
      <w:bookmarkStart w:id="427" w:name="_Toc495587008"/>
      <w:r>
        <w:rPr>
          <w:rFonts w:ascii="宋体" w:eastAsia="宋体" w:hAnsi="宋体" w:hint="eastAsia"/>
          <w:sz w:val="24"/>
          <w:szCs w:val="24"/>
        </w:rPr>
        <w:t>补充说明</w:t>
      </w:r>
      <w:bookmarkEnd w:id="426"/>
      <w:bookmarkEnd w:id="427"/>
    </w:p>
    <w:p w:rsidR="00131F8E" w:rsidRDefault="00131F8E" w:rsidP="00131F8E">
      <w:pPr>
        <w:ind w:left="42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p w:rsidR="00131F8E" w:rsidRDefault="00131F8E" w:rsidP="009F48E3">
      <w:pPr>
        <w:pStyle w:val="2"/>
        <w:numPr>
          <w:ilvl w:val="1"/>
          <w:numId w:val="79"/>
        </w:numPr>
      </w:pPr>
      <w:bookmarkStart w:id="428" w:name="_Toc266720614"/>
      <w:bookmarkStart w:id="429" w:name="_Toc495587009"/>
      <w:r>
        <w:rPr>
          <w:rFonts w:hint="eastAsia"/>
        </w:rPr>
        <w:t>装载舱单申报</w:t>
      </w:r>
      <w:bookmarkEnd w:id="428"/>
      <w:bookmarkEnd w:id="429"/>
    </w:p>
    <w:p w:rsidR="00131F8E" w:rsidRPr="00BB4444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30" w:name="_Toc266720615"/>
      <w:bookmarkStart w:id="431" w:name="_Toc495587010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30"/>
      <w:bookmarkEnd w:id="431"/>
    </w:p>
    <w:p w:rsidR="00131F8E" w:rsidRDefault="00131F8E" w:rsidP="00131F8E">
      <w:p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对装载舱单进行申报，发送海关。</w:t>
      </w:r>
    </w:p>
    <w:p w:rsidR="00131F8E" w:rsidRPr="00BB4444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32" w:name="_Toc266720616"/>
      <w:bookmarkStart w:id="433" w:name="_Toc495587011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32"/>
      <w:bookmarkEnd w:id="433"/>
    </w:p>
    <w:p w:rsidR="00131F8E" w:rsidRDefault="00131F8E" w:rsidP="009F48E3">
      <w:pPr>
        <w:numPr>
          <w:ilvl w:val="0"/>
          <w:numId w:val="72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 w:rsidRPr="000065DF">
        <w:rPr>
          <w:rFonts w:hint="eastAsia"/>
          <w:color w:val="000000"/>
          <w:sz w:val="24"/>
        </w:rPr>
        <w:t>装载舱单</w:t>
      </w:r>
      <w:r>
        <w:rPr>
          <w:rFonts w:hint="eastAsia"/>
          <w:color w:val="000000"/>
          <w:sz w:val="24"/>
        </w:rPr>
        <w:t>申报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1781175"/>
            <wp:effectExtent l="19050" t="0" r="9525" b="0"/>
            <wp:docPr id="78" name="图片 78" descr="pic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pic043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9F48E3">
      <w:pPr>
        <w:numPr>
          <w:ilvl w:val="0"/>
          <w:numId w:val="7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查询：输入运输工具代码、航次号、英文船名、总提运单号、</w:t>
      </w:r>
      <w:r w:rsidRPr="0031716A">
        <w:rPr>
          <w:color w:val="000000"/>
          <w:sz w:val="24"/>
        </w:rPr>
        <w:t>货物装载运输工具时间</w:t>
      </w:r>
      <w:r w:rsidRPr="00543848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9F48E3">
      <w:pPr>
        <w:numPr>
          <w:ilvl w:val="0"/>
          <w:numId w:val="7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点击运输工具代码链接进入该船期下的所有提单信息显示页面，显示该船期下所有待申报的装载舱单信息，如下图所示：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1781175"/>
            <wp:effectExtent l="19050" t="0" r="9525" b="0"/>
            <wp:docPr id="79" name="图片 79" descr="pic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ic04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9F48E3">
      <w:pPr>
        <w:numPr>
          <w:ilvl w:val="0"/>
          <w:numId w:val="7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131F8E" w:rsidRDefault="00131F8E" w:rsidP="009F48E3">
      <w:pPr>
        <w:numPr>
          <w:ilvl w:val="0"/>
          <w:numId w:val="7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反选：</w:t>
      </w:r>
      <w:r w:rsidRPr="00F93C81">
        <w:rPr>
          <w:rFonts w:hint="eastAsia"/>
          <w:color w:val="000000"/>
          <w:sz w:val="24"/>
        </w:rPr>
        <w:t>点击【反选】按钮则取消当前页面所选中的记录；</w:t>
      </w:r>
    </w:p>
    <w:p w:rsidR="00131F8E" w:rsidRDefault="00131F8E" w:rsidP="009F48E3">
      <w:pPr>
        <w:numPr>
          <w:ilvl w:val="0"/>
          <w:numId w:val="7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发送：选中记录后点击【发送】按钮，则发送装载舱单信息向海关申报；</w:t>
      </w:r>
    </w:p>
    <w:p w:rsidR="00131F8E" w:rsidRDefault="00131F8E" w:rsidP="009F48E3">
      <w:pPr>
        <w:numPr>
          <w:ilvl w:val="0"/>
          <w:numId w:val="7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整船发送：选中记录或未选中记录，点击【整船发送】，则发送该船期下所有待申报的转载舱单信息向海关申报；</w:t>
      </w:r>
    </w:p>
    <w:p w:rsidR="00131F8E" w:rsidRDefault="00131F8E" w:rsidP="009F48E3">
      <w:pPr>
        <w:numPr>
          <w:ilvl w:val="0"/>
          <w:numId w:val="7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返回：点击【返回】按钮则返回上一级页面，显示所有已查询的记录。</w:t>
      </w:r>
    </w:p>
    <w:p w:rsidR="00131F8E" w:rsidRDefault="00131F8E" w:rsidP="009F48E3">
      <w:pPr>
        <w:numPr>
          <w:ilvl w:val="0"/>
          <w:numId w:val="7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查看记录：点击【系统单号】进入装载舱单详细资料页面，显示装载舱单详细信息。</w:t>
      </w:r>
    </w:p>
    <w:p w:rsidR="00131F8E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34" w:name="_Toc266720617"/>
      <w:bookmarkStart w:id="435" w:name="_Toc495587012"/>
      <w:r>
        <w:rPr>
          <w:rFonts w:ascii="宋体" w:eastAsia="宋体" w:hAnsi="宋体" w:hint="eastAsia"/>
          <w:sz w:val="24"/>
          <w:szCs w:val="24"/>
        </w:rPr>
        <w:t>补充说明</w:t>
      </w:r>
      <w:bookmarkEnd w:id="434"/>
      <w:bookmarkEnd w:id="435"/>
    </w:p>
    <w:p w:rsidR="00131F8E" w:rsidRDefault="00131F8E" w:rsidP="009F48E3">
      <w:pPr>
        <w:numPr>
          <w:ilvl w:val="0"/>
          <w:numId w:val="74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装载舱单记录向海关申报后，该记录在装载舱单申报页面消失。</w:t>
      </w:r>
    </w:p>
    <w:p w:rsidR="00131F8E" w:rsidRDefault="00131F8E" w:rsidP="009F48E3">
      <w:pPr>
        <w:pStyle w:val="2"/>
        <w:numPr>
          <w:ilvl w:val="1"/>
          <w:numId w:val="79"/>
        </w:numPr>
      </w:pPr>
      <w:bookmarkStart w:id="436" w:name="_Toc266720618"/>
      <w:bookmarkStart w:id="437" w:name="_Toc495587013"/>
      <w:r>
        <w:rPr>
          <w:rFonts w:hint="eastAsia"/>
        </w:rPr>
        <w:t>装载舱单删除申报</w:t>
      </w:r>
      <w:bookmarkEnd w:id="436"/>
      <w:bookmarkEnd w:id="437"/>
    </w:p>
    <w:p w:rsidR="00131F8E" w:rsidRPr="00BB4444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38" w:name="_Toc266720619"/>
      <w:bookmarkStart w:id="439" w:name="_Toc49558701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38"/>
      <w:bookmarkEnd w:id="439"/>
    </w:p>
    <w:p w:rsidR="00131F8E" w:rsidRDefault="00131F8E" w:rsidP="00131F8E">
      <w:p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对装载舱单进行删除申报，发送海关。</w:t>
      </w:r>
    </w:p>
    <w:p w:rsidR="00131F8E" w:rsidRPr="00BB4444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40" w:name="_Toc266720620"/>
      <w:bookmarkStart w:id="441" w:name="_Toc49558701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40"/>
      <w:bookmarkEnd w:id="441"/>
    </w:p>
    <w:p w:rsidR="00131F8E" w:rsidRDefault="00131F8E" w:rsidP="009F48E3">
      <w:pPr>
        <w:numPr>
          <w:ilvl w:val="0"/>
          <w:numId w:val="75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 w:rsidRPr="000065DF">
        <w:rPr>
          <w:rFonts w:hint="eastAsia"/>
          <w:color w:val="000000"/>
          <w:sz w:val="24"/>
        </w:rPr>
        <w:t>装载舱单</w:t>
      </w:r>
      <w:r>
        <w:rPr>
          <w:rFonts w:hint="eastAsia"/>
          <w:color w:val="000000"/>
          <w:sz w:val="24"/>
        </w:rPr>
        <w:t>删除申报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spacing w:line="360" w:lineRule="auto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371725"/>
            <wp:effectExtent l="19050" t="0" r="9525" b="0"/>
            <wp:docPr id="80" name="图片 80" descr="pic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pic045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9F48E3">
      <w:pPr>
        <w:numPr>
          <w:ilvl w:val="0"/>
          <w:numId w:val="7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查询：输入运输工具代码、航次号、英文船名、总提运单号、系统单号</w:t>
      </w:r>
      <w:r w:rsidRPr="00543848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9F48E3">
      <w:pPr>
        <w:numPr>
          <w:ilvl w:val="0"/>
          <w:numId w:val="7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点击系统单号链接进入预览装载舱单信息页面，查看装载舱单信息；</w:t>
      </w:r>
    </w:p>
    <w:p w:rsidR="00131F8E" w:rsidRDefault="00131F8E" w:rsidP="009F48E3">
      <w:pPr>
        <w:numPr>
          <w:ilvl w:val="0"/>
          <w:numId w:val="7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131F8E" w:rsidRDefault="00131F8E" w:rsidP="009F48E3">
      <w:pPr>
        <w:numPr>
          <w:ilvl w:val="0"/>
          <w:numId w:val="7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反选：</w:t>
      </w:r>
      <w:r w:rsidRPr="00F93C81">
        <w:rPr>
          <w:rFonts w:hint="eastAsia"/>
          <w:color w:val="000000"/>
          <w:sz w:val="24"/>
        </w:rPr>
        <w:t>点击【反选】按钮则取消当前页面所选中的记录；</w:t>
      </w:r>
    </w:p>
    <w:p w:rsidR="00131F8E" w:rsidRPr="006909B3" w:rsidRDefault="00131F8E" w:rsidP="009F48E3">
      <w:pPr>
        <w:numPr>
          <w:ilvl w:val="0"/>
          <w:numId w:val="7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选中单条或者多条记录后点击【发送】按钮，则发送装载舱单删除信息向海关申报。</w:t>
      </w:r>
    </w:p>
    <w:p w:rsidR="00131F8E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42" w:name="_Toc266720621"/>
      <w:bookmarkStart w:id="443" w:name="_Toc495587016"/>
      <w:r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442"/>
      <w:bookmarkEnd w:id="443"/>
    </w:p>
    <w:p w:rsidR="00131F8E" w:rsidRDefault="00131F8E" w:rsidP="009F48E3">
      <w:pPr>
        <w:numPr>
          <w:ilvl w:val="0"/>
          <w:numId w:val="7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装载舱单删除记录向海关申报后，该记录在装载舱单删除申报页面消失。</w:t>
      </w:r>
    </w:p>
    <w:p w:rsidR="00131F8E" w:rsidRDefault="00131F8E" w:rsidP="009F48E3">
      <w:pPr>
        <w:pStyle w:val="2"/>
        <w:numPr>
          <w:ilvl w:val="1"/>
          <w:numId w:val="79"/>
        </w:numPr>
      </w:pPr>
      <w:bookmarkStart w:id="444" w:name="_Toc266720622"/>
      <w:bookmarkStart w:id="445" w:name="_Toc495587017"/>
      <w:r>
        <w:rPr>
          <w:rFonts w:hint="eastAsia"/>
        </w:rPr>
        <w:t>装载舱单查询</w:t>
      </w:r>
      <w:bookmarkEnd w:id="444"/>
      <w:bookmarkEnd w:id="445"/>
    </w:p>
    <w:p w:rsidR="00131F8E" w:rsidRPr="00BB4444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46" w:name="_Toc266720623"/>
      <w:bookmarkStart w:id="447" w:name="_Toc49558701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46"/>
      <w:bookmarkEnd w:id="447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查询装载舱单详细信息及查看回执信息。</w:t>
      </w:r>
    </w:p>
    <w:p w:rsidR="00131F8E" w:rsidRPr="00BB4444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48" w:name="_Toc266720624"/>
      <w:bookmarkStart w:id="449" w:name="_Toc49558701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48"/>
      <w:bookmarkEnd w:id="449"/>
    </w:p>
    <w:p w:rsidR="00131F8E" w:rsidRDefault="00131F8E" w:rsidP="009F48E3">
      <w:pPr>
        <w:numPr>
          <w:ilvl w:val="0"/>
          <w:numId w:val="77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装载舱单查询</w:t>
      </w:r>
      <w:r w:rsidRPr="00627B01">
        <w:rPr>
          <w:rFonts w:hint="eastAsia"/>
          <w:color w:val="000000"/>
          <w:sz w:val="24"/>
        </w:rPr>
        <w:t>页面，如下图：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133600"/>
            <wp:effectExtent l="19050" t="0" r="9525" b="0"/>
            <wp:docPr id="81" name="图片 81" descr="pic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ic046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9F48E3">
      <w:pPr>
        <w:numPr>
          <w:ilvl w:val="0"/>
          <w:numId w:val="77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查询：输入运输工具代码、航次号、英文船名、总提运单号、系统单号、单状态、是否散货</w:t>
      </w:r>
      <w:r w:rsidRPr="00B8582B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9F48E3">
      <w:pPr>
        <w:numPr>
          <w:ilvl w:val="0"/>
          <w:numId w:val="77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查看记录：点击系统单号链接进入详细资料显示页面，显示装载舱单信息；</w:t>
      </w:r>
    </w:p>
    <w:p w:rsidR="00131F8E" w:rsidRPr="002634BA" w:rsidRDefault="00131F8E" w:rsidP="009F48E3">
      <w:pPr>
        <w:numPr>
          <w:ilvl w:val="0"/>
          <w:numId w:val="77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查看回执：点击查看回执链接进入查看回执信息页面，显示回执详细信息。</w:t>
      </w:r>
    </w:p>
    <w:p w:rsidR="00131F8E" w:rsidRDefault="00131F8E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0" w:name="_Toc266720625"/>
      <w:bookmarkStart w:id="451" w:name="_Toc495587020"/>
      <w:r>
        <w:rPr>
          <w:rFonts w:ascii="宋体" w:eastAsia="宋体" w:hAnsi="宋体" w:hint="eastAsia"/>
          <w:sz w:val="24"/>
          <w:szCs w:val="24"/>
        </w:rPr>
        <w:t>补充说明</w:t>
      </w:r>
      <w:bookmarkEnd w:id="450"/>
      <w:bookmarkEnd w:id="451"/>
    </w:p>
    <w:p w:rsidR="00131F8E" w:rsidRDefault="00131F8E" w:rsidP="009F48E3">
      <w:pPr>
        <w:numPr>
          <w:ilvl w:val="0"/>
          <w:numId w:val="7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所有在系统建立的任何状态的装载舱单均可在此查询</w:t>
      </w:r>
      <w:r w:rsidR="005D70AC">
        <w:rPr>
          <w:rFonts w:hint="eastAsia"/>
          <w:color w:val="000000"/>
          <w:sz w:val="24"/>
        </w:rPr>
        <w:t>。</w:t>
      </w:r>
    </w:p>
    <w:p w:rsidR="005D70AC" w:rsidRPr="00833C61" w:rsidRDefault="005D70AC" w:rsidP="009F48E3">
      <w:pPr>
        <w:pStyle w:val="1"/>
        <w:numPr>
          <w:ilvl w:val="0"/>
          <w:numId w:val="99"/>
        </w:numPr>
        <w:ind w:left="425" w:hanging="425"/>
        <w:jc w:val="left"/>
      </w:pPr>
      <w:bookmarkStart w:id="452" w:name="_Toc495587021"/>
      <w:r w:rsidRPr="00833C61">
        <w:rPr>
          <w:rFonts w:hint="eastAsia"/>
        </w:rPr>
        <w:t>进口</w:t>
      </w:r>
      <w:r w:rsidRPr="00170C34">
        <w:rPr>
          <w:rFonts w:hint="eastAsia"/>
          <w:color w:val="000000"/>
        </w:rPr>
        <w:t>业务</w:t>
      </w:r>
      <w:bookmarkEnd w:id="452"/>
    </w:p>
    <w:p w:rsidR="005D70AC" w:rsidRPr="00986FA0" w:rsidRDefault="005D70AC" w:rsidP="005D70AC">
      <w:pPr>
        <w:spacing w:line="360" w:lineRule="auto"/>
        <w:rPr>
          <w:color w:val="000000"/>
          <w:sz w:val="24"/>
        </w:rPr>
      </w:pPr>
      <w:r w:rsidRPr="00986FA0">
        <w:rPr>
          <w:rFonts w:hint="eastAsia"/>
          <w:color w:val="000000"/>
          <w:sz w:val="24"/>
        </w:rPr>
        <w:t>对进口业务进行编辑和查询，完成原始舱单的主要、次要、修改、删除申报</w:t>
      </w:r>
      <w:r>
        <w:rPr>
          <w:rFonts w:hint="eastAsia"/>
          <w:color w:val="000000"/>
          <w:sz w:val="24"/>
        </w:rPr>
        <w:t>。</w:t>
      </w:r>
    </w:p>
    <w:p w:rsidR="00FB7751" w:rsidRPr="00FB7751" w:rsidRDefault="00FB7751" w:rsidP="009F48E3">
      <w:pPr>
        <w:pStyle w:val="ae"/>
        <w:keepNext/>
        <w:keepLines/>
        <w:numPr>
          <w:ilvl w:val="0"/>
          <w:numId w:val="7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453" w:name="_Toc266784916"/>
      <w:bookmarkStart w:id="454" w:name="_Toc266956507"/>
      <w:bookmarkStart w:id="455" w:name="_Toc266956766"/>
      <w:bookmarkStart w:id="456" w:name="_Toc266957151"/>
      <w:bookmarkStart w:id="457" w:name="_Toc266958239"/>
      <w:bookmarkStart w:id="458" w:name="_Toc266958496"/>
      <w:bookmarkStart w:id="459" w:name="_Toc266958753"/>
      <w:bookmarkStart w:id="460" w:name="_Toc495503916"/>
      <w:bookmarkStart w:id="461" w:name="_Toc495586776"/>
      <w:bookmarkStart w:id="462" w:name="_Toc49558702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</w:p>
    <w:p w:rsidR="005D70AC" w:rsidRPr="00833C61" w:rsidRDefault="005D70AC" w:rsidP="009F48E3">
      <w:pPr>
        <w:pStyle w:val="2"/>
        <w:numPr>
          <w:ilvl w:val="1"/>
          <w:numId w:val="79"/>
        </w:numPr>
      </w:pPr>
      <w:bookmarkStart w:id="463" w:name="_Toc495587023"/>
      <w:r w:rsidRPr="00833C61">
        <w:rPr>
          <w:rFonts w:hint="eastAsia"/>
        </w:rPr>
        <w:t>原始舱单编辑</w:t>
      </w:r>
      <w:bookmarkEnd w:id="463"/>
    </w:p>
    <w:p w:rsidR="005D70AC" w:rsidRPr="00BB4444" w:rsidRDefault="005D70AC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4" w:name="_Toc49558702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64"/>
    </w:p>
    <w:p w:rsidR="005D70AC" w:rsidRPr="008A4275" w:rsidRDefault="005D70AC" w:rsidP="005D70AC">
      <w:pPr>
        <w:spacing w:line="360" w:lineRule="auto"/>
        <w:rPr>
          <w:color w:val="000000"/>
          <w:sz w:val="24"/>
        </w:rPr>
      </w:pPr>
      <w:r w:rsidRPr="008A4275">
        <w:rPr>
          <w:rFonts w:hint="eastAsia"/>
          <w:color w:val="000000"/>
          <w:sz w:val="24"/>
        </w:rPr>
        <w:t>对原始舱单进行</w:t>
      </w:r>
      <w:r>
        <w:rPr>
          <w:rFonts w:hint="eastAsia"/>
          <w:color w:val="000000"/>
          <w:sz w:val="24"/>
        </w:rPr>
        <w:t>新增、查询</w:t>
      </w:r>
      <w:r w:rsidRPr="008A4275">
        <w:rPr>
          <w:rFonts w:hint="eastAsia"/>
          <w:color w:val="000000"/>
          <w:sz w:val="24"/>
        </w:rPr>
        <w:t>、次要数据录入、修改以及删除</w:t>
      </w:r>
      <w:r>
        <w:rPr>
          <w:rFonts w:hint="eastAsia"/>
          <w:color w:val="000000"/>
          <w:sz w:val="24"/>
        </w:rPr>
        <w:t>，并提供查看原始舱单具体信息，查看回执的功能。</w:t>
      </w:r>
    </w:p>
    <w:p w:rsidR="005D70AC" w:rsidRPr="00BB4444" w:rsidRDefault="005D70AC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5" w:name="_Toc49558702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65"/>
    </w:p>
    <w:p w:rsidR="005D70AC" w:rsidRPr="008A4275" w:rsidRDefault="0092561B" w:rsidP="009F48E3">
      <w:pPr>
        <w:numPr>
          <w:ilvl w:val="0"/>
          <w:numId w:val="95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="005D70AC" w:rsidRPr="008A4275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8A4275" w:rsidRDefault="00311D17" w:rsidP="005D70AC">
      <w:pPr>
        <w:spacing w:line="360" w:lineRule="auto"/>
        <w:ind w:left="420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/>
          <w:noProof/>
          <w:color w:val="000000"/>
          <w:sz w:val="24"/>
        </w:rPr>
        <w:drawing>
          <wp:inline distT="0" distB="0" distL="0" distR="0">
            <wp:extent cx="5267325" cy="2600325"/>
            <wp:effectExtent l="1905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8A4275" w:rsidRDefault="005D70AC" w:rsidP="009F48E3">
      <w:pPr>
        <w:numPr>
          <w:ilvl w:val="0"/>
          <w:numId w:val="95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</w:rPr>
        <w:t>查询：用户输入查询条件，点击【查询】按钮，显示符合条件的记录；点击【清空】按钮，清空查询</w:t>
      </w:r>
      <w:r>
        <w:rPr>
          <w:rFonts w:ascii="宋体" w:hAnsi="宋体" w:hint="eastAsia"/>
          <w:color w:val="000000"/>
          <w:sz w:val="24"/>
        </w:rPr>
        <w:t>字段</w:t>
      </w:r>
      <w:r w:rsidRPr="008A4275">
        <w:rPr>
          <w:rFonts w:ascii="宋体" w:hAnsi="宋体" w:hint="eastAsia"/>
          <w:color w:val="000000"/>
          <w:sz w:val="24"/>
        </w:rPr>
        <w:t>信息；</w:t>
      </w:r>
    </w:p>
    <w:p w:rsidR="005D70AC" w:rsidRPr="008A4275" w:rsidRDefault="005D70AC" w:rsidP="009F48E3">
      <w:pPr>
        <w:numPr>
          <w:ilvl w:val="0"/>
          <w:numId w:val="95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</w:rPr>
        <w:t>新增</w:t>
      </w:r>
      <w:r w:rsidRPr="008A4275">
        <w:rPr>
          <w:rFonts w:ascii="宋体" w:hAnsi="宋体" w:hint="eastAsia"/>
          <w:color w:val="000000"/>
          <w:sz w:val="24"/>
        </w:rPr>
        <w:t>：点击</w:t>
      </w:r>
      <w:r>
        <w:rPr>
          <w:rFonts w:ascii="宋体" w:hAnsi="宋体" w:hint="eastAsia"/>
          <w:color w:val="000000"/>
          <w:sz w:val="24"/>
        </w:rPr>
        <w:t>原始舱单编辑</w:t>
      </w:r>
      <w:r w:rsidRPr="008A4275">
        <w:rPr>
          <w:rFonts w:ascii="宋体" w:hAnsi="宋体" w:hint="eastAsia"/>
          <w:color w:val="000000"/>
          <w:sz w:val="24"/>
        </w:rPr>
        <w:t>界面的【新增】按钮，弹出新增界面，如下图：在</w:t>
      </w:r>
      <w:r>
        <w:rPr>
          <w:rFonts w:ascii="宋体" w:hAnsi="宋体" w:hint="eastAsia"/>
          <w:color w:val="000000"/>
          <w:sz w:val="24"/>
        </w:rPr>
        <w:t>下图所示</w:t>
      </w:r>
      <w:r w:rsidRPr="008A4275">
        <w:rPr>
          <w:rFonts w:ascii="宋体" w:hAnsi="宋体" w:hint="eastAsia"/>
          <w:color w:val="000000"/>
          <w:sz w:val="24"/>
        </w:rPr>
        <w:t>界面录入相关数据，点击【保存】按钮，</w:t>
      </w:r>
      <w:r>
        <w:rPr>
          <w:rFonts w:ascii="宋体" w:hAnsi="宋体" w:hint="eastAsia"/>
          <w:color w:val="000000"/>
          <w:sz w:val="24"/>
        </w:rPr>
        <w:t>保存</w:t>
      </w:r>
      <w:r w:rsidRPr="008A4275">
        <w:rPr>
          <w:rFonts w:ascii="宋体" w:hAnsi="宋体" w:hint="eastAsia"/>
          <w:color w:val="000000"/>
          <w:sz w:val="24"/>
        </w:rPr>
        <w:t>成功</w:t>
      </w:r>
      <w:r>
        <w:rPr>
          <w:rFonts w:ascii="宋体" w:hAnsi="宋体" w:hint="eastAsia"/>
          <w:color w:val="000000"/>
          <w:sz w:val="24"/>
        </w:rPr>
        <w:t>，数据</w:t>
      </w:r>
      <w:r w:rsidRPr="008A4275">
        <w:rPr>
          <w:rFonts w:ascii="宋体" w:hAnsi="宋体" w:hint="eastAsia"/>
          <w:color w:val="000000"/>
          <w:sz w:val="24"/>
        </w:rPr>
        <w:t>显示在原始舱单编辑界面；点击【增加】按钮，清空界面信息；点击【关闭】按钮，关闭新增界面；</w:t>
      </w:r>
    </w:p>
    <w:p w:rsidR="005D70AC" w:rsidRPr="008A4275" w:rsidRDefault="00311D17" w:rsidP="005D70AC">
      <w:pPr>
        <w:spacing w:line="360" w:lineRule="auto"/>
        <w:ind w:left="420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noProof/>
          <w:color w:val="000000"/>
          <w:sz w:val="24"/>
        </w:rPr>
        <w:lastRenderedPageBreak/>
        <w:drawing>
          <wp:inline distT="0" distB="0" distL="0" distR="0">
            <wp:extent cx="5257800" cy="3752850"/>
            <wp:effectExtent l="1905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8A4275" w:rsidRDefault="005D70AC" w:rsidP="009F48E3">
      <w:pPr>
        <w:numPr>
          <w:ilvl w:val="0"/>
          <w:numId w:val="95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</w:rPr>
        <w:t>修改：进入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界面，查询出相关记录后，勾选相应记录，点击【修改】按钮，自动弹出修改界面，在界面修改相关字段后，点击【保存】按钮，完成修改；</w:t>
      </w:r>
    </w:p>
    <w:p w:rsidR="005D70AC" w:rsidRPr="008A4275" w:rsidRDefault="005D70AC" w:rsidP="009F48E3">
      <w:pPr>
        <w:numPr>
          <w:ilvl w:val="0"/>
          <w:numId w:val="95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</w:rPr>
        <w:t>次要数据录入：进入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界面，查询出相关记录后，勾选相应记录，点击【</w:t>
      </w:r>
      <w:r w:rsidRPr="008A4275">
        <w:rPr>
          <w:rFonts w:ascii="宋体" w:hAnsi="宋体" w:hint="eastAsia"/>
          <w:color w:val="000000"/>
          <w:sz w:val="24"/>
        </w:rPr>
        <w:t>次要数据录入</w:t>
      </w:r>
      <w:r w:rsidRPr="008A4275">
        <w:rPr>
          <w:rFonts w:ascii="宋体" w:hAnsi="宋体" w:hint="eastAsia"/>
          <w:color w:val="000000"/>
          <w:sz w:val="24"/>
          <w:lang w:eastAsia="zh-SG"/>
        </w:rPr>
        <w:t>】按钮，自动弹出</w:t>
      </w:r>
      <w:r w:rsidRPr="008A4275">
        <w:rPr>
          <w:rFonts w:ascii="宋体" w:hAnsi="宋体" w:hint="eastAsia"/>
          <w:color w:val="000000"/>
          <w:sz w:val="24"/>
        </w:rPr>
        <w:t>次要数据录入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界面，在界面录入相关字段后，点击【保存】按钮，完成</w:t>
      </w:r>
      <w:r w:rsidRPr="008A4275">
        <w:rPr>
          <w:rFonts w:ascii="宋体" w:hAnsi="宋体" w:hint="eastAsia"/>
          <w:color w:val="000000"/>
          <w:sz w:val="24"/>
        </w:rPr>
        <w:t>次要数据录入；</w:t>
      </w:r>
    </w:p>
    <w:p w:rsidR="005D70AC" w:rsidRPr="008A4275" w:rsidRDefault="005D70AC" w:rsidP="009F48E3">
      <w:pPr>
        <w:numPr>
          <w:ilvl w:val="0"/>
          <w:numId w:val="95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  <w:lang w:eastAsia="zh-SG"/>
        </w:rPr>
        <w:t>删除：</w:t>
      </w:r>
      <w:r w:rsidRPr="008A4275">
        <w:rPr>
          <w:rFonts w:ascii="宋体" w:hAnsi="宋体" w:hint="eastAsia"/>
          <w:color w:val="000000"/>
          <w:sz w:val="24"/>
        </w:rPr>
        <w:t>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界面，查询出相关记录后，勾选相应记录，点击【</w:t>
      </w:r>
      <w:r w:rsidRPr="008A4275">
        <w:rPr>
          <w:rFonts w:ascii="宋体" w:hAnsi="宋体" w:hint="eastAsia"/>
          <w:color w:val="000000"/>
          <w:sz w:val="24"/>
        </w:rPr>
        <w:t>删除</w:t>
      </w:r>
      <w:r w:rsidRPr="008A4275">
        <w:rPr>
          <w:rFonts w:ascii="宋体" w:hAnsi="宋体" w:hint="eastAsia"/>
          <w:color w:val="000000"/>
          <w:sz w:val="24"/>
          <w:lang w:eastAsia="zh-SG"/>
        </w:rPr>
        <w:t>】按钮，删除原始舱单信息</w:t>
      </w:r>
      <w:r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Default="005D70AC" w:rsidP="009F48E3">
      <w:pPr>
        <w:numPr>
          <w:ilvl w:val="0"/>
          <w:numId w:val="95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</w:rPr>
        <w:t>查看</w:t>
      </w:r>
      <w:r>
        <w:rPr>
          <w:rFonts w:ascii="宋体" w:hAnsi="宋体" w:hint="eastAsia"/>
          <w:color w:val="000000"/>
          <w:sz w:val="24"/>
        </w:rPr>
        <w:t>记录</w:t>
      </w:r>
      <w:r w:rsidRPr="008A4275">
        <w:rPr>
          <w:rFonts w:ascii="宋体" w:hAnsi="宋体" w:hint="eastAsia"/>
          <w:color w:val="000000"/>
          <w:sz w:val="24"/>
        </w:rPr>
        <w:t>：进入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</w:t>
      </w:r>
      <w:r>
        <w:rPr>
          <w:rFonts w:ascii="宋体" w:hAnsi="宋体" w:hint="eastAsia"/>
          <w:color w:val="000000"/>
          <w:sz w:val="24"/>
        </w:rPr>
        <w:t>查询出相应记录后，</w:t>
      </w:r>
      <w:r w:rsidRPr="008A4275">
        <w:rPr>
          <w:rFonts w:ascii="宋体" w:hAnsi="宋体" w:hint="eastAsia"/>
          <w:color w:val="000000"/>
          <w:sz w:val="24"/>
        </w:rPr>
        <w:t>点击记录置灰</w:t>
      </w:r>
      <w:r>
        <w:rPr>
          <w:rFonts w:ascii="宋体" w:hAnsi="宋体" w:hint="eastAsia"/>
          <w:color w:val="000000"/>
          <w:sz w:val="24"/>
        </w:rPr>
        <w:t>处</w:t>
      </w:r>
      <w:r w:rsidRPr="008A4275">
        <w:rPr>
          <w:rFonts w:ascii="宋体" w:hAnsi="宋体" w:hint="eastAsia"/>
          <w:color w:val="000000"/>
          <w:sz w:val="24"/>
        </w:rPr>
        <w:t>的“序号”，</w:t>
      </w:r>
      <w:r>
        <w:rPr>
          <w:rFonts w:ascii="宋体" w:hAnsi="宋体" w:hint="eastAsia"/>
          <w:color w:val="000000"/>
          <w:sz w:val="24"/>
        </w:rPr>
        <w:t>弹出相应的原始舱单具体信息供查看；</w:t>
      </w:r>
    </w:p>
    <w:p w:rsidR="005D70AC" w:rsidRDefault="005D70AC" w:rsidP="009F48E3">
      <w:pPr>
        <w:numPr>
          <w:ilvl w:val="0"/>
          <w:numId w:val="95"/>
        </w:numPr>
        <w:spacing w:line="360" w:lineRule="auto"/>
        <w:rPr>
          <w:rFonts w:ascii="宋体" w:hAnsi="宋体"/>
          <w:color w:val="000000"/>
          <w:sz w:val="24"/>
        </w:rPr>
      </w:pPr>
      <w:r w:rsidRPr="008A4275">
        <w:rPr>
          <w:rFonts w:ascii="宋体" w:hAnsi="宋体" w:hint="eastAsia"/>
          <w:color w:val="000000"/>
          <w:sz w:val="24"/>
        </w:rPr>
        <w:t>查看回执：进入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</w:t>
      </w:r>
      <w:r>
        <w:rPr>
          <w:rFonts w:ascii="宋体" w:hAnsi="宋体" w:hint="eastAsia"/>
          <w:color w:val="000000"/>
          <w:sz w:val="24"/>
        </w:rPr>
        <w:t>查询出相应记录后，点击【查看回执】按钮，查看回执状态，如下图：</w:t>
      </w:r>
    </w:p>
    <w:p w:rsidR="005D70AC" w:rsidRPr="008A4275" w:rsidRDefault="00311D17" w:rsidP="005D70AC">
      <w:pPr>
        <w:spacing w:line="360" w:lineRule="auto"/>
        <w:ind w:left="420"/>
        <w:rPr>
          <w:rFonts w:ascii="宋体" w:hAnsi="宋体"/>
          <w:color w:val="000000"/>
          <w:sz w:val="24"/>
        </w:rPr>
      </w:pPr>
      <w:r>
        <w:rPr>
          <w:rFonts w:ascii="宋体" w:hAnsi="宋体"/>
          <w:noProof/>
          <w:color w:val="000000"/>
          <w:sz w:val="24"/>
        </w:rPr>
        <w:lastRenderedPageBreak/>
        <w:drawing>
          <wp:inline distT="0" distB="0" distL="0" distR="0">
            <wp:extent cx="5267325" cy="3352800"/>
            <wp:effectExtent l="1905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Default="005D70AC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6" w:name="_Toc495587026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66"/>
    </w:p>
    <w:p w:rsidR="005D70AC" w:rsidRPr="00986FA0" w:rsidRDefault="005D70AC" w:rsidP="005D70AC">
      <w:r>
        <w:rPr>
          <w:rFonts w:hint="eastAsia"/>
        </w:rPr>
        <w:t>无</w:t>
      </w:r>
    </w:p>
    <w:p w:rsidR="005D70AC" w:rsidRPr="007564BA" w:rsidRDefault="005D70AC" w:rsidP="009F48E3">
      <w:pPr>
        <w:pStyle w:val="2"/>
        <w:numPr>
          <w:ilvl w:val="1"/>
          <w:numId w:val="79"/>
        </w:numPr>
      </w:pPr>
      <w:bookmarkStart w:id="467" w:name="_Toc495587027"/>
      <w:r w:rsidRPr="007564BA">
        <w:rPr>
          <w:rFonts w:hint="eastAsia"/>
        </w:rPr>
        <w:t>原始舱单主要数据申报</w:t>
      </w:r>
      <w:bookmarkEnd w:id="467"/>
    </w:p>
    <w:p w:rsidR="005D70AC" w:rsidRPr="00BB4444" w:rsidRDefault="005D70AC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8" w:name="_Toc49558702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68"/>
    </w:p>
    <w:p w:rsidR="005D70AC" w:rsidRPr="00C71911" w:rsidRDefault="005D70AC" w:rsidP="008C3978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对原始舱单主要数据进行查询</w:t>
      </w:r>
      <w:r>
        <w:rPr>
          <w:rFonts w:hint="eastAsia"/>
          <w:color w:val="000000"/>
          <w:sz w:val="24"/>
        </w:rPr>
        <w:t>和</w:t>
      </w:r>
      <w:r w:rsidRPr="00C71911">
        <w:rPr>
          <w:rFonts w:hint="eastAsia"/>
          <w:color w:val="000000"/>
          <w:sz w:val="24"/>
        </w:rPr>
        <w:t>申报</w:t>
      </w:r>
      <w:r>
        <w:rPr>
          <w:rFonts w:hint="eastAsia"/>
          <w:color w:val="000000"/>
          <w:sz w:val="24"/>
        </w:rPr>
        <w:t>，并提供查看原始舱单具体信息的功能。</w:t>
      </w:r>
    </w:p>
    <w:p w:rsidR="005D70AC" w:rsidRPr="00BB4444" w:rsidRDefault="005D70AC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9" w:name="_Toc49558702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69"/>
    </w:p>
    <w:p w:rsidR="005D70AC" w:rsidRPr="00C71911" w:rsidRDefault="00671390" w:rsidP="009F48E3">
      <w:pPr>
        <w:numPr>
          <w:ilvl w:val="0"/>
          <w:numId w:val="96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C71911">
        <w:rPr>
          <w:rFonts w:ascii="宋体" w:hAnsi="宋体"/>
          <w:color w:val="000000"/>
          <w:sz w:val="24"/>
          <w:lang w:eastAsia="zh-SG"/>
        </w:rPr>
        <w:t>进口业务 -&gt;原始舱单主要数据申报</w:t>
      </w:r>
      <w:r w:rsidR="005D70AC" w:rsidRPr="00C71911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1933575"/>
            <wp:effectExtent l="1905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9F48E3">
      <w:pPr>
        <w:numPr>
          <w:ilvl w:val="0"/>
          <w:numId w:val="96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</w:t>
      </w:r>
      <w:r w:rsidRPr="00165D4C">
        <w:rPr>
          <w:rFonts w:hint="eastAsia"/>
          <w:color w:val="000000"/>
          <w:sz w:val="24"/>
        </w:rPr>
        <w:lastRenderedPageBreak/>
        <w:t>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9F48E3">
      <w:pPr>
        <w:numPr>
          <w:ilvl w:val="0"/>
          <w:numId w:val="96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发送</w:t>
      </w:r>
      <w:r w:rsidRPr="00165D4C">
        <w:rPr>
          <w:rFonts w:hint="eastAsia"/>
          <w:color w:val="000000"/>
          <w:sz w:val="24"/>
          <w:lang w:eastAsia="zh-SG"/>
        </w:rPr>
        <w:t>：用户按条件查询出记录后，勾选相应记录，点击界面的【发送】</w:t>
      </w:r>
      <w:r>
        <w:rPr>
          <w:rFonts w:hint="eastAsia"/>
          <w:color w:val="000000"/>
          <w:sz w:val="24"/>
          <w:lang w:eastAsia="zh-SG"/>
        </w:rPr>
        <w:t>按钮，对原始舱单主要数据进行申报；</w:t>
      </w:r>
    </w:p>
    <w:p w:rsidR="005D70AC" w:rsidRDefault="005D70AC" w:rsidP="009F48E3">
      <w:pPr>
        <w:numPr>
          <w:ilvl w:val="0"/>
          <w:numId w:val="96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全选：</w:t>
      </w:r>
      <w:r>
        <w:rPr>
          <w:rFonts w:ascii="宋体" w:hAnsi="宋体" w:hint="eastAsia"/>
          <w:color w:val="000000"/>
          <w:sz w:val="24"/>
          <w:lang w:eastAsia="zh-SG"/>
        </w:rPr>
        <w:t>点击【全选】按钮，勾选界面的所有信息</w:t>
      </w:r>
      <w:r w:rsidR="00671390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Default="005D70AC" w:rsidP="009F48E3">
      <w:pPr>
        <w:numPr>
          <w:ilvl w:val="0"/>
          <w:numId w:val="96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反选：</w:t>
      </w:r>
      <w:r>
        <w:rPr>
          <w:rFonts w:ascii="宋体" w:hAnsi="宋体" w:hint="eastAsia"/>
          <w:color w:val="000000"/>
          <w:sz w:val="24"/>
          <w:lang w:eastAsia="zh-SG"/>
        </w:rPr>
        <w:t>点击【反选】按钮，取消勾选界面的所有信息</w:t>
      </w:r>
      <w:r w:rsidR="00671390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Pr="003F7B1C" w:rsidRDefault="005D70AC" w:rsidP="009F48E3">
      <w:pPr>
        <w:numPr>
          <w:ilvl w:val="0"/>
          <w:numId w:val="96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原始舱单主要数据的具体信息供查看。</w:t>
      </w:r>
      <w:r>
        <w:rPr>
          <w:rFonts w:hint="eastAsia"/>
          <w:color w:val="000000"/>
          <w:sz w:val="24"/>
          <w:lang w:eastAsia="zh-SG"/>
        </w:rPr>
        <w:t xml:space="preserve"> </w:t>
      </w:r>
    </w:p>
    <w:p w:rsidR="005D70AC" w:rsidRPr="00BB4444" w:rsidRDefault="005D70AC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70" w:name="_Toc495587030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70"/>
    </w:p>
    <w:p w:rsidR="005D70AC" w:rsidRPr="00ED1D03" w:rsidRDefault="005D70AC" w:rsidP="009F48E3">
      <w:pPr>
        <w:numPr>
          <w:ilvl w:val="0"/>
          <w:numId w:val="84"/>
        </w:numPr>
        <w:spacing w:line="360" w:lineRule="auto"/>
        <w:rPr>
          <w:color w:val="000000"/>
          <w:sz w:val="24"/>
          <w:lang w:eastAsia="zh-SG"/>
        </w:rPr>
      </w:pPr>
      <w:r w:rsidRPr="00ED1D03">
        <w:rPr>
          <w:rFonts w:hint="eastAsia"/>
          <w:color w:val="000000"/>
          <w:sz w:val="24"/>
          <w:lang w:eastAsia="zh-SG"/>
        </w:rPr>
        <w:t>主要数据申报后向海关发送主要数据申报报文。</w:t>
      </w:r>
    </w:p>
    <w:p w:rsidR="005D70AC" w:rsidRPr="007564BA" w:rsidRDefault="005D70AC" w:rsidP="009F48E3">
      <w:pPr>
        <w:pStyle w:val="2"/>
        <w:numPr>
          <w:ilvl w:val="1"/>
          <w:numId w:val="79"/>
        </w:numPr>
      </w:pPr>
      <w:bookmarkStart w:id="471" w:name="_Toc495587031"/>
      <w:r w:rsidRPr="007564BA">
        <w:rPr>
          <w:rFonts w:hint="eastAsia"/>
        </w:rPr>
        <w:t>原始舱单次要数据申报</w:t>
      </w:r>
      <w:bookmarkEnd w:id="471"/>
    </w:p>
    <w:p w:rsidR="005D70AC" w:rsidRPr="00BB4444" w:rsidRDefault="005D70AC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72" w:name="_Toc49558703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72"/>
    </w:p>
    <w:p w:rsidR="005D70AC" w:rsidRPr="00840AB5" w:rsidRDefault="005D70AC" w:rsidP="00166623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对原始舱单</w:t>
      </w:r>
      <w:r>
        <w:rPr>
          <w:rFonts w:hint="eastAsia"/>
          <w:color w:val="000000"/>
          <w:sz w:val="24"/>
        </w:rPr>
        <w:t>次</w:t>
      </w:r>
      <w:r w:rsidRPr="00C71911">
        <w:rPr>
          <w:rFonts w:hint="eastAsia"/>
          <w:color w:val="000000"/>
          <w:sz w:val="24"/>
        </w:rPr>
        <w:t>要数据进行查询和申报</w:t>
      </w:r>
      <w:r>
        <w:rPr>
          <w:rFonts w:hint="eastAsia"/>
          <w:color w:val="000000"/>
          <w:sz w:val="24"/>
        </w:rPr>
        <w:t>，并提供查看原始舱单具体信息的功能。</w:t>
      </w:r>
    </w:p>
    <w:p w:rsidR="005D70AC" w:rsidRPr="00BB4444" w:rsidRDefault="005D70AC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73" w:name="_Toc495587033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73"/>
    </w:p>
    <w:p w:rsidR="005D70AC" w:rsidRPr="00C71911" w:rsidRDefault="00166623" w:rsidP="009F48E3">
      <w:pPr>
        <w:numPr>
          <w:ilvl w:val="0"/>
          <w:numId w:val="80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C71911">
        <w:rPr>
          <w:rFonts w:ascii="宋体" w:hAnsi="宋体"/>
          <w:color w:val="000000"/>
          <w:sz w:val="24"/>
          <w:lang w:eastAsia="zh-SG"/>
        </w:rPr>
        <w:t>进口业务 -&gt;原始舱单</w:t>
      </w:r>
      <w:r w:rsidR="005D70AC">
        <w:rPr>
          <w:rFonts w:ascii="宋体" w:hAnsi="宋体" w:hint="eastAsia"/>
          <w:color w:val="000000"/>
          <w:sz w:val="24"/>
          <w:lang w:eastAsia="zh-SG"/>
        </w:rPr>
        <w:t>次</w:t>
      </w:r>
      <w:r w:rsidR="005D70AC" w:rsidRPr="00C71911">
        <w:rPr>
          <w:rFonts w:ascii="宋体" w:hAnsi="宋体"/>
          <w:color w:val="000000"/>
          <w:sz w:val="24"/>
          <w:lang w:eastAsia="zh-SG"/>
        </w:rPr>
        <w:t>要数据申报</w:t>
      </w:r>
      <w:r w:rsidR="005D70AC" w:rsidRPr="00C71911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2581275"/>
            <wp:effectExtent l="19050" t="0" r="952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9F48E3">
      <w:pPr>
        <w:numPr>
          <w:ilvl w:val="0"/>
          <w:numId w:val="80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9F48E3">
      <w:pPr>
        <w:numPr>
          <w:ilvl w:val="0"/>
          <w:numId w:val="80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lastRenderedPageBreak/>
        <w:t>发送</w:t>
      </w:r>
      <w:r w:rsidRPr="00165D4C">
        <w:rPr>
          <w:rFonts w:hint="eastAsia"/>
          <w:color w:val="000000"/>
          <w:sz w:val="24"/>
          <w:lang w:eastAsia="zh-SG"/>
        </w:rPr>
        <w:t>：用户按条件查询出记录后，勾选相应记录，点击界面的【发送】</w:t>
      </w:r>
      <w:r>
        <w:rPr>
          <w:rFonts w:hint="eastAsia"/>
          <w:color w:val="000000"/>
          <w:sz w:val="24"/>
          <w:lang w:eastAsia="zh-SG"/>
        </w:rPr>
        <w:t>按钮，对原始舱单次要数据进行申报；</w:t>
      </w:r>
    </w:p>
    <w:p w:rsidR="005D70AC" w:rsidRDefault="005D70AC" w:rsidP="009F48E3">
      <w:pPr>
        <w:numPr>
          <w:ilvl w:val="0"/>
          <w:numId w:val="80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全选：</w:t>
      </w:r>
      <w:r>
        <w:rPr>
          <w:rFonts w:ascii="宋体" w:hAnsi="宋体" w:hint="eastAsia"/>
          <w:color w:val="000000"/>
          <w:sz w:val="24"/>
          <w:lang w:eastAsia="zh-SG"/>
        </w:rPr>
        <w:t>点击【全选】按钮，勾选界面所有信息</w:t>
      </w:r>
      <w:r w:rsidR="00100954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Default="005D70AC" w:rsidP="009F48E3">
      <w:pPr>
        <w:numPr>
          <w:ilvl w:val="0"/>
          <w:numId w:val="80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反选：</w:t>
      </w:r>
      <w:r>
        <w:rPr>
          <w:rFonts w:ascii="宋体" w:hAnsi="宋体" w:hint="eastAsia"/>
          <w:color w:val="000000"/>
          <w:sz w:val="24"/>
          <w:lang w:eastAsia="zh-SG"/>
        </w:rPr>
        <w:t>点击【反选】按钮，取消勾选界面所有信息</w:t>
      </w:r>
      <w:r w:rsidR="00100954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Pr="003C7C4D" w:rsidRDefault="005D70AC" w:rsidP="009F48E3">
      <w:pPr>
        <w:numPr>
          <w:ilvl w:val="0"/>
          <w:numId w:val="80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原始舱单次要数据的具体信息供查看。</w:t>
      </w:r>
    </w:p>
    <w:p w:rsidR="005D70AC" w:rsidRDefault="005D70AC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74" w:name="_Toc495587034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74"/>
    </w:p>
    <w:p w:rsidR="005D70AC" w:rsidRPr="003C7C4D" w:rsidRDefault="005D70AC" w:rsidP="009F48E3">
      <w:pPr>
        <w:numPr>
          <w:ilvl w:val="0"/>
          <w:numId w:val="85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次</w:t>
      </w:r>
      <w:r w:rsidRPr="00ED1D03">
        <w:rPr>
          <w:rFonts w:hint="eastAsia"/>
          <w:color w:val="000000"/>
          <w:sz w:val="24"/>
          <w:lang w:eastAsia="zh-SG"/>
        </w:rPr>
        <w:t>要数据申报后向海关发送</w:t>
      </w:r>
      <w:r>
        <w:rPr>
          <w:rFonts w:hint="eastAsia"/>
          <w:color w:val="000000"/>
          <w:sz w:val="24"/>
          <w:lang w:eastAsia="zh-SG"/>
        </w:rPr>
        <w:t>次</w:t>
      </w:r>
      <w:r w:rsidRPr="00ED1D03">
        <w:rPr>
          <w:rFonts w:hint="eastAsia"/>
          <w:color w:val="000000"/>
          <w:sz w:val="24"/>
          <w:lang w:eastAsia="zh-SG"/>
        </w:rPr>
        <w:t>要数据申报报文。</w:t>
      </w:r>
    </w:p>
    <w:p w:rsidR="005D70AC" w:rsidRPr="007564BA" w:rsidRDefault="005D70AC" w:rsidP="009F48E3">
      <w:pPr>
        <w:pStyle w:val="2"/>
        <w:numPr>
          <w:ilvl w:val="1"/>
          <w:numId w:val="79"/>
        </w:numPr>
      </w:pPr>
      <w:bookmarkStart w:id="475" w:name="_Toc495587035"/>
      <w:r w:rsidRPr="007564BA">
        <w:rPr>
          <w:rFonts w:hint="eastAsia"/>
        </w:rPr>
        <w:t>原始舱单修改申报</w:t>
      </w:r>
      <w:bookmarkEnd w:id="475"/>
    </w:p>
    <w:p w:rsidR="005D70AC" w:rsidRPr="00BB4444" w:rsidRDefault="005D70AC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76" w:name="_Toc495587036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76"/>
    </w:p>
    <w:p w:rsidR="005D70AC" w:rsidRPr="00C71911" w:rsidRDefault="005D70AC" w:rsidP="003278F9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对原始舱单</w:t>
      </w:r>
      <w:r>
        <w:rPr>
          <w:rFonts w:hint="eastAsia"/>
          <w:color w:val="000000"/>
          <w:sz w:val="24"/>
        </w:rPr>
        <w:t>修改</w:t>
      </w:r>
      <w:r w:rsidRPr="00C71911">
        <w:rPr>
          <w:rFonts w:hint="eastAsia"/>
          <w:color w:val="000000"/>
          <w:sz w:val="24"/>
        </w:rPr>
        <w:t>数据进行查询和申报</w:t>
      </w:r>
      <w:r>
        <w:rPr>
          <w:rFonts w:hint="eastAsia"/>
          <w:color w:val="000000"/>
          <w:sz w:val="24"/>
        </w:rPr>
        <w:t>，并提供查看原始舱单具体信息的功能。</w:t>
      </w:r>
    </w:p>
    <w:p w:rsidR="005D70AC" w:rsidRPr="00BB4444" w:rsidRDefault="005D70AC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77" w:name="_Toc495587037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77"/>
    </w:p>
    <w:p w:rsidR="005D70AC" w:rsidRPr="00C71911" w:rsidRDefault="003278F9" w:rsidP="009F48E3">
      <w:pPr>
        <w:numPr>
          <w:ilvl w:val="0"/>
          <w:numId w:val="81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C71911">
        <w:rPr>
          <w:rFonts w:ascii="宋体" w:hAnsi="宋体"/>
          <w:color w:val="000000"/>
          <w:sz w:val="24"/>
          <w:lang w:eastAsia="zh-SG"/>
        </w:rPr>
        <w:t>进口业务 -&gt;原始舱单</w:t>
      </w:r>
      <w:r w:rsidR="005D70AC">
        <w:rPr>
          <w:rFonts w:ascii="宋体" w:hAnsi="宋体" w:hint="eastAsia"/>
          <w:color w:val="000000"/>
          <w:sz w:val="24"/>
          <w:lang w:eastAsia="zh-SG"/>
        </w:rPr>
        <w:t>修改</w:t>
      </w:r>
      <w:r w:rsidR="005D70AC" w:rsidRPr="00C71911">
        <w:rPr>
          <w:rFonts w:ascii="宋体" w:hAnsi="宋体"/>
          <w:color w:val="000000"/>
          <w:sz w:val="24"/>
          <w:lang w:eastAsia="zh-SG"/>
        </w:rPr>
        <w:t>申报</w:t>
      </w:r>
      <w:r w:rsidR="005D70AC" w:rsidRPr="00C71911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2438400"/>
            <wp:effectExtent l="1905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9F48E3">
      <w:pPr>
        <w:numPr>
          <w:ilvl w:val="0"/>
          <w:numId w:val="81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9F48E3">
      <w:pPr>
        <w:numPr>
          <w:ilvl w:val="0"/>
          <w:numId w:val="81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发送</w:t>
      </w:r>
      <w:r w:rsidRPr="00165D4C">
        <w:rPr>
          <w:rFonts w:hint="eastAsia"/>
          <w:color w:val="000000"/>
          <w:sz w:val="24"/>
          <w:lang w:eastAsia="zh-SG"/>
        </w:rPr>
        <w:t>：用户按条件查询出记录后，勾选相应记录，点击界面的【发送】</w:t>
      </w:r>
      <w:r>
        <w:rPr>
          <w:rFonts w:hint="eastAsia"/>
          <w:color w:val="000000"/>
          <w:sz w:val="24"/>
          <w:lang w:eastAsia="zh-SG"/>
        </w:rPr>
        <w:t>按钮，对原始舱单修改数据进行申报；</w:t>
      </w:r>
    </w:p>
    <w:p w:rsidR="005D70AC" w:rsidRDefault="005D70AC" w:rsidP="009F48E3">
      <w:pPr>
        <w:numPr>
          <w:ilvl w:val="0"/>
          <w:numId w:val="81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lastRenderedPageBreak/>
        <w:t>全选：</w:t>
      </w:r>
      <w:r>
        <w:rPr>
          <w:rFonts w:ascii="宋体" w:hAnsi="宋体" w:hint="eastAsia"/>
          <w:color w:val="000000"/>
          <w:sz w:val="24"/>
          <w:lang w:eastAsia="zh-SG"/>
        </w:rPr>
        <w:t>点击【全选】按钮，勾选界面所有信息</w:t>
      </w:r>
    </w:p>
    <w:p w:rsidR="005D70AC" w:rsidRDefault="005D70AC" w:rsidP="009F48E3">
      <w:pPr>
        <w:numPr>
          <w:ilvl w:val="0"/>
          <w:numId w:val="81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反选：</w:t>
      </w:r>
      <w:r>
        <w:rPr>
          <w:rFonts w:ascii="宋体" w:hAnsi="宋体" w:hint="eastAsia"/>
          <w:color w:val="000000"/>
          <w:sz w:val="24"/>
          <w:lang w:eastAsia="zh-SG"/>
        </w:rPr>
        <w:t>点击【反选】按钮，取消勾选界面所有信息</w:t>
      </w:r>
    </w:p>
    <w:p w:rsidR="005D70AC" w:rsidRPr="00726260" w:rsidRDefault="005D70AC" w:rsidP="009F48E3">
      <w:pPr>
        <w:numPr>
          <w:ilvl w:val="0"/>
          <w:numId w:val="81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原始舱单修改数据的具体信息供查看。</w:t>
      </w:r>
    </w:p>
    <w:p w:rsidR="005D70AC" w:rsidRDefault="005D70AC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78" w:name="_Toc495587038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78"/>
    </w:p>
    <w:p w:rsidR="005D70AC" w:rsidRPr="00726260" w:rsidRDefault="005D70AC" w:rsidP="009F48E3">
      <w:pPr>
        <w:numPr>
          <w:ilvl w:val="0"/>
          <w:numId w:val="86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修改</w:t>
      </w:r>
      <w:r w:rsidRPr="00ED1D03">
        <w:rPr>
          <w:rFonts w:hint="eastAsia"/>
          <w:color w:val="000000"/>
          <w:sz w:val="24"/>
          <w:lang w:eastAsia="zh-SG"/>
        </w:rPr>
        <w:t>数据申报后向海关发送</w:t>
      </w:r>
      <w:r>
        <w:rPr>
          <w:rFonts w:hint="eastAsia"/>
          <w:color w:val="000000"/>
          <w:sz w:val="24"/>
          <w:lang w:eastAsia="zh-SG"/>
        </w:rPr>
        <w:t>修改</w:t>
      </w:r>
      <w:r w:rsidRPr="00ED1D03">
        <w:rPr>
          <w:rFonts w:hint="eastAsia"/>
          <w:color w:val="000000"/>
          <w:sz w:val="24"/>
          <w:lang w:eastAsia="zh-SG"/>
        </w:rPr>
        <w:t>数据申报报文。</w:t>
      </w:r>
    </w:p>
    <w:p w:rsidR="005D70AC" w:rsidRPr="007564BA" w:rsidRDefault="005D70AC" w:rsidP="009F48E3">
      <w:pPr>
        <w:pStyle w:val="2"/>
        <w:numPr>
          <w:ilvl w:val="1"/>
          <w:numId w:val="79"/>
        </w:numPr>
      </w:pPr>
      <w:bookmarkStart w:id="479" w:name="_Toc495587039"/>
      <w:r w:rsidRPr="007564BA">
        <w:rPr>
          <w:rFonts w:hint="eastAsia"/>
        </w:rPr>
        <w:t>原始舱单删除申报</w:t>
      </w:r>
      <w:bookmarkEnd w:id="479"/>
    </w:p>
    <w:p w:rsidR="005D70AC" w:rsidRPr="00BB4444" w:rsidRDefault="005D70AC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80" w:name="_Toc495587040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80"/>
    </w:p>
    <w:p w:rsidR="005D70AC" w:rsidRPr="00C71911" w:rsidRDefault="005D70AC" w:rsidP="009F05D6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对原始舱单</w:t>
      </w:r>
      <w:r>
        <w:rPr>
          <w:rFonts w:hint="eastAsia"/>
          <w:color w:val="000000"/>
          <w:sz w:val="24"/>
        </w:rPr>
        <w:t>删除</w:t>
      </w:r>
      <w:r w:rsidRPr="00C71911">
        <w:rPr>
          <w:rFonts w:hint="eastAsia"/>
          <w:color w:val="000000"/>
          <w:sz w:val="24"/>
        </w:rPr>
        <w:t>数据进行查询和申报</w:t>
      </w:r>
      <w:r>
        <w:rPr>
          <w:rFonts w:hint="eastAsia"/>
          <w:color w:val="000000"/>
          <w:sz w:val="24"/>
        </w:rPr>
        <w:t>，并提供查看原始舱单具体信息的功能。</w:t>
      </w:r>
    </w:p>
    <w:p w:rsidR="005D70AC" w:rsidRPr="00BB4444" w:rsidRDefault="005D70AC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81" w:name="_Toc495587041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81"/>
    </w:p>
    <w:p w:rsidR="005D70AC" w:rsidRPr="00C71911" w:rsidRDefault="005D70AC" w:rsidP="009F48E3">
      <w:pPr>
        <w:numPr>
          <w:ilvl w:val="0"/>
          <w:numId w:val="82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C71911">
        <w:rPr>
          <w:rFonts w:ascii="宋体" w:hAnsi="宋体" w:hint="eastAsia"/>
          <w:color w:val="000000"/>
          <w:sz w:val="24"/>
          <w:lang w:eastAsia="zh-SG"/>
        </w:rPr>
        <w:t>用户登陆系统，进入“</w:t>
      </w:r>
      <w:r w:rsidRPr="00C71911">
        <w:rPr>
          <w:rFonts w:ascii="宋体" w:hAnsi="宋体"/>
          <w:color w:val="000000"/>
          <w:sz w:val="24"/>
          <w:lang w:eastAsia="zh-SG"/>
        </w:rPr>
        <w:t>进口业务 -&gt;</w:t>
      </w:r>
      <w:r>
        <w:rPr>
          <w:rFonts w:ascii="宋体" w:hAnsi="宋体"/>
          <w:color w:val="000000"/>
          <w:sz w:val="24"/>
          <w:lang w:eastAsia="zh-SG"/>
        </w:rPr>
        <w:t>原始</w:t>
      </w:r>
      <w:r>
        <w:rPr>
          <w:rFonts w:ascii="宋体" w:hAnsi="宋体" w:hint="eastAsia"/>
          <w:color w:val="000000"/>
          <w:sz w:val="24"/>
          <w:lang w:eastAsia="zh-SG"/>
        </w:rPr>
        <w:t>舱单删除</w:t>
      </w:r>
      <w:r w:rsidRPr="00C71911">
        <w:rPr>
          <w:rFonts w:ascii="宋体" w:hAnsi="宋体"/>
          <w:color w:val="000000"/>
          <w:sz w:val="24"/>
          <w:lang w:eastAsia="zh-SG"/>
        </w:rPr>
        <w:t>申报</w:t>
      </w:r>
      <w:r w:rsidRPr="00C71911">
        <w:rPr>
          <w:rFonts w:ascii="宋体" w:hAnsi="宋体" w:hint="eastAsia"/>
          <w:color w:val="000000"/>
          <w:sz w:val="24"/>
          <w:lang w:eastAsia="zh-SG"/>
        </w:rPr>
        <w:t>”界面，如下图：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2724150"/>
            <wp:effectExtent l="1905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9F48E3">
      <w:pPr>
        <w:numPr>
          <w:ilvl w:val="0"/>
          <w:numId w:val="82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9F48E3">
      <w:pPr>
        <w:numPr>
          <w:ilvl w:val="0"/>
          <w:numId w:val="82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发送</w:t>
      </w:r>
      <w:r w:rsidRPr="00165D4C">
        <w:rPr>
          <w:rFonts w:hint="eastAsia"/>
          <w:color w:val="000000"/>
          <w:sz w:val="24"/>
          <w:lang w:eastAsia="zh-SG"/>
        </w:rPr>
        <w:t>：用户按条件查询出记录后，勾选相应记录，点击界面的【发送】</w:t>
      </w:r>
      <w:r>
        <w:rPr>
          <w:rFonts w:hint="eastAsia"/>
          <w:color w:val="000000"/>
          <w:sz w:val="24"/>
          <w:lang w:eastAsia="zh-SG"/>
        </w:rPr>
        <w:t>按钮，对原始舱单删除数据进行申报；</w:t>
      </w:r>
    </w:p>
    <w:p w:rsidR="005D70AC" w:rsidRDefault="005D70AC" w:rsidP="009F48E3">
      <w:pPr>
        <w:numPr>
          <w:ilvl w:val="0"/>
          <w:numId w:val="82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全选：</w:t>
      </w:r>
      <w:r>
        <w:rPr>
          <w:rFonts w:ascii="宋体" w:hAnsi="宋体" w:hint="eastAsia"/>
          <w:color w:val="000000"/>
          <w:sz w:val="24"/>
          <w:lang w:eastAsia="zh-SG"/>
        </w:rPr>
        <w:t>点击【全选】按钮，勾选界面所有信息</w:t>
      </w:r>
      <w:r w:rsidR="00E14129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Default="005D70AC" w:rsidP="009F48E3">
      <w:pPr>
        <w:numPr>
          <w:ilvl w:val="0"/>
          <w:numId w:val="82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lastRenderedPageBreak/>
        <w:t>反选：</w:t>
      </w:r>
      <w:r>
        <w:rPr>
          <w:rFonts w:ascii="宋体" w:hAnsi="宋体" w:hint="eastAsia"/>
          <w:color w:val="000000"/>
          <w:sz w:val="24"/>
          <w:lang w:eastAsia="zh-SG"/>
        </w:rPr>
        <w:t>点击【反选】按钮，取消勾选界面所有信息</w:t>
      </w:r>
      <w:r w:rsidR="00E14129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Pr="00847291" w:rsidRDefault="005D70AC" w:rsidP="009F48E3">
      <w:pPr>
        <w:numPr>
          <w:ilvl w:val="0"/>
          <w:numId w:val="82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原始舱单删除数据的具体信息供查看。</w:t>
      </w:r>
    </w:p>
    <w:p w:rsidR="005D70AC" w:rsidRDefault="005D70AC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82" w:name="_Toc495587042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82"/>
    </w:p>
    <w:p w:rsidR="005D70AC" w:rsidRPr="008058A6" w:rsidRDefault="005D70AC" w:rsidP="009F48E3">
      <w:pPr>
        <w:numPr>
          <w:ilvl w:val="0"/>
          <w:numId w:val="87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删除</w:t>
      </w:r>
      <w:r w:rsidRPr="00ED1D03">
        <w:rPr>
          <w:rFonts w:hint="eastAsia"/>
          <w:color w:val="000000"/>
          <w:sz w:val="24"/>
          <w:lang w:eastAsia="zh-SG"/>
        </w:rPr>
        <w:t>数据申报后向海关发送</w:t>
      </w:r>
      <w:r>
        <w:rPr>
          <w:rFonts w:hint="eastAsia"/>
          <w:color w:val="000000"/>
          <w:sz w:val="24"/>
          <w:lang w:eastAsia="zh-SG"/>
        </w:rPr>
        <w:t>删除</w:t>
      </w:r>
      <w:r w:rsidRPr="00ED1D03">
        <w:rPr>
          <w:rFonts w:hint="eastAsia"/>
          <w:color w:val="000000"/>
          <w:sz w:val="24"/>
          <w:lang w:eastAsia="zh-SG"/>
        </w:rPr>
        <w:t>数据申报报文。</w:t>
      </w:r>
    </w:p>
    <w:p w:rsidR="005D70AC" w:rsidRPr="007564BA" w:rsidRDefault="005D70AC" w:rsidP="009F48E3">
      <w:pPr>
        <w:pStyle w:val="2"/>
        <w:numPr>
          <w:ilvl w:val="1"/>
          <w:numId w:val="79"/>
        </w:numPr>
      </w:pPr>
      <w:bookmarkStart w:id="483" w:name="_Toc495587043"/>
      <w:r w:rsidRPr="007564BA">
        <w:rPr>
          <w:rFonts w:hint="eastAsia"/>
        </w:rPr>
        <w:t>原始舱单查询</w:t>
      </w:r>
      <w:bookmarkEnd w:id="483"/>
    </w:p>
    <w:p w:rsidR="005D70AC" w:rsidRPr="00BB4444" w:rsidRDefault="005D70AC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84" w:name="_Toc49558704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84"/>
    </w:p>
    <w:p w:rsidR="005D70AC" w:rsidRPr="00C71911" w:rsidRDefault="005D70AC" w:rsidP="005D70AC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</w:t>
      </w:r>
      <w:r>
        <w:rPr>
          <w:rFonts w:hint="eastAsia"/>
          <w:color w:val="000000"/>
          <w:sz w:val="24"/>
        </w:rPr>
        <w:t>所有录入的</w:t>
      </w:r>
      <w:r w:rsidRPr="00C71911">
        <w:rPr>
          <w:rFonts w:hint="eastAsia"/>
          <w:color w:val="000000"/>
          <w:sz w:val="24"/>
        </w:rPr>
        <w:t>原始舱单</w:t>
      </w:r>
      <w:r>
        <w:rPr>
          <w:rFonts w:hint="eastAsia"/>
          <w:color w:val="000000"/>
          <w:sz w:val="24"/>
        </w:rPr>
        <w:t>信息</w:t>
      </w:r>
      <w:r w:rsidRPr="00C71911">
        <w:rPr>
          <w:rFonts w:hint="eastAsia"/>
          <w:color w:val="000000"/>
          <w:sz w:val="24"/>
        </w:rPr>
        <w:t>进行查询</w:t>
      </w:r>
      <w:r w:rsidR="00142F02">
        <w:rPr>
          <w:rFonts w:hint="eastAsia"/>
          <w:color w:val="000000"/>
          <w:sz w:val="24"/>
        </w:rPr>
        <w:t>，</w:t>
      </w:r>
      <w:r>
        <w:rPr>
          <w:rFonts w:hint="eastAsia"/>
          <w:color w:val="000000"/>
          <w:sz w:val="24"/>
        </w:rPr>
        <w:t>并提供查看原始舱单具体信息、查看回执的功能。</w:t>
      </w:r>
    </w:p>
    <w:p w:rsidR="005D70AC" w:rsidRPr="00BB4444" w:rsidRDefault="005D70AC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85" w:name="_Toc49558704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85"/>
    </w:p>
    <w:p w:rsidR="005D70AC" w:rsidRPr="00C71911" w:rsidRDefault="00A04FCC" w:rsidP="009F48E3">
      <w:pPr>
        <w:numPr>
          <w:ilvl w:val="0"/>
          <w:numId w:val="83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C71911">
        <w:rPr>
          <w:rFonts w:ascii="宋体" w:hAnsi="宋体"/>
          <w:color w:val="000000"/>
          <w:sz w:val="24"/>
          <w:lang w:eastAsia="zh-SG"/>
        </w:rPr>
        <w:t>进口业务 -&gt;原始舱</w:t>
      </w:r>
      <w:r w:rsidR="005D70AC">
        <w:rPr>
          <w:rFonts w:ascii="宋体" w:hAnsi="宋体" w:hint="eastAsia"/>
          <w:color w:val="000000"/>
          <w:sz w:val="24"/>
          <w:lang w:eastAsia="zh-SG"/>
        </w:rPr>
        <w:t>单查询</w:t>
      </w:r>
      <w:r w:rsidR="005D70AC" w:rsidRPr="00C71911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2276475"/>
            <wp:effectExtent l="1905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9F48E3">
      <w:pPr>
        <w:numPr>
          <w:ilvl w:val="0"/>
          <w:numId w:val="83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9F48E3">
      <w:pPr>
        <w:numPr>
          <w:ilvl w:val="0"/>
          <w:numId w:val="83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原始舱单的具体信息供查看。</w:t>
      </w:r>
    </w:p>
    <w:p w:rsidR="005D70AC" w:rsidRDefault="005D70AC" w:rsidP="009F48E3">
      <w:pPr>
        <w:numPr>
          <w:ilvl w:val="0"/>
          <w:numId w:val="83"/>
        </w:numPr>
        <w:spacing w:line="360" w:lineRule="auto"/>
        <w:rPr>
          <w:rFonts w:ascii="宋体" w:hAnsi="宋体"/>
          <w:color w:val="000000"/>
          <w:sz w:val="24"/>
        </w:rPr>
      </w:pPr>
      <w:r w:rsidRPr="008A4275">
        <w:rPr>
          <w:rFonts w:ascii="宋体" w:hAnsi="宋体" w:hint="eastAsia"/>
          <w:color w:val="000000"/>
          <w:sz w:val="24"/>
        </w:rPr>
        <w:t>查看回执：</w:t>
      </w:r>
      <w:r>
        <w:rPr>
          <w:rFonts w:ascii="宋体" w:hAnsi="宋体" w:hint="eastAsia"/>
          <w:color w:val="000000"/>
          <w:sz w:val="24"/>
        </w:rPr>
        <w:t>查询出相应记录后，点击【查看回执】按钮，查看回执状态，如下图：</w:t>
      </w:r>
    </w:p>
    <w:p w:rsidR="005D70AC" w:rsidRPr="00797A06" w:rsidRDefault="00311D17" w:rsidP="005D70AC">
      <w:pPr>
        <w:spacing w:line="360" w:lineRule="auto"/>
        <w:ind w:left="42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3381375"/>
            <wp:effectExtent l="1905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F57B7A" w:rsidRDefault="005D70AC" w:rsidP="009F48E3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86" w:name="_Toc495587046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86"/>
    </w:p>
    <w:p w:rsidR="005D70AC" w:rsidRPr="005B2F77" w:rsidRDefault="005D70AC" w:rsidP="009F48E3">
      <w:pPr>
        <w:numPr>
          <w:ilvl w:val="0"/>
          <w:numId w:val="88"/>
        </w:numPr>
        <w:spacing w:line="360" w:lineRule="auto"/>
        <w:rPr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</w:rPr>
        <w:t>可以查询所有在系统中已建立的任何单状态的原始舱单数据</w:t>
      </w:r>
      <w:r w:rsidRPr="00ED1D03">
        <w:rPr>
          <w:rFonts w:hint="eastAsia"/>
          <w:color w:val="000000"/>
          <w:sz w:val="24"/>
          <w:lang w:eastAsia="zh-SG"/>
        </w:rPr>
        <w:t>。</w:t>
      </w:r>
    </w:p>
    <w:p w:rsidR="001172A5" w:rsidRDefault="001172A5" w:rsidP="009F48E3">
      <w:pPr>
        <w:pStyle w:val="1"/>
        <w:numPr>
          <w:ilvl w:val="0"/>
          <w:numId w:val="99"/>
        </w:numPr>
        <w:jc w:val="left"/>
        <w:rPr>
          <w:color w:val="000000"/>
        </w:rPr>
      </w:pPr>
      <w:bookmarkStart w:id="487" w:name="_Toc495587047"/>
      <w:r w:rsidRPr="009C1BE2">
        <w:rPr>
          <w:rFonts w:hint="eastAsia"/>
          <w:color w:val="000000"/>
        </w:rPr>
        <w:t>其他业务处理</w:t>
      </w:r>
      <w:bookmarkEnd w:id="487"/>
    </w:p>
    <w:p w:rsidR="00A97C83" w:rsidRPr="00E22431" w:rsidRDefault="00E22431" w:rsidP="00A97C83">
      <w:pPr>
        <w:rPr>
          <w:rFonts w:ascii="宋体" w:hAnsi="宋体"/>
          <w:color w:val="000000"/>
          <w:sz w:val="24"/>
        </w:rPr>
      </w:pPr>
      <w:r w:rsidRPr="00E22431">
        <w:rPr>
          <w:rFonts w:ascii="宋体" w:hAnsi="宋体" w:hint="eastAsia"/>
          <w:color w:val="000000"/>
          <w:sz w:val="24"/>
        </w:rPr>
        <w:t>新增、修改、查询、删除、运抵报告，并对运抵报告进行申报和删除申报。</w:t>
      </w:r>
    </w:p>
    <w:p w:rsidR="004D5180" w:rsidRPr="004D5180" w:rsidRDefault="004D5180" w:rsidP="009F48E3">
      <w:pPr>
        <w:pStyle w:val="ae"/>
        <w:keepNext/>
        <w:keepLines/>
        <w:numPr>
          <w:ilvl w:val="0"/>
          <w:numId w:val="8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488" w:name="_Toc266784942"/>
      <w:bookmarkStart w:id="489" w:name="_Toc266956533"/>
      <w:bookmarkStart w:id="490" w:name="_Toc266956792"/>
      <w:bookmarkStart w:id="491" w:name="_Toc266957177"/>
      <w:bookmarkStart w:id="492" w:name="_Toc266958265"/>
      <w:bookmarkStart w:id="493" w:name="_Toc266958522"/>
      <w:bookmarkStart w:id="494" w:name="_Toc266958779"/>
      <w:bookmarkStart w:id="495" w:name="_Toc495503942"/>
      <w:bookmarkStart w:id="496" w:name="_Toc495586802"/>
      <w:bookmarkStart w:id="497" w:name="_Toc495587048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</w:p>
    <w:p w:rsidR="004D5180" w:rsidRPr="004D5180" w:rsidRDefault="004D5180" w:rsidP="009F48E3">
      <w:pPr>
        <w:pStyle w:val="ae"/>
        <w:keepNext/>
        <w:keepLines/>
        <w:numPr>
          <w:ilvl w:val="0"/>
          <w:numId w:val="8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498" w:name="_Toc266784943"/>
      <w:bookmarkStart w:id="499" w:name="_Toc266956534"/>
      <w:bookmarkStart w:id="500" w:name="_Toc266956793"/>
      <w:bookmarkStart w:id="501" w:name="_Toc266957178"/>
      <w:bookmarkStart w:id="502" w:name="_Toc266958266"/>
      <w:bookmarkStart w:id="503" w:name="_Toc266958523"/>
      <w:bookmarkStart w:id="504" w:name="_Toc266958780"/>
      <w:bookmarkStart w:id="505" w:name="_Toc495503943"/>
      <w:bookmarkStart w:id="506" w:name="_Toc495586803"/>
      <w:bookmarkStart w:id="507" w:name="_Toc495587049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</w:p>
    <w:p w:rsidR="004D5180" w:rsidRPr="004D5180" w:rsidRDefault="004D5180" w:rsidP="009F48E3">
      <w:pPr>
        <w:pStyle w:val="ae"/>
        <w:keepNext/>
        <w:keepLines/>
        <w:numPr>
          <w:ilvl w:val="0"/>
          <w:numId w:val="8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508" w:name="_Toc266784944"/>
      <w:bookmarkStart w:id="509" w:name="_Toc266956535"/>
      <w:bookmarkStart w:id="510" w:name="_Toc266956794"/>
      <w:bookmarkStart w:id="511" w:name="_Toc266957179"/>
      <w:bookmarkStart w:id="512" w:name="_Toc266958267"/>
      <w:bookmarkStart w:id="513" w:name="_Toc266958524"/>
      <w:bookmarkStart w:id="514" w:name="_Toc266958781"/>
      <w:bookmarkStart w:id="515" w:name="_Toc495503944"/>
      <w:bookmarkStart w:id="516" w:name="_Toc495586804"/>
      <w:bookmarkStart w:id="517" w:name="_Toc495587050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</w:p>
    <w:p w:rsidR="004D5180" w:rsidRPr="004D5180" w:rsidRDefault="004D5180" w:rsidP="009F48E3">
      <w:pPr>
        <w:pStyle w:val="ae"/>
        <w:keepNext/>
        <w:keepLines/>
        <w:numPr>
          <w:ilvl w:val="0"/>
          <w:numId w:val="8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518" w:name="_Toc266784945"/>
      <w:bookmarkStart w:id="519" w:name="_Toc266956536"/>
      <w:bookmarkStart w:id="520" w:name="_Toc266956795"/>
      <w:bookmarkStart w:id="521" w:name="_Toc266957180"/>
      <w:bookmarkStart w:id="522" w:name="_Toc266958268"/>
      <w:bookmarkStart w:id="523" w:name="_Toc266958525"/>
      <w:bookmarkStart w:id="524" w:name="_Toc266958782"/>
      <w:bookmarkStart w:id="525" w:name="_Toc495503945"/>
      <w:bookmarkStart w:id="526" w:name="_Toc495586805"/>
      <w:bookmarkStart w:id="527" w:name="_Toc495587051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</w:p>
    <w:p w:rsidR="004D5180" w:rsidRPr="004D5180" w:rsidRDefault="004D5180" w:rsidP="009F48E3">
      <w:pPr>
        <w:pStyle w:val="ae"/>
        <w:keepNext/>
        <w:keepLines/>
        <w:numPr>
          <w:ilvl w:val="0"/>
          <w:numId w:val="8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528" w:name="_Toc266784946"/>
      <w:bookmarkStart w:id="529" w:name="_Toc266956537"/>
      <w:bookmarkStart w:id="530" w:name="_Toc266956796"/>
      <w:bookmarkStart w:id="531" w:name="_Toc266957181"/>
      <w:bookmarkStart w:id="532" w:name="_Toc266958269"/>
      <w:bookmarkStart w:id="533" w:name="_Toc266958526"/>
      <w:bookmarkStart w:id="534" w:name="_Toc266958783"/>
      <w:bookmarkStart w:id="535" w:name="_Toc495503946"/>
      <w:bookmarkStart w:id="536" w:name="_Toc495586806"/>
      <w:bookmarkStart w:id="537" w:name="_Toc495587052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</w:p>
    <w:p w:rsidR="004D5180" w:rsidRPr="004D5180" w:rsidRDefault="004D5180" w:rsidP="009F48E3">
      <w:pPr>
        <w:pStyle w:val="ae"/>
        <w:keepNext/>
        <w:keepLines/>
        <w:numPr>
          <w:ilvl w:val="0"/>
          <w:numId w:val="8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538" w:name="_Toc266784947"/>
      <w:bookmarkStart w:id="539" w:name="_Toc266956538"/>
      <w:bookmarkStart w:id="540" w:name="_Toc266956797"/>
      <w:bookmarkStart w:id="541" w:name="_Toc266957182"/>
      <w:bookmarkStart w:id="542" w:name="_Toc266958270"/>
      <w:bookmarkStart w:id="543" w:name="_Toc266958527"/>
      <w:bookmarkStart w:id="544" w:name="_Toc266958784"/>
      <w:bookmarkStart w:id="545" w:name="_Toc495503947"/>
      <w:bookmarkStart w:id="546" w:name="_Toc495586807"/>
      <w:bookmarkStart w:id="547" w:name="_Toc495587053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</w:p>
    <w:p w:rsidR="004D5180" w:rsidRPr="004D5180" w:rsidRDefault="004D5180" w:rsidP="009F48E3">
      <w:pPr>
        <w:pStyle w:val="ae"/>
        <w:keepNext/>
        <w:keepLines/>
        <w:numPr>
          <w:ilvl w:val="0"/>
          <w:numId w:val="8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548" w:name="_Toc266784948"/>
      <w:bookmarkStart w:id="549" w:name="_Toc266956539"/>
      <w:bookmarkStart w:id="550" w:name="_Toc266956798"/>
      <w:bookmarkStart w:id="551" w:name="_Toc266957183"/>
      <w:bookmarkStart w:id="552" w:name="_Toc266958271"/>
      <w:bookmarkStart w:id="553" w:name="_Toc266958528"/>
      <w:bookmarkStart w:id="554" w:name="_Toc266958785"/>
      <w:bookmarkStart w:id="555" w:name="_Toc495503948"/>
      <w:bookmarkStart w:id="556" w:name="_Toc495586808"/>
      <w:bookmarkStart w:id="557" w:name="_Toc495587054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</w:p>
    <w:p w:rsidR="004D5180" w:rsidRPr="004D5180" w:rsidRDefault="004D5180" w:rsidP="009F48E3">
      <w:pPr>
        <w:pStyle w:val="ae"/>
        <w:keepNext/>
        <w:keepLines/>
        <w:numPr>
          <w:ilvl w:val="0"/>
          <w:numId w:val="8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558" w:name="_Toc266784949"/>
      <w:bookmarkStart w:id="559" w:name="_Toc266956540"/>
      <w:bookmarkStart w:id="560" w:name="_Toc266956799"/>
      <w:bookmarkStart w:id="561" w:name="_Toc266957184"/>
      <w:bookmarkStart w:id="562" w:name="_Toc266958272"/>
      <w:bookmarkStart w:id="563" w:name="_Toc266958529"/>
      <w:bookmarkStart w:id="564" w:name="_Toc266958786"/>
      <w:bookmarkStart w:id="565" w:name="_Toc495503949"/>
      <w:bookmarkStart w:id="566" w:name="_Toc495586809"/>
      <w:bookmarkStart w:id="567" w:name="_Toc495587055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</w:p>
    <w:p w:rsidR="004D5180" w:rsidRPr="004D5180" w:rsidRDefault="004D5180" w:rsidP="009F48E3">
      <w:pPr>
        <w:pStyle w:val="ae"/>
        <w:keepNext/>
        <w:keepLines/>
        <w:numPr>
          <w:ilvl w:val="0"/>
          <w:numId w:val="8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568" w:name="_Toc266784950"/>
      <w:bookmarkStart w:id="569" w:name="_Toc266956541"/>
      <w:bookmarkStart w:id="570" w:name="_Toc266956800"/>
      <w:bookmarkStart w:id="571" w:name="_Toc266957185"/>
      <w:bookmarkStart w:id="572" w:name="_Toc266958273"/>
      <w:bookmarkStart w:id="573" w:name="_Toc266958530"/>
      <w:bookmarkStart w:id="574" w:name="_Toc266958787"/>
      <w:bookmarkStart w:id="575" w:name="_Toc495503950"/>
      <w:bookmarkStart w:id="576" w:name="_Toc495586810"/>
      <w:bookmarkStart w:id="577" w:name="_Toc495587056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</w:p>
    <w:p w:rsidR="001172A5" w:rsidRDefault="001172A5" w:rsidP="009F48E3">
      <w:pPr>
        <w:pStyle w:val="2"/>
        <w:numPr>
          <w:ilvl w:val="1"/>
          <w:numId w:val="89"/>
        </w:numPr>
      </w:pPr>
      <w:bookmarkStart w:id="578" w:name="_Toc495587057"/>
      <w:r w:rsidRPr="00EA1F50">
        <w:rPr>
          <w:rFonts w:hint="eastAsia"/>
        </w:rPr>
        <w:t>运抵报告查询</w:t>
      </w:r>
      <w:bookmarkEnd w:id="578"/>
    </w:p>
    <w:p w:rsidR="001172A5" w:rsidRDefault="001172A5" w:rsidP="009F48E3">
      <w:pPr>
        <w:pStyle w:val="2"/>
        <w:numPr>
          <w:ilvl w:val="2"/>
          <w:numId w:val="8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79" w:name="_Toc49558705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79"/>
    </w:p>
    <w:p w:rsidR="001172A5" w:rsidRPr="00A53EF0" w:rsidRDefault="001172A5" w:rsidP="00AE23DA">
      <w:pPr>
        <w:rPr>
          <w:rFonts w:ascii="宋体" w:eastAsia="PMingLiU" w:hAnsi="宋体"/>
          <w:bCs/>
          <w:sz w:val="24"/>
        </w:rPr>
      </w:pPr>
      <w:r w:rsidRPr="003F7B14">
        <w:rPr>
          <w:rFonts w:hint="eastAsia"/>
          <w:color w:val="000000"/>
          <w:sz w:val="24"/>
        </w:rPr>
        <w:t>对</w:t>
      </w:r>
      <w:r w:rsidRPr="00C176CF">
        <w:rPr>
          <w:rFonts w:ascii="宋体" w:hAnsi="宋体" w:hint="eastAsia"/>
          <w:bCs/>
          <w:sz w:val="24"/>
        </w:rPr>
        <w:t>运抵报告</w:t>
      </w:r>
      <w:r>
        <w:rPr>
          <w:rFonts w:hint="eastAsia"/>
          <w:color w:val="000000"/>
          <w:sz w:val="24"/>
        </w:rPr>
        <w:t>进行查询操作。</w:t>
      </w:r>
    </w:p>
    <w:p w:rsidR="001172A5" w:rsidRDefault="001172A5" w:rsidP="009F48E3">
      <w:pPr>
        <w:pStyle w:val="2"/>
        <w:numPr>
          <w:ilvl w:val="2"/>
          <w:numId w:val="8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80" w:name="_Toc49558705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80"/>
    </w:p>
    <w:p w:rsidR="001172A5" w:rsidRPr="004514AC" w:rsidRDefault="001172A5" w:rsidP="009F48E3">
      <w:pPr>
        <w:numPr>
          <w:ilvl w:val="0"/>
          <w:numId w:val="9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435560">
        <w:rPr>
          <w:rFonts w:hint="eastAsia"/>
          <w:color w:val="000000"/>
          <w:sz w:val="24"/>
        </w:rPr>
        <w:t>其他业务处理</w:t>
      </w:r>
      <w:r w:rsidRPr="00435560">
        <w:rPr>
          <w:color w:val="000000"/>
          <w:sz w:val="24"/>
        </w:rPr>
        <w:t xml:space="preserve"> -&gt;</w:t>
      </w:r>
      <w:r w:rsidRPr="00435560">
        <w:rPr>
          <w:rFonts w:hint="eastAsia"/>
          <w:sz w:val="24"/>
        </w:rPr>
        <w:t>运抵报告查询</w:t>
      </w:r>
      <w:r>
        <w:rPr>
          <w:rFonts w:hint="eastAsia"/>
          <w:color w:val="000000"/>
          <w:sz w:val="24"/>
        </w:rPr>
        <w:t>页面，如</w:t>
      </w:r>
      <w:r w:rsidRPr="00B04974">
        <w:rPr>
          <w:rFonts w:hint="eastAsia"/>
          <w:color w:val="000000"/>
          <w:sz w:val="24"/>
        </w:rPr>
        <w:t>下</w:t>
      </w:r>
      <w:r>
        <w:rPr>
          <w:rFonts w:hint="eastAsia"/>
          <w:color w:val="000000"/>
          <w:sz w:val="24"/>
        </w:rPr>
        <w:t>图</w:t>
      </w:r>
      <w:r w:rsidRPr="00B04974">
        <w:rPr>
          <w:rFonts w:hint="eastAsia"/>
          <w:color w:val="000000"/>
          <w:sz w:val="24"/>
        </w:rPr>
        <w:t>：</w:t>
      </w:r>
    </w:p>
    <w:p w:rsidR="001172A5" w:rsidRDefault="00311D17" w:rsidP="001172A5">
      <w:r>
        <w:rPr>
          <w:noProof/>
        </w:rPr>
        <w:lastRenderedPageBreak/>
        <w:drawing>
          <wp:inline distT="0" distB="0" distL="0" distR="0">
            <wp:extent cx="5905500" cy="2028825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 t="14458" b="39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F2F" w:rsidRDefault="001172A5" w:rsidP="009F48E3">
      <w:pPr>
        <w:numPr>
          <w:ilvl w:val="0"/>
          <w:numId w:val="9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</w:t>
      </w:r>
      <w:r w:rsidRPr="00494AA3">
        <w:rPr>
          <w:rFonts w:hint="eastAsia"/>
          <w:color w:val="000000"/>
          <w:sz w:val="24"/>
        </w:rPr>
        <w:t>运输工具代码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航次号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业务类型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总提运单号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箱号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单状态</w:t>
      </w:r>
      <w:r>
        <w:rPr>
          <w:rFonts w:hint="eastAsia"/>
          <w:color w:val="000000"/>
          <w:sz w:val="24"/>
        </w:rPr>
        <w:t>，点击【查询】按钮，显示符合条件的记录；</w:t>
      </w:r>
      <w:r w:rsidRPr="00E81D25">
        <w:rPr>
          <w:rFonts w:hint="eastAsia"/>
          <w:color w:val="000000"/>
          <w:sz w:val="24"/>
        </w:rPr>
        <w:t>点击【清空】按钮清空输入的查询条件信息；</w:t>
      </w:r>
    </w:p>
    <w:p w:rsidR="001172A5" w:rsidRDefault="00B10F2F" w:rsidP="009F48E3">
      <w:pPr>
        <w:numPr>
          <w:ilvl w:val="0"/>
          <w:numId w:val="9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</w:t>
      </w:r>
      <w:r w:rsidR="001172A5" w:rsidRPr="009F6F69">
        <w:rPr>
          <w:color w:val="000000"/>
          <w:sz w:val="24"/>
        </w:rPr>
        <w:t>查看回执</w:t>
      </w:r>
      <w:r>
        <w:rPr>
          <w:rFonts w:hint="eastAsia"/>
          <w:color w:val="000000"/>
          <w:sz w:val="24"/>
        </w:rPr>
        <w:t>链接进入回执显示页面，</w:t>
      </w:r>
      <w:r w:rsidR="001172A5" w:rsidRPr="009F6F69">
        <w:rPr>
          <w:rFonts w:hint="eastAsia"/>
          <w:color w:val="000000"/>
          <w:sz w:val="24"/>
        </w:rPr>
        <w:t>查看</w:t>
      </w:r>
      <w:r w:rsidR="001172A5" w:rsidRPr="009F6F69">
        <w:rPr>
          <w:color w:val="000000"/>
          <w:sz w:val="24"/>
        </w:rPr>
        <w:t>回执</w:t>
      </w:r>
      <w:r>
        <w:rPr>
          <w:rFonts w:hint="eastAsia"/>
          <w:color w:val="000000"/>
          <w:sz w:val="24"/>
        </w:rPr>
        <w:t>详细信息</w:t>
      </w:r>
      <w:r w:rsidR="00966D30">
        <w:rPr>
          <w:rFonts w:hint="eastAsia"/>
          <w:color w:val="000000"/>
          <w:sz w:val="24"/>
        </w:rPr>
        <w:t>。</w:t>
      </w:r>
    </w:p>
    <w:p w:rsidR="00ED09CB" w:rsidRDefault="00ED09CB" w:rsidP="009F48E3">
      <w:pPr>
        <w:numPr>
          <w:ilvl w:val="0"/>
          <w:numId w:val="9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查看记录：点击总提运单号链接进入运抵报告详细资料预览页面，显示运抵报告详细资料信息。</w:t>
      </w:r>
    </w:p>
    <w:p w:rsidR="008F0CDF" w:rsidRPr="00F57B7A" w:rsidRDefault="008F0CDF" w:rsidP="009F48E3">
      <w:pPr>
        <w:pStyle w:val="2"/>
        <w:numPr>
          <w:ilvl w:val="2"/>
          <w:numId w:val="8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81" w:name="_Toc495587060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581"/>
    </w:p>
    <w:p w:rsidR="008F0CDF" w:rsidRPr="00D1595A" w:rsidRDefault="008F0CDF" w:rsidP="008F0CDF">
      <w:pPr>
        <w:spacing w:line="360" w:lineRule="auto"/>
        <w:ind w:left="425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p w:rsidR="001172A5" w:rsidRDefault="001172A5" w:rsidP="009F48E3">
      <w:pPr>
        <w:pStyle w:val="2"/>
        <w:numPr>
          <w:ilvl w:val="1"/>
          <w:numId w:val="89"/>
        </w:numPr>
      </w:pPr>
      <w:bookmarkStart w:id="582" w:name="_Toc495587061"/>
      <w:r>
        <w:rPr>
          <w:rFonts w:hint="eastAsia"/>
        </w:rPr>
        <w:t>运抵报告</w:t>
      </w:r>
      <w:r w:rsidRPr="00E03175">
        <w:rPr>
          <w:rFonts w:hint="eastAsia"/>
        </w:rPr>
        <w:t>编辑</w:t>
      </w:r>
      <w:bookmarkEnd w:id="582"/>
    </w:p>
    <w:p w:rsidR="001172A5" w:rsidRDefault="001172A5" w:rsidP="009F48E3">
      <w:pPr>
        <w:pStyle w:val="2"/>
        <w:numPr>
          <w:ilvl w:val="2"/>
          <w:numId w:val="89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583" w:name="_Toc49558706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83"/>
    </w:p>
    <w:p w:rsidR="001172A5" w:rsidRPr="00EF65B6" w:rsidRDefault="001172A5" w:rsidP="00AE23DA">
      <w:pPr>
        <w:rPr>
          <w:color w:val="000000"/>
          <w:sz w:val="24"/>
        </w:rPr>
      </w:pPr>
      <w:r w:rsidRPr="00EF65B6">
        <w:rPr>
          <w:rFonts w:hint="eastAsia"/>
          <w:color w:val="000000"/>
          <w:sz w:val="24"/>
        </w:rPr>
        <w:t>对运抵报告进行</w:t>
      </w:r>
      <w:r w:rsidRPr="00780228">
        <w:rPr>
          <w:rFonts w:hint="eastAsia"/>
          <w:color w:val="000000"/>
          <w:sz w:val="24"/>
        </w:rPr>
        <w:t>查询</w:t>
      </w:r>
      <w:r>
        <w:rPr>
          <w:rFonts w:hint="eastAsia"/>
          <w:color w:val="000000"/>
          <w:sz w:val="24"/>
        </w:rPr>
        <w:t>，</w:t>
      </w:r>
      <w:r w:rsidRPr="00EF65B6">
        <w:rPr>
          <w:rFonts w:hint="eastAsia"/>
          <w:color w:val="000000"/>
          <w:sz w:val="24"/>
        </w:rPr>
        <w:t>新增</w:t>
      </w:r>
      <w:r>
        <w:rPr>
          <w:rFonts w:hint="eastAsia"/>
          <w:color w:val="000000"/>
          <w:sz w:val="24"/>
        </w:rPr>
        <w:t>，</w:t>
      </w:r>
      <w:r w:rsidRPr="00EF65B6">
        <w:rPr>
          <w:rFonts w:hint="eastAsia"/>
          <w:color w:val="000000"/>
          <w:sz w:val="24"/>
        </w:rPr>
        <w:t>删除</w:t>
      </w:r>
      <w:r>
        <w:rPr>
          <w:rFonts w:hint="eastAsia"/>
          <w:color w:val="000000"/>
          <w:sz w:val="24"/>
        </w:rPr>
        <w:t>，</w:t>
      </w:r>
      <w:r w:rsidRPr="00EF65B6">
        <w:rPr>
          <w:rFonts w:hint="eastAsia"/>
          <w:color w:val="000000"/>
          <w:sz w:val="24"/>
        </w:rPr>
        <w:t>修改等操作</w:t>
      </w:r>
    </w:p>
    <w:p w:rsidR="001172A5" w:rsidRDefault="001172A5" w:rsidP="009F48E3">
      <w:pPr>
        <w:pStyle w:val="2"/>
        <w:numPr>
          <w:ilvl w:val="2"/>
          <w:numId w:val="8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84" w:name="_Toc495587063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84"/>
    </w:p>
    <w:p w:rsidR="001172A5" w:rsidRPr="005C235E" w:rsidRDefault="001172A5" w:rsidP="009F48E3">
      <w:pPr>
        <w:numPr>
          <w:ilvl w:val="0"/>
          <w:numId w:val="9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89451F">
        <w:rPr>
          <w:rFonts w:hint="eastAsia"/>
          <w:color w:val="000000"/>
          <w:sz w:val="24"/>
        </w:rPr>
        <w:t>其他业务处理</w:t>
      </w:r>
      <w:r w:rsidRPr="0089451F">
        <w:rPr>
          <w:color w:val="000000"/>
          <w:sz w:val="24"/>
        </w:rPr>
        <w:t>-&gt;</w:t>
      </w:r>
      <w:r w:rsidRPr="0089451F">
        <w:rPr>
          <w:rFonts w:hint="eastAsia"/>
          <w:sz w:val="24"/>
        </w:rPr>
        <w:t>运抵报告申报</w:t>
      </w:r>
      <w:r>
        <w:rPr>
          <w:rFonts w:hint="eastAsia"/>
          <w:color w:val="000000"/>
          <w:sz w:val="24"/>
        </w:rPr>
        <w:t>页面，如</w:t>
      </w:r>
      <w:r w:rsidRPr="00B04974">
        <w:rPr>
          <w:rFonts w:hint="eastAsia"/>
          <w:color w:val="000000"/>
          <w:sz w:val="24"/>
        </w:rPr>
        <w:t>下</w:t>
      </w:r>
      <w:r>
        <w:rPr>
          <w:rFonts w:hint="eastAsia"/>
          <w:color w:val="000000"/>
          <w:sz w:val="24"/>
        </w:rPr>
        <w:t>图</w:t>
      </w:r>
      <w:r w:rsidRPr="00B04974">
        <w:rPr>
          <w:rFonts w:hint="eastAsia"/>
          <w:color w:val="000000"/>
          <w:sz w:val="24"/>
        </w:rPr>
        <w:t>：</w:t>
      </w:r>
    </w:p>
    <w:p w:rsidR="001172A5" w:rsidRDefault="00311D17" w:rsidP="001172A5">
      <w:pPr>
        <w:spacing w:line="360" w:lineRule="auto"/>
        <w:ind w:left="425"/>
        <w:rPr>
          <w:color w:val="000000"/>
          <w:sz w:val="24"/>
        </w:rPr>
      </w:pPr>
      <w:r>
        <w:rPr>
          <w:rFonts w:eastAsia="PMingLiU" w:hint="eastAsia"/>
          <w:noProof/>
        </w:rPr>
        <w:lastRenderedPageBreak/>
        <w:drawing>
          <wp:inline distT="0" distB="0" distL="0" distR="0">
            <wp:extent cx="5810250" cy="3286125"/>
            <wp:effectExtent l="1905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 t="13969" b="11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2A5" w:rsidRDefault="001172A5" w:rsidP="001172A5">
      <w:pPr>
        <w:spacing w:line="360" w:lineRule="auto"/>
        <w:ind w:left="425"/>
        <w:rPr>
          <w:color w:val="000000"/>
          <w:sz w:val="24"/>
        </w:rPr>
      </w:pPr>
    </w:p>
    <w:p w:rsidR="001172A5" w:rsidRPr="00D1595A" w:rsidRDefault="001172A5" w:rsidP="009F48E3">
      <w:pPr>
        <w:numPr>
          <w:ilvl w:val="0"/>
          <w:numId w:val="9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</w:t>
      </w:r>
      <w:r w:rsidRPr="008361D5">
        <w:rPr>
          <w:rFonts w:hint="eastAsia"/>
          <w:color w:val="000000"/>
          <w:sz w:val="24"/>
        </w:rPr>
        <w:t>运输工具代码</w:t>
      </w:r>
      <w:r>
        <w:rPr>
          <w:rFonts w:hint="eastAsia"/>
          <w:color w:val="000000"/>
          <w:sz w:val="24"/>
        </w:rPr>
        <w:t>，</w:t>
      </w:r>
      <w:r w:rsidRPr="008361D5">
        <w:rPr>
          <w:rFonts w:hint="eastAsia"/>
          <w:color w:val="000000"/>
          <w:sz w:val="24"/>
        </w:rPr>
        <w:t>航次号</w:t>
      </w:r>
      <w:r>
        <w:rPr>
          <w:rFonts w:hint="eastAsia"/>
          <w:color w:val="000000"/>
          <w:sz w:val="24"/>
        </w:rPr>
        <w:t>，</w:t>
      </w:r>
      <w:r w:rsidRPr="008361D5">
        <w:rPr>
          <w:rFonts w:hint="eastAsia"/>
          <w:color w:val="000000"/>
          <w:sz w:val="24"/>
        </w:rPr>
        <w:t>英文船名</w:t>
      </w:r>
      <w:r>
        <w:rPr>
          <w:rFonts w:hint="eastAsia"/>
          <w:color w:val="000000"/>
          <w:sz w:val="24"/>
        </w:rPr>
        <w:t>，</w:t>
      </w:r>
      <w:r w:rsidRPr="008361D5">
        <w:rPr>
          <w:rFonts w:hint="eastAsia"/>
          <w:color w:val="000000"/>
          <w:sz w:val="24"/>
        </w:rPr>
        <w:t>总提运单号</w:t>
      </w:r>
      <w:r>
        <w:rPr>
          <w:rFonts w:hint="eastAsia"/>
          <w:color w:val="000000"/>
          <w:sz w:val="24"/>
        </w:rPr>
        <w:t>，</w:t>
      </w:r>
      <w:r w:rsidRPr="00494AA3">
        <w:rPr>
          <w:rFonts w:hint="eastAsia"/>
          <w:color w:val="000000"/>
          <w:sz w:val="24"/>
        </w:rPr>
        <w:t>箱号</w:t>
      </w:r>
      <w:r>
        <w:rPr>
          <w:rFonts w:hint="eastAsia"/>
          <w:color w:val="000000"/>
          <w:sz w:val="24"/>
        </w:rPr>
        <w:t>，</w:t>
      </w:r>
      <w:r w:rsidRPr="00494AA3">
        <w:rPr>
          <w:rFonts w:hint="eastAsia"/>
          <w:color w:val="000000"/>
          <w:sz w:val="24"/>
        </w:rPr>
        <w:t>单状态</w:t>
      </w:r>
      <w:r>
        <w:rPr>
          <w:color w:val="000000"/>
          <w:sz w:val="24"/>
        </w:rPr>
        <w:t xml:space="preserve"> </w:t>
      </w:r>
      <w:r>
        <w:rPr>
          <w:rFonts w:hint="eastAsia"/>
          <w:color w:val="000000"/>
          <w:sz w:val="24"/>
        </w:rPr>
        <w:t>，点击【查询】按钮，显示符合条件的记录；</w:t>
      </w:r>
      <w:r w:rsidRPr="00E81D25">
        <w:rPr>
          <w:rFonts w:hint="eastAsia"/>
          <w:color w:val="000000"/>
          <w:sz w:val="24"/>
        </w:rPr>
        <w:t>点击【清空】按钮清空输入的查询条件信息；</w:t>
      </w:r>
    </w:p>
    <w:p w:rsidR="001172A5" w:rsidRPr="00545B17" w:rsidRDefault="001172A5" w:rsidP="009F48E3">
      <w:pPr>
        <w:numPr>
          <w:ilvl w:val="0"/>
          <w:numId w:val="91"/>
        </w:numPr>
        <w:spacing w:line="360" w:lineRule="auto"/>
        <w:rPr>
          <w:color w:val="000000"/>
          <w:sz w:val="24"/>
        </w:rPr>
      </w:pPr>
      <w:r w:rsidRPr="00F44BB7">
        <w:rPr>
          <w:rFonts w:hint="eastAsia"/>
          <w:color w:val="000000"/>
          <w:sz w:val="24"/>
        </w:rPr>
        <w:t>新增：点击【增加】按钮</w:t>
      </w:r>
      <w:r>
        <w:rPr>
          <w:rFonts w:hint="eastAsia"/>
          <w:color w:val="000000"/>
          <w:sz w:val="24"/>
        </w:rPr>
        <w:t>，</w:t>
      </w:r>
      <w:r w:rsidRPr="00FA3467">
        <w:rPr>
          <w:rFonts w:hint="eastAsia"/>
          <w:color w:val="000000"/>
          <w:sz w:val="24"/>
        </w:rPr>
        <w:t>显示运抵报告编辑页面</w:t>
      </w:r>
      <w:r>
        <w:rPr>
          <w:rFonts w:hint="eastAsia"/>
          <w:color w:val="000000"/>
          <w:sz w:val="24"/>
        </w:rPr>
        <w:t>，如</w:t>
      </w:r>
      <w:r w:rsidRPr="00B04974">
        <w:rPr>
          <w:rFonts w:hint="eastAsia"/>
          <w:color w:val="000000"/>
          <w:sz w:val="24"/>
        </w:rPr>
        <w:t>下</w:t>
      </w:r>
      <w:r>
        <w:rPr>
          <w:rFonts w:hint="eastAsia"/>
          <w:color w:val="000000"/>
          <w:sz w:val="24"/>
        </w:rPr>
        <w:t>图</w:t>
      </w:r>
      <w:r w:rsidRPr="00B04974">
        <w:rPr>
          <w:rFonts w:hint="eastAsia"/>
          <w:color w:val="000000"/>
          <w:sz w:val="24"/>
        </w:rPr>
        <w:t>：</w:t>
      </w:r>
    </w:p>
    <w:p w:rsidR="001172A5" w:rsidRPr="00545B17" w:rsidRDefault="00311D17" w:rsidP="001172A5">
      <w:pPr>
        <w:spacing w:line="360" w:lineRule="auto"/>
        <w:ind w:left="425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857875" cy="2266950"/>
            <wp:effectExtent l="1905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 l="1085" t="16145" r="1628" b="33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2A5" w:rsidRDefault="005D43F2" w:rsidP="009F48E3">
      <w:pPr>
        <w:numPr>
          <w:ilvl w:val="0"/>
          <w:numId w:val="9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直接</w:t>
      </w:r>
      <w:r w:rsidR="001172A5">
        <w:rPr>
          <w:rFonts w:hint="eastAsia"/>
          <w:color w:val="000000"/>
          <w:sz w:val="24"/>
        </w:rPr>
        <w:t>录入相关字段</w:t>
      </w:r>
      <w:r w:rsidR="001172A5" w:rsidRPr="00E81D25">
        <w:rPr>
          <w:rFonts w:hint="eastAsia"/>
          <w:color w:val="000000"/>
          <w:sz w:val="24"/>
        </w:rPr>
        <w:t>；</w:t>
      </w:r>
      <w:r w:rsidR="001172A5" w:rsidRPr="00F44BB7">
        <w:rPr>
          <w:rFonts w:hint="eastAsia"/>
          <w:color w:val="000000"/>
          <w:sz w:val="24"/>
        </w:rPr>
        <w:t>点击【保存】按钮，新增记录成功</w:t>
      </w:r>
      <w:r w:rsidR="001172A5" w:rsidRPr="00FA3467">
        <w:rPr>
          <w:rFonts w:hint="eastAsia"/>
          <w:color w:val="000000"/>
          <w:sz w:val="24"/>
        </w:rPr>
        <w:t>；</w:t>
      </w:r>
      <w:r w:rsidR="001172A5" w:rsidRPr="00FA3467">
        <w:rPr>
          <w:rFonts w:hint="eastAsia"/>
          <w:color w:val="000000"/>
          <w:sz w:val="24"/>
        </w:rPr>
        <w:t xml:space="preserve"> </w:t>
      </w:r>
    </w:p>
    <w:p w:rsidR="001172A5" w:rsidRPr="00E14129" w:rsidRDefault="005D43F2" w:rsidP="009F48E3">
      <w:pPr>
        <w:numPr>
          <w:ilvl w:val="0"/>
          <w:numId w:val="9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提取运抵数据</w:t>
      </w:r>
      <w:r w:rsidR="001172A5" w:rsidRPr="005D43F2">
        <w:rPr>
          <w:rFonts w:hint="eastAsia"/>
          <w:color w:val="000000"/>
          <w:sz w:val="24"/>
        </w:rPr>
        <w:t>；录入提取运输工具代码</w:t>
      </w:r>
      <w:r>
        <w:rPr>
          <w:rFonts w:hint="eastAsia"/>
          <w:color w:val="000000"/>
          <w:sz w:val="24"/>
        </w:rPr>
        <w:t>、</w:t>
      </w:r>
      <w:r w:rsidR="001172A5" w:rsidRPr="005D43F2">
        <w:rPr>
          <w:rFonts w:hint="eastAsia"/>
          <w:color w:val="000000"/>
          <w:sz w:val="24"/>
        </w:rPr>
        <w:t>提取航次号</w:t>
      </w:r>
      <w:r>
        <w:rPr>
          <w:rFonts w:hint="eastAsia"/>
          <w:color w:val="000000"/>
          <w:sz w:val="24"/>
        </w:rPr>
        <w:t>、</w:t>
      </w:r>
      <w:r w:rsidR="001172A5" w:rsidRPr="005D43F2">
        <w:rPr>
          <w:rFonts w:hint="eastAsia"/>
          <w:color w:val="000000"/>
          <w:sz w:val="24"/>
        </w:rPr>
        <w:t>提取总提运单号</w:t>
      </w:r>
      <w:r>
        <w:rPr>
          <w:rFonts w:hint="eastAsia"/>
          <w:color w:val="000000"/>
          <w:sz w:val="24"/>
        </w:rPr>
        <w:t>、</w:t>
      </w:r>
      <w:r w:rsidR="001172A5" w:rsidRPr="005D43F2">
        <w:rPr>
          <w:rFonts w:hint="eastAsia"/>
          <w:color w:val="000000"/>
          <w:sz w:val="24"/>
        </w:rPr>
        <w:t>提取分提运单号，点击【按单提取】</w:t>
      </w:r>
      <w:r>
        <w:rPr>
          <w:rFonts w:hint="eastAsia"/>
          <w:color w:val="000000"/>
          <w:sz w:val="24"/>
        </w:rPr>
        <w:t>按钮，带出</w:t>
      </w:r>
      <w:r w:rsidR="001172A5" w:rsidRPr="005D43F2">
        <w:rPr>
          <w:rFonts w:hint="eastAsia"/>
          <w:color w:val="000000"/>
          <w:sz w:val="24"/>
        </w:rPr>
        <w:t>预配舱单的</w:t>
      </w:r>
      <w:r>
        <w:rPr>
          <w:rFonts w:hint="eastAsia"/>
          <w:color w:val="000000"/>
          <w:sz w:val="24"/>
        </w:rPr>
        <w:t>相关</w:t>
      </w:r>
      <w:r w:rsidR="001172A5" w:rsidRPr="005D43F2">
        <w:rPr>
          <w:rFonts w:hint="eastAsia"/>
          <w:color w:val="000000"/>
          <w:sz w:val="24"/>
        </w:rPr>
        <w:t>数据；点击【保存】按钮，新增记录成功</w:t>
      </w:r>
      <w:r>
        <w:rPr>
          <w:rFonts w:hint="eastAsia"/>
          <w:color w:val="000000"/>
          <w:sz w:val="24"/>
        </w:rPr>
        <w:t>。</w:t>
      </w:r>
    </w:p>
    <w:p w:rsidR="001172A5" w:rsidRDefault="001172A5" w:rsidP="009F48E3">
      <w:pPr>
        <w:numPr>
          <w:ilvl w:val="0"/>
          <w:numId w:val="91"/>
        </w:numPr>
        <w:spacing w:line="360" w:lineRule="auto"/>
        <w:rPr>
          <w:color w:val="000000"/>
          <w:sz w:val="24"/>
        </w:rPr>
      </w:pPr>
      <w:r w:rsidRPr="00CF66C1">
        <w:rPr>
          <w:rFonts w:hint="eastAsia"/>
          <w:color w:val="000000"/>
          <w:sz w:val="24"/>
        </w:rPr>
        <w:t>修改</w:t>
      </w:r>
      <w:r w:rsidRPr="00F44BB7">
        <w:rPr>
          <w:rFonts w:hint="eastAsia"/>
          <w:color w:val="000000"/>
          <w:sz w:val="24"/>
        </w:rPr>
        <w:t>：</w:t>
      </w:r>
      <w:r w:rsidRPr="00DF2E3C">
        <w:rPr>
          <w:rFonts w:hint="eastAsia"/>
          <w:color w:val="000000"/>
          <w:sz w:val="24"/>
        </w:rPr>
        <w:t>点选</w:t>
      </w:r>
      <w:r w:rsidRPr="006C133F">
        <w:rPr>
          <w:rFonts w:hint="eastAsia"/>
          <w:color w:val="000000"/>
          <w:sz w:val="24"/>
        </w:rPr>
        <w:t>【</w:t>
      </w:r>
      <w:r w:rsidRPr="00DF2E3C">
        <w:rPr>
          <w:rFonts w:hint="eastAsia"/>
          <w:color w:val="000000"/>
          <w:sz w:val="24"/>
        </w:rPr>
        <w:t>序号</w:t>
      </w:r>
      <w:r w:rsidRPr="006C133F">
        <w:rPr>
          <w:rFonts w:hint="eastAsia"/>
          <w:color w:val="000000"/>
          <w:sz w:val="24"/>
        </w:rPr>
        <w:t>】</w:t>
      </w:r>
      <w:r w:rsidRPr="00DF2E3C">
        <w:rPr>
          <w:rFonts w:hint="eastAsia"/>
          <w:color w:val="000000"/>
          <w:sz w:val="24"/>
        </w:rPr>
        <w:t>字段之后的复选框</w:t>
      </w:r>
      <w:r w:rsidR="00823B63">
        <w:rPr>
          <w:rFonts w:hint="eastAsia"/>
          <w:color w:val="000000"/>
          <w:sz w:val="24"/>
        </w:rPr>
        <w:t>，</w:t>
      </w:r>
      <w:r w:rsidRPr="00F44BB7">
        <w:rPr>
          <w:rFonts w:hint="eastAsia"/>
          <w:color w:val="000000"/>
          <w:sz w:val="24"/>
        </w:rPr>
        <w:t>点击【</w:t>
      </w:r>
      <w:r w:rsidRPr="00CF66C1">
        <w:rPr>
          <w:rFonts w:hint="eastAsia"/>
          <w:color w:val="000000"/>
          <w:sz w:val="24"/>
        </w:rPr>
        <w:t>修改</w:t>
      </w:r>
      <w:r w:rsidR="00823B63">
        <w:rPr>
          <w:rFonts w:hint="eastAsia"/>
          <w:color w:val="000000"/>
          <w:sz w:val="24"/>
        </w:rPr>
        <w:t>】按钮进入修改页面，</w:t>
      </w:r>
      <w:r w:rsidRPr="00CF66C1">
        <w:rPr>
          <w:rFonts w:hint="eastAsia"/>
          <w:color w:val="000000"/>
          <w:sz w:val="24"/>
        </w:rPr>
        <w:lastRenderedPageBreak/>
        <w:t>修改</w:t>
      </w:r>
      <w:r w:rsidR="00823B63">
        <w:rPr>
          <w:rFonts w:hint="eastAsia"/>
          <w:color w:val="000000"/>
          <w:sz w:val="24"/>
        </w:rPr>
        <w:t>相关字段后点击【保存】按钮，</w:t>
      </w:r>
      <w:r w:rsidRPr="00CF66C1">
        <w:rPr>
          <w:rFonts w:hint="eastAsia"/>
          <w:color w:val="000000"/>
          <w:sz w:val="24"/>
        </w:rPr>
        <w:t>修改</w:t>
      </w:r>
      <w:r>
        <w:rPr>
          <w:rFonts w:hint="eastAsia"/>
          <w:color w:val="000000"/>
          <w:sz w:val="24"/>
        </w:rPr>
        <w:t>记录成功；点击【</w:t>
      </w:r>
      <w:r w:rsidRPr="00E5709E">
        <w:rPr>
          <w:rFonts w:hint="eastAsia"/>
          <w:color w:val="000000"/>
          <w:sz w:val="24"/>
        </w:rPr>
        <w:t>关闭</w:t>
      </w:r>
      <w:r w:rsidR="00823B63">
        <w:rPr>
          <w:rFonts w:hint="eastAsia"/>
          <w:color w:val="000000"/>
          <w:sz w:val="24"/>
        </w:rPr>
        <w:t>】，</w:t>
      </w:r>
      <w:r w:rsidRPr="00E5709E">
        <w:rPr>
          <w:rFonts w:hint="eastAsia"/>
          <w:color w:val="000000"/>
          <w:sz w:val="24"/>
        </w:rPr>
        <w:t>不保存</w:t>
      </w:r>
      <w:r w:rsidRPr="00E057EE">
        <w:rPr>
          <w:rFonts w:hint="eastAsia"/>
          <w:color w:val="000000"/>
          <w:sz w:val="24"/>
        </w:rPr>
        <w:t>任何数据</w:t>
      </w:r>
      <w:r w:rsidRPr="00E5709E">
        <w:rPr>
          <w:rFonts w:hint="eastAsia"/>
          <w:color w:val="000000"/>
          <w:sz w:val="24"/>
        </w:rPr>
        <w:t>关闭页面</w:t>
      </w:r>
      <w:r>
        <w:rPr>
          <w:rFonts w:hint="eastAsia"/>
          <w:color w:val="000000"/>
          <w:sz w:val="24"/>
        </w:rPr>
        <w:t>；</w:t>
      </w:r>
      <w:r w:rsidRPr="00F44BB7">
        <w:rPr>
          <w:rFonts w:hint="eastAsia"/>
          <w:color w:val="000000"/>
          <w:sz w:val="24"/>
        </w:rPr>
        <w:t xml:space="preserve"> </w:t>
      </w:r>
    </w:p>
    <w:p w:rsidR="003C40BE" w:rsidRDefault="003C40BE" w:rsidP="009F48E3">
      <w:pPr>
        <w:numPr>
          <w:ilvl w:val="0"/>
          <w:numId w:val="9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3C40BE" w:rsidRPr="003C40BE" w:rsidRDefault="003C40BE" w:rsidP="009F48E3">
      <w:pPr>
        <w:numPr>
          <w:ilvl w:val="0"/>
          <w:numId w:val="9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172A5" w:rsidRDefault="001172A5" w:rsidP="009F48E3">
      <w:pPr>
        <w:numPr>
          <w:ilvl w:val="0"/>
          <w:numId w:val="9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</w:t>
      </w:r>
      <w:r w:rsidR="00390F83">
        <w:rPr>
          <w:rFonts w:hint="eastAsia"/>
          <w:color w:val="000000"/>
          <w:sz w:val="24"/>
        </w:rPr>
        <w:t>选中记录后</w:t>
      </w:r>
      <w:r>
        <w:rPr>
          <w:rFonts w:hint="eastAsia"/>
          <w:color w:val="000000"/>
          <w:sz w:val="24"/>
        </w:rPr>
        <w:t>，点击【删除】按钮，删除</w:t>
      </w:r>
      <w:r w:rsidRPr="001B3E20">
        <w:rPr>
          <w:rFonts w:hint="eastAsia"/>
          <w:color w:val="000000"/>
          <w:sz w:val="24"/>
        </w:rPr>
        <w:t>运抵报告</w:t>
      </w:r>
      <w:r>
        <w:rPr>
          <w:rFonts w:hint="eastAsia"/>
          <w:color w:val="000000"/>
          <w:sz w:val="24"/>
        </w:rPr>
        <w:t>信息；</w:t>
      </w:r>
    </w:p>
    <w:p w:rsidR="005926F8" w:rsidRPr="00DD2F8C" w:rsidRDefault="005926F8" w:rsidP="009F48E3">
      <w:pPr>
        <w:numPr>
          <w:ilvl w:val="0"/>
          <w:numId w:val="9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查看记录：点击总提运单号链接进入运抵报告详细资料页面，查看</w:t>
      </w:r>
      <w:r w:rsidR="00E9218D">
        <w:rPr>
          <w:rFonts w:hint="eastAsia"/>
          <w:color w:val="000000"/>
          <w:sz w:val="24"/>
        </w:rPr>
        <w:t>运抵报告详细信息。</w:t>
      </w:r>
    </w:p>
    <w:p w:rsidR="001172A5" w:rsidRPr="00704E4A" w:rsidRDefault="001172A5" w:rsidP="009F48E3">
      <w:pPr>
        <w:pStyle w:val="2"/>
        <w:numPr>
          <w:ilvl w:val="2"/>
          <w:numId w:val="89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585" w:name="_Toc495587064"/>
      <w:r w:rsidRPr="00704E4A">
        <w:rPr>
          <w:rFonts w:ascii="宋体" w:eastAsia="宋体" w:hAnsi="宋体" w:hint="eastAsia"/>
          <w:sz w:val="24"/>
          <w:szCs w:val="24"/>
        </w:rPr>
        <w:t>补充说明</w:t>
      </w:r>
      <w:bookmarkEnd w:id="585"/>
    </w:p>
    <w:p w:rsidR="001172A5" w:rsidRPr="00A32820" w:rsidRDefault="001172A5" w:rsidP="009F48E3">
      <w:pPr>
        <w:numPr>
          <w:ilvl w:val="0"/>
          <w:numId w:val="94"/>
        </w:numPr>
        <w:spacing w:line="360" w:lineRule="auto"/>
        <w:rPr>
          <w:color w:val="000000"/>
          <w:sz w:val="24"/>
        </w:rPr>
      </w:pPr>
      <w:r w:rsidRPr="0050561B">
        <w:rPr>
          <w:rFonts w:hint="eastAsia"/>
          <w:color w:val="000000"/>
          <w:sz w:val="24"/>
        </w:rPr>
        <w:t>已发送过运抵报告的</w:t>
      </w:r>
      <w:r>
        <w:rPr>
          <w:rFonts w:hint="eastAsia"/>
          <w:color w:val="000000"/>
          <w:sz w:val="24"/>
        </w:rPr>
        <w:t>预配舱单的</w:t>
      </w:r>
      <w:r w:rsidRPr="0050561B">
        <w:rPr>
          <w:rFonts w:hint="eastAsia"/>
          <w:color w:val="000000"/>
          <w:sz w:val="24"/>
        </w:rPr>
        <w:t>数据不能再提取</w:t>
      </w:r>
      <w:r w:rsidR="008B7CB9">
        <w:rPr>
          <w:rFonts w:hint="eastAsia"/>
          <w:color w:val="000000"/>
          <w:sz w:val="24"/>
        </w:rPr>
        <w:t>。</w:t>
      </w:r>
      <w:bookmarkStart w:id="586" w:name="_Toc266784959"/>
      <w:bookmarkStart w:id="587" w:name="_Toc266956550"/>
      <w:bookmarkStart w:id="588" w:name="_Toc266956809"/>
      <w:bookmarkStart w:id="589" w:name="_Toc266957194"/>
      <w:bookmarkStart w:id="590" w:name="_Toc266958282"/>
      <w:bookmarkStart w:id="591" w:name="_Toc266958539"/>
      <w:bookmarkStart w:id="592" w:name="_Toc266784960"/>
      <w:bookmarkStart w:id="593" w:name="_Toc266956551"/>
      <w:bookmarkStart w:id="594" w:name="_Toc266956810"/>
      <w:bookmarkStart w:id="595" w:name="_Toc266957195"/>
      <w:bookmarkStart w:id="596" w:name="_Toc266958283"/>
      <w:bookmarkStart w:id="597" w:name="_Toc266958540"/>
      <w:bookmarkStart w:id="598" w:name="_Toc266784961"/>
      <w:bookmarkStart w:id="599" w:name="_Toc266956552"/>
      <w:bookmarkStart w:id="600" w:name="_Toc266956811"/>
      <w:bookmarkStart w:id="601" w:name="_Toc266957196"/>
      <w:bookmarkStart w:id="602" w:name="_Toc266958284"/>
      <w:bookmarkStart w:id="603" w:name="_Toc266958541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</w:p>
    <w:p w:rsidR="001172A5" w:rsidRDefault="001172A5" w:rsidP="009F48E3">
      <w:pPr>
        <w:pStyle w:val="2"/>
        <w:numPr>
          <w:ilvl w:val="1"/>
          <w:numId w:val="89"/>
        </w:numPr>
        <w:rPr>
          <w:rFonts w:eastAsia="PMingLiU"/>
          <w:lang w:eastAsia="zh-TW"/>
        </w:rPr>
      </w:pPr>
      <w:bookmarkStart w:id="604" w:name="_Toc495587065"/>
      <w:r w:rsidRPr="00A32820">
        <w:rPr>
          <w:rFonts w:hint="eastAsia"/>
        </w:rPr>
        <w:t>运抵</w:t>
      </w:r>
      <w:r w:rsidRPr="00B50106">
        <w:rPr>
          <w:rFonts w:hint="eastAsia"/>
        </w:rPr>
        <w:t>报告申报</w:t>
      </w:r>
      <w:bookmarkEnd w:id="604"/>
    </w:p>
    <w:p w:rsidR="00DD242D" w:rsidRPr="00DD242D" w:rsidRDefault="00DD242D" w:rsidP="009F48E3">
      <w:pPr>
        <w:pStyle w:val="ae"/>
        <w:keepNext/>
        <w:keepLines/>
        <w:numPr>
          <w:ilvl w:val="0"/>
          <w:numId w:val="9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605" w:name="_Toc266958797"/>
      <w:bookmarkStart w:id="606" w:name="_Toc495503960"/>
      <w:bookmarkStart w:id="607" w:name="_Toc495586820"/>
      <w:bookmarkStart w:id="608" w:name="_Toc495587066"/>
      <w:bookmarkEnd w:id="605"/>
      <w:bookmarkEnd w:id="606"/>
      <w:bookmarkEnd w:id="607"/>
      <w:bookmarkEnd w:id="608"/>
    </w:p>
    <w:p w:rsidR="00DD242D" w:rsidRPr="00DD242D" w:rsidRDefault="00DD242D" w:rsidP="009F48E3">
      <w:pPr>
        <w:pStyle w:val="ae"/>
        <w:keepNext/>
        <w:keepLines/>
        <w:numPr>
          <w:ilvl w:val="0"/>
          <w:numId w:val="9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609" w:name="_Toc266958798"/>
      <w:bookmarkStart w:id="610" w:name="_Toc495503961"/>
      <w:bookmarkStart w:id="611" w:name="_Toc495586821"/>
      <w:bookmarkStart w:id="612" w:name="_Toc495587067"/>
      <w:bookmarkEnd w:id="609"/>
      <w:bookmarkEnd w:id="610"/>
      <w:bookmarkEnd w:id="611"/>
      <w:bookmarkEnd w:id="612"/>
    </w:p>
    <w:p w:rsidR="00DD242D" w:rsidRPr="00DD242D" w:rsidRDefault="00DD242D" w:rsidP="009F48E3">
      <w:pPr>
        <w:pStyle w:val="ae"/>
        <w:keepNext/>
        <w:keepLines/>
        <w:numPr>
          <w:ilvl w:val="0"/>
          <w:numId w:val="9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613" w:name="_Toc266958799"/>
      <w:bookmarkStart w:id="614" w:name="_Toc495503962"/>
      <w:bookmarkStart w:id="615" w:name="_Toc495586822"/>
      <w:bookmarkStart w:id="616" w:name="_Toc495587068"/>
      <w:bookmarkEnd w:id="613"/>
      <w:bookmarkEnd w:id="614"/>
      <w:bookmarkEnd w:id="615"/>
      <w:bookmarkEnd w:id="616"/>
    </w:p>
    <w:p w:rsidR="00DD242D" w:rsidRPr="00DD242D" w:rsidRDefault="00DD242D" w:rsidP="009F48E3">
      <w:pPr>
        <w:pStyle w:val="ae"/>
        <w:keepNext/>
        <w:keepLines/>
        <w:numPr>
          <w:ilvl w:val="0"/>
          <w:numId w:val="9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617" w:name="_Toc266958800"/>
      <w:bookmarkStart w:id="618" w:name="_Toc495503963"/>
      <w:bookmarkStart w:id="619" w:name="_Toc495586823"/>
      <w:bookmarkStart w:id="620" w:name="_Toc495587069"/>
      <w:bookmarkEnd w:id="617"/>
      <w:bookmarkEnd w:id="618"/>
      <w:bookmarkEnd w:id="619"/>
      <w:bookmarkEnd w:id="620"/>
    </w:p>
    <w:p w:rsidR="00DD242D" w:rsidRPr="00DD242D" w:rsidRDefault="00DD242D" w:rsidP="009F48E3">
      <w:pPr>
        <w:pStyle w:val="ae"/>
        <w:keepNext/>
        <w:keepLines/>
        <w:numPr>
          <w:ilvl w:val="0"/>
          <w:numId w:val="9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621" w:name="_Toc266958801"/>
      <w:bookmarkStart w:id="622" w:name="_Toc495503964"/>
      <w:bookmarkStart w:id="623" w:name="_Toc495586824"/>
      <w:bookmarkStart w:id="624" w:name="_Toc495587070"/>
      <w:bookmarkEnd w:id="621"/>
      <w:bookmarkEnd w:id="622"/>
      <w:bookmarkEnd w:id="623"/>
      <w:bookmarkEnd w:id="624"/>
    </w:p>
    <w:p w:rsidR="00DD242D" w:rsidRPr="00DD242D" w:rsidRDefault="00DD242D" w:rsidP="009F48E3">
      <w:pPr>
        <w:pStyle w:val="ae"/>
        <w:keepNext/>
        <w:keepLines/>
        <w:numPr>
          <w:ilvl w:val="0"/>
          <w:numId w:val="9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625" w:name="_Toc266958802"/>
      <w:bookmarkStart w:id="626" w:name="_Toc495503965"/>
      <w:bookmarkStart w:id="627" w:name="_Toc495586825"/>
      <w:bookmarkStart w:id="628" w:name="_Toc495587071"/>
      <w:bookmarkEnd w:id="625"/>
      <w:bookmarkEnd w:id="626"/>
      <w:bookmarkEnd w:id="627"/>
      <w:bookmarkEnd w:id="628"/>
    </w:p>
    <w:p w:rsidR="00DD242D" w:rsidRPr="00DD242D" w:rsidRDefault="00DD242D" w:rsidP="009F48E3">
      <w:pPr>
        <w:pStyle w:val="ae"/>
        <w:keepNext/>
        <w:keepLines/>
        <w:numPr>
          <w:ilvl w:val="0"/>
          <w:numId w:val="9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629" w:name="_Toc266958803"/>
      <w:bookmarkStart w:id="630" w:name="_Toc495503966"/>
      <w:bookmarkStart w:id="631" w:name="_Toc495586826"/>
      <w:bookmarkStart w:id="632" w:name="_Toc495587072"/>
      <w:bookmarkEnd w:id="629"/>
      <w:bookmarkEnd w:id="630"/>
      <w:bookmarkEnd w:id="631"/>
      <w:bookmarkEnd w:id="632"/>
    </w:p>
    <w:p w:rsidR="00DD242D" w:rsidRPr="00DD242D" w:rsidRDefault="00DD242D" w:rsidP="009F48E3">
      <w:pPr>
        <w:pStyle w:val="ae"/>
        <w:keepNext/>
        <w:keepLines/>
        <w:numPr>
          <w:ilvl w:val="0"/>
          <w:numId w:val="9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633" w:name="_Toc266958804"/>
      <w:bookmarkStart w:id="634" w:name="_Toc495503967"/>
      <w:bookmarkStart w:id="635" w:name="_Toc495586827"/>
      <w:bookmarkStart w:id="636" w:name="_Toc495587073"/>
      <w:bookmarkEnd w:id="633"/>
      <w:bookmarkEnd w:id="634"/>
      <w:bookmarkEnd w:id="635"/>
      <w:bookmarkEnd w:id="636"/>
    </w:p>
    <w:p w:rsidR="00DD242D" w:rsidRPr="00DD242D" w:rsidRDefault="00DD242D" w:rsidP="009F48E3">
      <w:pPr>
        <w:pStyle w:val="ae"/>
        <w:keepNext/>
        <w:keepLines/>
        <w:numPr>
          <w:ilvl w:val="1"/>
          <w:numId w:val="9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637" w:name="_Toc266958805"/>
      <w:bookmarkStart w:id="638" w:name="_Toc495503968"/>
      <w:bookmarkStart w:id="639" w:name="_Toc495586828"/>
      <w:bookmarkStart w:id="640" w:name="_Toc495587074"/>
      <w:bookmarkEnd w:id="637"/>
      <w:bookmarkEnd w:id="638"/>
      <w:bookmarkEnd w:id="639"/>
      <w:bookmarkEnd w:id="640"/>
    </w:p>
    <w:p w:rsidR="00DD242D" w:rsidRPr="00DD242D" w:rsidRDefault="00DD242D" w:rsidP="009F48E3">
      <w:pPr>
        <w:pStyle w:val="ae"/>
        <w:keepNext/>
        <w:keepLines/>
        <w:numPr>
          <w:ilvl w:val="1"/>
          <w:numId w:val="9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641" w:name="_Toc266958806"/>
      <w:bookmarkStart w:id="642" w:name="_Toc495503969"/>
      <w:bookmarkStart w:id="643" w:name="_Toc495586829"/>
      <w:bookmarkStart w:id="644" w:name="_Toc495587075"/>
      <w:bookmarkEnd w:id="641"/>
      <w:bookmarkEnd w:id="642"/>
      <w:bookmarkEnd w:id="643"/>
      <w:bookmarkEnd w:id="644"/>
    </w:p>
    <w:p w:rsidR="00DD242D" w:rsidRPr="00DD242D" w:rsidRDefault="00DD242D" w:rsidP="009F48E3">
      <w:pPr>
        <w:pStyle w:val="ae"/>
        <w:keepNext/>
        <w:keepLines/>
        <w:numPr>
          <w:ilvl w:val="1"/>
          <w:numId w:val="9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645" w:name="_Toc266958807"/>
      <w:bookmarkStart w:id="646" w:name="_Toc495503970"/>
      <w:bookmarkStart w:id="647" w:name="_Toc495586830"/>
      <w:bookmarkStart w:id="648" w:name="_Toc495587076"/>
      <w:bookmarkEnd w:id="645"/>
      <w:bookmarkEnd w:id="646"/>
      <w:bookmarkEnd w:id="647"/>
      <w:bookmarkEnd w:id="648"/>
    </w:p>
    <w:p w:rsidR="001172A5" w:rsidRDefault="001172A5" w:rsidP="009F48E3">
      <w:pPr>
        <w:pStyle w:val="2"/>
        <w:numPr>
          <w:ilvl w:val="2"/>
          <w:numId w:val="94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649" w:name="_Toc49558707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649"/>
    </w:p>
    <w:p w:rsidR="001172A5" w:rsidRPr="00E03175" w:rsidRDefault="001172A5" w:rsidP="00B066C0">
      <w:pPr>
        <w:spacing w:line="360" w:lineRule="auto"/>
        <w:rPr>
          <w:color w:val="000000"/>
          <w:sz w:val="24"/>
        </w:rPr>
      </w:pPr>
      <w:r w:rsidRPr="006C133F">
        <w:rPr>
          <w:rFonts w:hint="eastAsia"/>
          <w:color w:val="000000"/>
          <w:sz w:val="24"/>
        </w:rPr>
        <w:t>查询运抵报告</w:t>
      </w:r>
      <w:r>
        <w:rPr>
          <w:rFonts w:hint="eastAsia"/>
          <w:color w:val="000000"/>
          <w:sz w:val="24"/>
        </w:rPr>
        <w:t>。</w:t>
      </w:r>
      <w:r w:rsidRPr="00DB77CC">
        <w:rPr>
          <w:rFonts w:ascii="宋体" w:hAnsi="宋体" w:hint="eastAsia"/>
          <w:bCs/>
          <w:sz w:val="24"/>
        </w:rPr>
        <w:t>向海关发送水运分流运抵报告申报报文</w:t>
      </w:r>
      <w:r>
        <w:rPr>
          <w:rFonts w:hint="eastAsia"/>
          <w:color w:val="000000"/>
          <w:sz w:val="24"/>
        </w:rPr>
        <w:t>。</w:t>
      </w:r>
    </w:p>
    <w:p w:rsidR="001172A5" w:rsidRDefault="001172A5" w:rsidP="009F48E3">
      <w:pPr>
        <w:pStyle w:val="2"/>
        <w:numPr>
          <w:ilvl w:val="2"/>
          <w:numId w:val="94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650" w:name="_Toc49558707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650"/>
    </w:p>
    <w:p w:rsidR="001172A5" w:rsidRPr="00510F71" w:rsidRDefault="001172A5" w:rsidP="009F48E3">
      <w:pPr>
        <w:numPr>
          <w:ilvl w:val="0"/>
          <w:numId w:val="9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C1A2D">
        <w:rPr>
          <w:rFonts w:hint="eastAsia"/>
          <w:color w:val="000000"/>
          <w:sz w:val="24"/>
        </w:rPr>
        <w:t>其他业务处理</w:t>
      </w:r>
      <w:r w:rsidRPr="005C1A2D">
        <w:rPr>
          <w:color w:val="000000"/>
          <w:sz w:val="24"/>
        </w:rPr>
        <w:t xml:space="preserve"> -&gt;</w:t>
      </w:r>
      <w:r w:rsidRPr="005C1A2D">
        <w:rPr>
          <w:rFonts w:hint="eastAsia"/>
          <w:sz w:val="24"/>
        </w:rPr>
        <w:t>运抵报告申报</w:t>
      </w:r>
      <w:r>
        <w:rPr>
          <w:rFonts w:hint="eastAsia"/>
          <w:color w:val="000000"/>
          <w:sz w:val="24"/>
        </w:rPr>
        <w:t>页面，如</w:t>
      </w:r>
      <w:r w:rsidRPr="00B04974">
        <w:rPr>
          <w:rFonts w:hint="eastAsia"/>
          <w:color w:val="000000"/>
          <w:sz w:val="24"/>
        </w:rPr>
        <w:t>下</w:t>
      </w:r>
      <w:r>
        <w:rPr>
          <w:rFonts w:hint="eastAsia"/>
          <w:color w:val="000000"/>
          <w:sz w:val="24"/>
        </w:rPr>
        <w:t>图</w:t>
      </w:r>
      <w:r w:rsidRPr="00B04974">
        <w:rPr>
          <w:rFonts w:hint="eastAsia"/>
          <w:color w:val="000000"/>
          <w:sz w:val="24"/>
        </w:rPr>
        <w:t>：</w:t>
      </w:r>
    </w:p>
    <w:p w:rsidR="001172A5" w:rsidRDefault="00311D17" w:rsidP="001172A5">
      <w:pPr>
        <w:spacing w:line="360" w:lineRule="auto"/>
        <w:ind w:left="425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667375" cy="3238500"/>
            <wp:effectExtent l="1905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 t="14940" b="8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2A5" w:rsidRPr="008C4AE2" w:rsidRDefault="001172A5" w:rsidP="001172A5">
      <w:pPr>
        <w:ind w:left="425"/>
        <w:rPr>
          <w:rFonts w:eastAsia="PMingLiU"/>
        </w:rPr>
      </w:pPr>
    </w:p>
    <w:p w:rsidR="001172A5" w:rsidRDefault="001172A5" w:rsidP="009F48E3">
      <w:pPr>
        <w:numPr>
          <w:ilvl w:val="0"/>
          <w:numId w:val="92"/>
        </w:numPr>
        <w:spacing w:line="360" w:lineRule="auto"/>
        <w:rPr>
          <w:color w:val="000000"/>
          <w:sz w:val="24"/>
        </w:rPr>
      </w:pPr>
      <w:r w:rsidRPr="002C7C9E">
        <w:rPr>
          <w:rFonts w:hint="eastAsia"/>
          <w:color w:val="000000"/>
          <w:sz w:val="24"/>
        </w:rPr>
        <w:t>查询：输入运输工具代码，航次号，英文船名，总提运单号，总提运单号</w:t>
      </w:r>
      <w:r w:rsidRPr="002C7C9E">
        <w:rPr>
          <w:color w:val="000000"/>
          <w:sz w:val="24"/>
        </w:rPr>
        <w:t> </w:t>
      </w:r>
      <w:r w:rsidRPr="002C7C9E">
        <w:rPr>
          <w:rFonts w:hint="eastAsia"/>
          <w:color w:val="000000"/>
          <w:sz w:val="24"/>
        </w:rPr>
        <w:t>，</w:t>
      </w:r>
      <w:r w:rsidRPr="002C7C9E">
        <w:rPr>
          <w:rFonts w:hint="eastAsia"/>
          <w:color w:val="000000"/>
          <w:sz w:val="24"/>
        </w:rPr>
        <w:lastRenderedPageBreak/>
        <w:t>业务类型，点击【查询】按钮，显示符合条件</w:t>
      </w:r>
      <w:r w:rsidRPr="00EF4F55">
        <w:rPr>
          <w:rFonts w:hint="eastAsia"/>
          <w:color w:val="000000"/>
          <w:sz w:val="24"/>
        </w:rPr>
        <w:t>及</w:t>
      </w:r>
      <w:r w:rsidRPr="002C7C9E">
        <w:rPr>
          <w:rFonts w:hint="eastAsia"/>
          <w:color w:val="000000"/>
          <w:sz w:val="24"/>
        </w:rPr>
        <w:t>单状态为</w:t>
      </w:r>
      <w:r w:rsidRPr="00EF4F55">
        <w:rPr>
          <w:color w:val="000000"/>
          <w:sz w:val="24"/>
        </w:rPr>
        <w:t>[</w:t>
      </w:r>
      <w:r w:rsidRPr="002C7C9E">
        <w:rPr>
          <w:rFonts w:hint="eastAsia"/>
          <w:color w:val="000000"/>
          <w:sz w:val="24"/>
        </w:rPr>
        <w:t>待申报</w:t>
      </w:r>
      <w:r w:rsidRPr="00EF4F55">
        <w:rPr>
          <w:color w:val="000000"/>
          <w:sz w:val="24"/>
        </w:rPr>
        <w:t>]</w:t>
      </w:r>
      <w:r w:rsidRPr="00EF4F55">
        <w:rPr>
          <w:rFonts w:hint="eastAsia"/>
          <w:color w:val="000000"/>
          <w:sz w:val="24"/>
        </w:rPr>
        <w:t>或</w:t>
      </w:r>
      <w:r w:rsidRPr="002C7C9E">
        <w:rPr>
          <w:color w:val="000000"/>
          <w:sz w:val="24"/>
        </w:rPr>
        <w:t>[</w:t>
      </w:r>
      <w:r w:rsidRPr="002C7C9E">
        <w:rPr>
          <w:rFonts w:hint="eastAsia"/>
          <w:color w:val="000000"/>
          <w:sz w:val="24"/>
        </w:rPr>
        <w:t>运抵报告申报</w:t>
      </w:r>
      <w:r w:rsidRPr="002C7C9E">
        <w:rPr>
          <w:color w:val="000000"/>
          <w:sz w:val="24"/>
        </w:rPr>
        <w:t>]</w:t>
      </w:r>
      <w:r w:rsidRPr="002C7C9E">
        <w:rPr>
          <w:rFonts w:hint="eastAsia"/>
          <w:color w:val="000000"/>
          <w:sz w:val="24"/>
        </w:rPr>
        <w:t>的回执为退单</w:t>
      </w:r>
      <w:r w:rsidRPr="00EF4F55">
        <w:rPr>
          <w:rFonts w:hint="eastAsia"/>
          <w:color w:val="000000"/>
          <w:sz w:val="24"/>
        </w:rPr>
        <w:t>的</w:t>
      </w:r>
      <w:r w:rsidRPr="002C7C9E">
        <w:rPr>
          <w:rFonts w:hint="eastAsia"/>
          <w:color w:val="000000"/>
          <w:sz w:val="24"/>
        </w:rPr>
        <w:t>运抵报告删除申报记录；点击【清空】按钮清空输入的查询条件信息；</w:t>
      </w:r>
    </w:p>
    <w:p w:rsidR="000F0B0D" w:rsidRDefault="000F0B0D" w:rsidP="009F48E3">
      <w:pPr>
        <w:numPr>
          <w:ilvl w:val="0"/>
          <w:numId w:val="9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0F0B0D" w:rsidRDefault="000F0B0D" w:rsidP="009F48E3">
      <w:pPr>
        <w:numPr>
          <w:ilvl w:val="0"/>
          <w:numId w:val="9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反选：点击【反选】按钮则取消当前页面所选中的记录。</w:t>
      </w:r>
    </w:p>
    <w:p w:rsidR="001172A5" w:rsidRDefault="00A41764" w:rsidP="009F48E3">
      <w:pPr>
        <w:numPr>
          <w:ilvl w:val="0"/>
          <w:numId w:val="9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发送：选中记录后</w:t>
      </w:r>
      <w:r w:rsidR="001172A5" w:rsidRPr="000F0B0D">
        <w:rPr>
          <w:color w:val="000000"/>
          <w:sz w:val="24"/>
        </w:rPr>
        <w:t xml:space="preserve">, </w:t>
      </w:r>
      <w:r w:rsidR="001172A5" w:rsidRPr="000F0B0D">
        <w:rPr>
          <w:rFonts w:hint="eastAsia"/>
          <w:color w:val="000000"/>
          <w:sz w:val="24"/>
        </w:rPr>
        <w:t>点击【发送】</w:t>
      </w:r>
      <w:r w:rsidR="00A5125C">
        <w:rPr>
          <w:rFonts w:hint="eastAsia"/>
          <w:color w:val="000000"/>
          <w:sz w:val="24"/>
        </w:rPr>
        <w:t>，发送记录成功；</w:t>
      </w:r>
    </w:p>
    <w:p w:rsidR="00E9218D" w:rsidRPr="00E9218D" w:rsidRDefault="00E9218D" w:rsidP="009F48E3">
      <w:pPr>
        <w:numPr>
          <w:ilvl w:val="0"/>
          <w:numId w:val="9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查看记录：点击总提运单号链接进入运抵报告详细资料页面，查看运抵报告详细信息。</w:t>
      </w:r>
    </w:p>
    <w:p w:rsidR="00BA5853" w:rsidRPr="00F57B7A" w:rsidRDefault="00BA5853" w:rsidP="009F48E3">
      <w:pPr>
        <w:pStyle w:val="2"/>
        <w:numPr>
          <w:ilvl w:val="2"/>
          <w:numId w:val="94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51" w:name="_Toc495587079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651"/>
    </w:p>
    <w:p w:rsidR="00BA5853" w:rsidRPr="00DE7C65" w:rsidRDefault="00BA5853" w:rsidP="007F7C3C">
      <w:pPr>
        <w:spacing w:line="360" w:lineRule="auto"/>
        <w:ind w:left="425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p w:rsidR="001172A5" w:rsidRPr="00CE33D8" w:rsidRDefault="001172A5" w:rsidP="009F48E3">
      <w:pPr>
        <w:pStyle w:val="2"/>
        <w:numPr>
          <w:ilvl w:val="1"/>
          <w:numId w:val="89"/>
        </w:numPr>
      </w:pPr>
      <w:bookmarkStart w:id="652" w:name="_Toc495587080"/>
      <w:r w:rsidRPr="00B50106">
        <w:rPr>
          <w:rFonts w:hint="eastAsia"/>
        </w:rPr>
        <w:t>运抵报告</w:t>
      </w:r>
      <w:r w:rsidRPr="00CE33D8">
        <w:rPr>
          <w:rFonts w:hint="eastAsia"/>
        </w:rPr>
        <w:t>删除</w:t>
      </w:r>
      <w:r w:rsidRPr="00B50106">
        <w:rPr>
          <w:rFonts w:hint="eastAsia"/>
        </w:rPr>
        <w:t>申报</w:t>
      </w:r>
      <w:bookmarkEnd w:id="652"/>
    </w:p>
    <w:p w:rsidR="005D6A26" w:rsidRPr="005D6A26" w:rsidRDefault="005D6A26" w:rsidP="009F48E3">
      <w:pPr>
        <w:pStyle w:val="ae"/>
        <w:keepNext/>
        <w:keepLines/>
        <w:numPr>
          <w:ilvl w:val="1"/>
          <w:numId w:val="9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653" w:name="_Toc266958812"/>
      <w:bookmarkStart w:id="654" w:name="_Toc495503975"/>
      <w:bookmarkStart w:id="655" w:name="_Toc495586835"/>
      <w:bookmarkStart w:id="656" w:name="_Toc495587081"/>
      <w:bookmarkEnd w:id="653"/>
      <w:bookmarkEnd w:id="654"/>
      <w:bookmarkEnd w:id="655"/>
      <w:bookmarkEnd w:id="656"/>
    </w:p>
    <w:p w:rsidR="001172A5" w:rsidRDefault="001172A5" w:rsidP="009F48E3">
      <w:pPr>
        <w:pStyle w:val="2"/>
        <w:numPr>
          <w:ilvl w:val="2"/>
          <w:numId w:val="94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657" w:name="_Toc49558708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657"/>
    </w:p>
    <w:p w:rsidR="001172A5" w:rsidRPr="009430BC" w:rsidRDefault="001172A5" w:rsidP="00360AB2">
      <w:pPr>
        <w:rPr>
          <w:color w:val="000000"/>
          <w:sz w:val="24"/>
        </w:rPr>
      </w:pPr>
      <w:r w:rsidRPr="009430BC">
        <w:rPr>
          <w:rFonts w:hint="eastAsia"/>
          <w:color w:val="000000"/>
          <w:sz w:val="24"/>
        </w:rPr>
        <w:t>提供运抵报告删除报文的发送功能</w:t>
      </w:r>
      <w:r w:rsidR="00646393">
        <w:rPr>
          <w:rFonts w:hint="eastAsia"/>
          <w:color w:val="000000"/>
          <w:sz w:val="24"/>
        </w:rPr>
        <w:t>。</w:t>
      </w:r>
    </w:p>
    <w:p w:rsidR="001172A5" w:rsidRDefault="001172A5" w:rsidP="009F48E3">
      <w:pPr>
        <w:pStyle w:val="2"/>
        <w:numPr>
          <w:ilvl w:val="2"/>
          <w:numId w:val="94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658" w:name="_Toc495587083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658"/>
    </w:p>
    <w:p w:rsidR="001172A5" w:rsidRPr="002605AA" w:rsidRDefault="001172A5" w:rsidP="009F48E3">
      <w:pPr>
        <w:numPr>
          <w:ilvl w:val="0"/>
          <w:numId w:val="9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2605AA">
        <w:rPr>
          <w:rFonts w:hint="eastAsia"/>
          <w:color w:val="000000"/>
          <w:sz w:val="24"/>
        </w:rPr>
        <w:t>其他业务处理</w:t>
      </w:r>
      <w:r w:rsidRPr="002605AA">
        <w:rPr>
          <w:color w:val="000000"/>
          <w:sz w:val="24"/>
        </w:rPr>
        <w:t xml:space="preserve"> -&gt;</w:t>
      </w:r>
      <w:r w:rsidRPr="002605AA">
        <w:rPr>
          <w:rFonts w:hint="eastAsia"/>
          <w:sz w:val="24"/>
        </w:rPr>
        <w:t>运抵报告删除申报</w:t>
      </w:r>
      <w:r w:rsidRPr="00442214">
        <w:rPr>
          <w:rFonts w:hint="eastAsia"/>
          <w:color w:val="000000"/>
          <w:sz w:val="24"/>
        </w:rPr>
        <w:t>页面，如下图：</w:t>
      </w:r>
    </w:p>
    <w:p w:rsidR="001172A5" w:rsidRPr="002605AA" w:rsidRDefault="00311D17" w:rsidP="001172A5">
      <w:pPr>
        <w:ind w:leftChars="200"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734050" cy="2057400"/>
            <wp:effectExtent l="1905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 t="14688" b="37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2A5" w:rsidRDefault="001172A5" w:rsidP="009F48E3">
      <w:pPr>
        <w:numPr>
          <w:ilvl w:val="0"/>
          <w:numId w:val="9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</w:t>
      </w:r>
      <w:r w:rsidRPr="007C6210">
        <w:rPr>
          <w:rFonts w:hint="eastAsia"/>
          <w:color w:val="000000"/>
          <w:sz w:val="24"/>
        </w:rPr>
        <w:t>运输工具代码</w:t>
      </w:r>
      <w:r w:rsidR="002A552C">
        <w:rPr>
          <w:rFonts w:hint="eastAsia"/>
          <w:color w:val="000000"/>
          <w:sz w:val="24"/>
        </w:rPr>
        <w:t>、</w:t>
      </w:r>
      <w:r w:rsidRPr="007C6210">
        <w:rPr>
          <w:rFonts w:hint="eastAsia"/>
          <w:color w:val="000000"/>
          <w:sz w:val="24"/>
        </w:rPr>
        <w:t>航次号</w:t>
      </w:r>
      <w:r w:rsidR="002A552C">
        <w:rPr>
          <w:rFonts w:hint="eastAsia"/>
          <w:color w:val="000000"/>
          <w:sz w:val="24"/>
        </w:rPr>
        <w:t>、</w:t>
      </w:r>
      <w:r w:rsidRPr="007C6210">
        <w:rPr>
          <w:rFonts w:hint="eastAsia"/>
          <w:color w:val="000000"/>
          <w:sz w:val="24"/>
        </w:rPr>
        <w:t>英文船名</w:t>
      </w:r>
      <w:r w:rsidR="002A552C">
        <w:rPr>
          <w:rFonts w:hint="eastAsia"/>
          <w:color w:val="000000"/>
          <w:sz w:val="24"/>
        </w:rPr>
        <w:t>、</w:t>
      </w:r>
      <w:r w:rsidRPr="007C6210">
        <w:rPr>
          <w:rFonts w:hint="eastAsia"/>
          <w:color w:val="000000"/>
          <w:sz w:val="24"/>
        </w:rPr>
        <w:t>总提运单号</w:t>
      </w:r>
      <w:r w:rsidR="002A552C">
        <w:rPr>
          <w:rFonts w:hint="eastAsia"/>
          <w:color w:val="000000"/>
          <w:sz w:val="24"/>
        </w:rPr>
        <w:t>、</w:t>
      </w:r>
      <w:r w:rsidRPr="007C6210">
        <w:rPr>
          <w:rFonts w:hint="eastAsia"/>
          <w:color w:val="000000"/>
          <w:sz w:val="24"/>
        </w:rPr>
        <w:t>业务类型</w:t>
      </w:r>
      <w:r w:rsidRPr="00AF6847">
        <w:rPr>
          <w:color w:val="000000"/>
          <w:sz w:val="24"/>
        </w:rPr>
        <w:t> </w:t>
      </w:r>
      <w:r>
        <w:rPr>
          <w:rFonts w:hint="eastAsia"/>
          <w:color w:val="000000"/>
          <w:sz w:val="24"/>
        </w:rPr>
        <w:t>，点击【查询】按钮，显示符合条件</w:t>
      </w:r>
      <w:r w:rsidR="00E26DD6">
        <w:rPr>
          <w:rFonts w:hint="eastAsia"/>
          <w:color w:val="000000"/>
          <w:sz w:val="24"/>
        </w:rPr>
        <w:t>记录：</w:t>
      </w:r>
      <w:r w:rsidRPr="00DE7C65">
        <w:rPr>
          <w:color w:val="000000"/>
          <w:sz w:val="24"/>
        </w:rPr>
        <w:t xml:space="preserve"> [</w:t>
      </w:r>
      <w:r w:rsidRPr="00DE7C65">
        <w:rPr>
          <w:rFonts w:hint="eastAsia"/>
          <w:color w:val="000000"/>
          <w:sz w:val="24"/>
        </w:rPr>
        <w:t>运抵申报</w:t>
      </w:r>
      <w:r w:rsidRPr="00DE7C65">
        <w:rPr>
          <w:color w:val="000000"/>
          <w:sz w:val="24"/>
        </w:rPr>
        <w:t xml:space="preserve">] </w:t>
      </w:r>
      <w:r w:rsidRPr="00DE7C65">
        <w:rPr>
          <w:rFonts w:hint="eastAsia"/>
          <w:color w:val="000000"/>
          <w:sz w:val="24"/>
        </w:rPr>
        <w:t>并且运抵报告申报回执为已接受、</w:t>
      </w:r>
      <w:r w:rsidRPr="00DE7C65">
        <w:rPr>
          <w:color w:val="000000"/>
          <w:sz w:val="24"/>
        </w:rPr>
        <w:t>[</w:t>
      </w:r>
      <w:r w:rsidRPr="00DE7C65">
        <w:rPr>
          <w:rFonts w:hint="eastAsia"/>
          <w:color w:val="000000"/>
          <w:sz w:val="24"/>
        </w:rPr>
        <w:t>运抵报告删除申报</w:t>
      </w:r>
      <w:r w:rsidRPr="00DE7C65">
        <w:rPr>
          <w:color w:val="000000"/>
          <w:sz w:val="24"/>
        </w:rPr>
        <w:t>]</w:t>
      </w:r>
      <w:r w:rsidRPr="00DE7C65">
        <w:rPr>
          <w:rFonts w:hint="eastAsia"/>
          <w:color w:val="000000"/>
          <w:sz w:val="24"/>
        </w:rPr>
        <w:t>并且运抵报告删除申报回执为退单</w:t>
      </w:r>
      <w:r>
        <w:rPr>
          <w:rFonts w:hint="eastAsia"/>
          <w:color w:val="000000"/>
          <w:sz w:val="24"/>
        </w:rPr>
        <w:t>；</w:t>
      </w:r>
      <w:r w:rsidRPr="00E81D25">
        <w:rPr>
          <w:rFonts w:hint="eastAsia"/>
          <w:color w:val="000000"/>
          <w:sz w:val="24"/>
        </w:rPr>
        <w:t>点击【清空】按钮清空输入的查询条件信息；</w:t>
      </w:r>
    </w:p>
    <w:p w:rsidR="001517FB" w:rsidRDefault="001517FB" w:rsidP="009F48E3">
      <w:pPr>
        <w:numPr>
          <w:ilvl w:val="0"/>
          <w:numId w:val="9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1517FB" w:rsidRPr="001517FB" w:rsidRDefault="001517FB" w:rsidP="009F48E3">
      <w:pPr>
        <w:numPr>
          <w:ilvl w:val="0"/>
          <w:numId w:val="9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反选：点击【反选】按钮则取消当前页面所选中的记录。</w:t>
      </w:r>
    </w:p>
    <w:p w:rsidR="00BA4A9B" w:rsidRDefault="001172A5" w:rsidP="009F48E3">
      <w:pPr>
        <w:numPr>
          <w:ilvl w:val="0"/>
          <w:numId w:val="93"/>
        </w:numPr>
        <w:spacing w:line="360" w:lineRule="auto"/>
        <w:rPr>
          <w:color w:val="000000"/>
          <w:sz w:val="24"/>
        </w:rPr>
      </w:pPr>
      <w:r w:rsidRPr="006C133F">
        <w:rPr>
          <w:rFonts w:hint="eastAsia"/>
          <w:color w:val="000000"/>
          <w:sz w:val="24"/>
        </w:rPr>
        <w:t>发送</w:t>
      </w:r>
      <w:r>
        <w:rPr>
          <w:rFonts w:hint="eastAsia"/>
          <w:color w:val="000000"/>
          <w:sz w:val="24"/>
        </w:rPr>
        <w:t>：</w:t>
      </w:r>
      <w:r w:rsidR="00496375">
        <w:rPr>
          <w:rFonts w:hint="eastAsia"/>
          <w:color w:val="000000"/>
          <w:sz w:val="24"/>
        </w:rPr>
        <w:t>选中记录后</w:t>
      </w:r>
      <w:r w:rsidR="009A2D62">
        <w:rPr>
          <w:rFonts w:hint="eastAsia"/>
          <w:color w:val="000000"/>
          <w:sz w:val="24"/>
        </w:rPr>
        <w:t>，点击【发送】按钮，</w:t>
      </w:r>
      <w:r w:rsidR="00A51CB9">
        <w:rPr>
          <w:rFonts w:hint="eastAsia"/>
          <w:color w:val="000000"/>
          <w:sz w:val="24"/>
        </w:rPr>
        <w:t>发送记录成功；</w:t>
      </w:r>
    </w:p>
    <w:p w:rsidR="007D314D" w:rsidRPr="007D314D" w:rsidRDefault="007D314D" w:rsidP="009F48E3">
      <w:pPr>
        <w:numPr>
          <w:ilvl w:val="0"/>
          <w:numId w:val="9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查看记录：点击总提运单号链接进入运抵报告详细资料页面，查看运抵报告详细信息。</w:t>
      </w:r>
    </w:p>
    <w:p w:rsidR="00113346" w:rsidRPr="00F57B7A" w:rsidRDefault="00113346" w:rsidP="009F48E3">
      <w:pPr>
        <w:pStyle w:val="2"/>
        <w:numPr>
          <w:ilvl w:val="2"/>
          <w:numId w:val="94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59" w:name="_Toc495587084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659"/>
    </w:p>
    <w:p w:rsidR="008F0CDF" w:rsidRPr="001172A5" w:rsidRDefault="00113346" w:rsidP="00113346">
      <w:pPr>
        <w:spacing w:line="360" w:lineRule="auto"/>
        <w:ind w:left="425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sectPr w:rsidR="008F0CDF" w:rsidRPr="001172A5" w:rsidSect="00975E70">
      <w:footerReference w:type="even" r:id="rId113"/>
      <w:headerReference w:type="first" r:id="rId11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F48E3" w:rsidRDefault="009F48E3">
      <w:r>
        <w:separator/>
      </w:r>
    </w:p>
  </w:endnote>
  <w:endnote w:type="continuationSeparator" w:id="1">
    <w:p w:rsidR="009F48E3" w:rsidRDefault="009F48E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6960" w:rsidRDefault="00256960" w:rsidP="00B10983">
    <w:pPr>
      <w:pStyle w:val="a3"/>
      <w:tabs>
        <w:tab w:val="right" w:pos="9639"/>
      </w:tabs>
      <w:ind w:left="200"/>
      <w:jc w:val="center"/>
    </w:pPr>
    <w:r>
      <w:rPr>
        <w:rFonts w:hint="eastAsia"/>
      </w:rPr>
      <w:t>第</w:t>
    </w:r>
    <w:r>
      <w:t xml:space="preserve"> </w:t>
    </w:r>
    <w:fldSimple w:instr=" PAGE ">
      <w:r>
        <w:rPr>
          <w:noProof/>
        </w:rPr>
        <w:t>14</w:t>
      </w:r>
    </w:fldSimple>
    <w:r>
      <w:rPr>
        <w:rFonts w:hint="eastAsia"/>
      </w:rPr>
      <w:t xml:space="preserve"> </w:t>
    </w:r>
    <w:r>
      <w:rPr>
        <w:rFonts w:hint="eastAsia"/>
      </w:rPr>
      <w:t>页</w: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6960" w:rsidRPr="00EC064B" w:rsidRDefault="00256960">
    <w:pPr>
      <w:pStyle w:val="a3"/>
    </w:pPr>
    <w:r>
      <w:rPr>
        <w:rFonts w:hint="eastAsia"/>
      </w:rPr>
      <w:t>模板编号及版本号：</w:t>
    </w:r>
    <w:r>
      <w:t>PM-T-0</w:t>
    </w:r>
    <w:r w:rsidRPr="001A6AAD">
      <w:rPr>
        <w:rFonts w:hint="eastAsia"/>
        <w:color w:val="0000FF"/>
      </w:rPr>
      <w:t>××</w:t>
    </w:r>
    <w:r>
      <w:rPr>
        <w:rFonts w:hint="eastAsia"/>
      </w:rPr>
      <w:t>(V</w:t>
    </w:r>
    <w:r w:rsidRPr="001A6AAD">
      <w:rPr>
        <w:rFonts w:hint="eastAsia"/>
        <w:color w:val="0000FF"/>
      </w:rPr>
      <w:t>×</w:t>
    </w:r>
    <w:r>
      <w:rPr>
        <w:rFonts w:hint="eastAsia"/>
      </w:rPr>
      <w:t>.</w:t>
    </w:r>
    <w:r w:rsidRPr="001A6AAD">
      <w:rPr>
        <w:rFonts w:hint="eastAsia"/>
        <w:color w:val="0000FF"/>
      </w:rPr>
      <w:t xml:space="preserve"> </w:t>
    </w:r>
    <w:r w:rsidRPr="001A6AAD">
      <w:rPr>
        <w:rFonts w:hint="eastAsia"/>
        <w:color w:val="0000FF"/>
      </w:rPr>
      <w:t>×</w:t>
    </w:r>
    <w:r>
      <w:rPr>
        <w:rFonts w:hint="eastAsia"/>
      </w:rPr>
      <w:t>)</w:t>
    </w:r>
    <w:r>
      <w:rPr>
        <w:rFonts w:hint="eastAsia"/>
      </w:rPr>
      <w:tab/>
      <w:t xml:space="preserve">              @</w:t>
    </w:r>
    <w:r>
      <w:rPr>
        <w:rFonts w:hint="eastAsia"/>
      </w:rPr>
      <w:t>项目管理部</w:t>
    </w:r>
    <w:r>
      <w:rPr>
        <w:rFonts w:hint="eastAsia"/>
      </w:rPr>
      <w:tab/>
    </w:r>
    <w:r>
      <w:rPr>
        <w:rFonts w:hint="eastAsia"/>
      </w:rPr>
      <w:t>第</w:t>
    </w:r>
    <w:r>
      <w:rPr>
        <w:rStyle w:val="a4"/>
      </w:rPr>
      <w:fldChar w:fldCharType="begin"/>
    </w:r>
    <w:r>
      <w:rPr>
        <w:rStyle w:val="a4"/>
      </w:rPr>
      <w:instrText xml:space="preserve"> PAGE </w:instrText>
    </w:r>
    <w:r>
      <w:rPr>
        <w:rStyle w:val="a4"/>
      </w:rPr>
      <w:fldChar w:fldCharType="separate"/>
    </w:r>
    <w:r>
      <w:rPr>
        <w:rStyle w:val="a4"/>
        <w:noProof/>
      </w:rPr>
      <w:t>2</w:t>
    </w:r>
    <w:r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</w:t>
    </w:r>
    <w:r>
      <w:rPr>
        <w:rFonts w:hint="eastAsia"/>
      </w:rPr>
      <w:t>共</w:t>
    </w:r>
    <w:r>
      <w:rPr>
        <w:rStyle w:val="a4"/>
      </w:rPr>
      <w:fldChar w:fldCharType="begin"/>
    </w:r>
    <w:r>
      <w:rPr>
        <w:rStyle w:val="a4"/>
      </w:rPr>
      <w:instrText xml:space="preserve"> NUMPAGES </w:instrText>
    </w:r>
    <w:r>
      <w:rPr>
        <w:rStyle w:val="a4"/>
      </w:rPr>
      <w:fldChar w:fldCharType="separate"/>
    </w:r>
    <w:r>
      <w:rPr>
        <w:rStyle w:val="a4"/>
        <w:noProof/>
      </w:rPr>
      <w:t>4</w:t>
    </w:r>
    <w:r>
      <w:rPr>
        <w:rStyle w:val="a4"/>
      </w:rPr>
      <w:fldChar w:fldCharType="end"/>
    </w:r>
    <w:r>
      <w:rPr>
        <w:rFonts w:hint="eastAsia"/>
      </w:rPr>
      <w:t>页</w: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6960" w:rsidRPr="008A1F7D" w:rsidRDefault="00256960">
    <w:pPr>
      <w:pStyle w:val="a3"/>
    </w:pPr>
    <w:r>
      <w:rPr>
        <w:rFonts w:hint="eastAsia"/>
      </w:rPr>
      <w:t xml:space="preserve">                                      </w:t>
    </w:r>
    <w:r>
      <w:rPr>
        <w:rFonts w:hint="eastAsia"/>
      </w:rPr>
      <w:t>第</w:t>
    </w:r>
    <w:r>
      <w:rPr>
        <w:rStyle w:val="a4"/>
      </w:rPr>
      <w:fldChar w:fldCharType="begin"/>
    </w:r>
    <w:r>
      <w:rPr>
        <w:rStyle w:val="a4"/>
      </w:rPr>
      <w:instrText xml:space="preserve"> PAGE </w:instrText>
    </w:r>
    <w:r>
      <w:rPr>
        <w:rStyle w:val="a4"/>
      </w:rPr>
      <w:fldChar w:fldCharType="separate"/>
    </w:r>
    <w:r>
      <w:rPr>
        <w:rStyle w:val="a4"/>
        <w:noProof/>
      </w:rPr>
      <w:t>1</w:t>
    </w:r>
    <w:r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</w:t>
    </w:r>
    <w:r>
      <w:rPr>
        <w:rFonts w:hint="eastAsia"/>
      </w:rPr>
      <w:t>共</w:t>
    </w:r>
    <w:r>
      <w:rPr>
        <w:rStyle w:val="a4"/>
      </w:rPr>
      <w:fldChar w:fldCharType="begin"/>
    </w:r>
    <w:r>
      <w:rPr>
        <w:rStyle w:val="a4"/>
      </w:rPr>
      <w:instrText xml:space="preserve"> NUMPAGES </w:instrText>
    </w:r>
    <w:r>
      <w:rPr>
        <w:rStyle w:val="a4"/>
      </w:rPr>
      <w:fldChar w:fldCharType="separate"/>
    </w:r>
    <w:r>
      <w:rPr>
        <w:rStyle w:val="a4"/>
        <w:noProof/>
      </w:rPr>
      <w:t>89</w:t>
    </w:r>
    <w:r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                                      </w:t>
    </w:r>
    <w:r>
      <w:rPr>
        <w:rFonts w:hAnsi="宋体"/>
        <w:sz w:val="21"/>
        <w:szCs w:val="21"/>
      </w:rPr>
      <w:t>[</w:t>
    </w:r>
    <w:r w:rsidRPr="00492584">
      <w:rPr>
        <w:rFonts w:hAnsi="宋体" w:hint="eastAsia"/>
      </w:rPr>
      <w:t>模板版本：</w:t>
    </w:r>
    <w:r w:rsidRPr="00492584">
      <w:rPr>
        <w:rFonts w:hAnsi="宋体"/>
      </w:rPr>
      <w:t>1.</w:t>
    </w:r>
    <w:r>
      <w:rPr>
        <w:rFonts w:hAnsi="宋体" w:hint="eastAsia"/>
      </w:rPr>
      <w:t>1</w:t>
    </w:r>
    <w:r>
      <w:rPr>
        <w:rFonts w:hAnsi="宋体"/>
      </w:rPr>
      <w:t>]</w: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6960" w:rsidRPr="00892E58" w:rsidRDefault="00256960">
    <w:pPr>
      <w:pStyle w:val="a3"/>
    </w:pPr>
    <w:r>
      <w:rPr>
        <w:rFonts w:hint="eastAsia"/>
      </w:rPr>
      <w:tab/>
      <w:t xml:space="preserve">                             </w:t>
    </w:r>
    <w:r>
      <w:rPr>
        <w:rFonts w:hint="eastAsia"/>
      </w:rPr>
      <w:t>第</w:t>
    </w:r>
    <w:r>
      <w:rPr>
        <w:rStyle w:val="a4"/>
      </w:rPr>
      <w:fldChar w:fldCharType="begin"/>
    </w:r>
    <w:r>
      <w:rPr>
        <w:rStyle w:val="a4"/>
      </w:rPr>
      <w:instrText xml:space="preserve"> PAGE </w:instrText>
    </w:r>
    <w:r>
      <w:rPr>
        <w:rStyle w:val="a4"/>
      </w:rPr>
      <w:fldChar w:fldCharType="separate"/>
    </w:r>
    <w:r w:rsidR="008009C2">
      <w:rPr>
        <w:rStyle w:val="a4"/>
        <w:noProof/>
      </w:rPr>
      <w:t>28</w:t>
    </w:r>
    <w:r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</w:t>
    </w:r>
    <w:r>
      <w:rPr>
        <w:rFonts w:hint="eastAsia"/>
      </w:rPr>
      <w:t>共</w:t>
    </w:r>
    <w:r>
      <w:rPr>
        <w:rStyle w:val="a4"/>
      </w:rPr>
      <w:fldChar w:fldCharType="begin"/>
    </w:r>
    <w:r>
      <w:rPr>
        <w:rStyle w:val="a4"/>
      </w:rPr>
      <w:instrText xml:space="preserve"> NUMPAGES </w:instrText>
    </w:r>
    <w:r>
      <w:rPr>
        <w:rStyle w:val="a4"/>
      </w:rPr>
      <w:fldChar w:fldCharType="separate"/>
    </w:r>
    <w:r w:rsidR="008009C2">
      <w:rPr>
        <w:rStyle w:val="a4"/>
        <w:noProof/>
      </w:rPr>
      <w:t>90</w:t>
    </w:r>
    <w:r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                        </w:t>
    </w:r>
    <w:r>
      <w:rPr>
        <w:rFonts w:hAnsi="宋体"/>
        <w:sz w:val="21"/>
        <w:szCs w:val="21"/>
      </w:rPr>
      <w:t>[</w:t>
    </w:r>
    <w:r w:rsidRPr="00492584">
      <w:rPr>
        <w:rFonts w:hAnsi="宋体" w:hint="eastAsia"/>
      </w:rPr>
      <w:t>模板版本：</w:t>
    </w:r>
    <w:r w:rsidRPr="00492584">
      <w:rPr>
        <w:rFonts w:hAnsi="宋体"/>
      </w:rPr>
      <w:t>1</w:t>
    </w:r>
    <w:r>
      <w:rPr>
        <w:rFonts w:hAnsi="宋体" w:hint="eastAsia"/>
      </w:rPr>
      <w:t>.1</w:t>
    </w:r>
    <w:r>
      <w:rPr>
        <w:rFonts w:hAnsi="宋体"/>
      </w:rPr>
      <w:t>]</w: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6960" w:rsidRDefault="00256960" w:rsidP="00B10983">
    <w:pPr>
      <w:pStyle w:val="a3"/>
      <w:framePr w:wrap="around" w:vAnchor="text" w:hAnchor="margin" w:xAlign="right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:rsidR="00256960" w:rsidRDefault="00256960" w:rsidP="00B10983">
    <w:pPr>
      <w:pStyle w:val="a3"/>
      <w:ind w:right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F48E3" w:rsidRDefault="009F48E3">
      <w:r>
        <w:separator/>
      </w:r>
    </w:p>
  </w:footnote>
  <w:footnote w:type="continuationSeparator" w:id="1">
    <w:p w:rsidR="009F48E3" w:rsidRDefault="009F48E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6960" w:rsidRDefault="00256960">
    <w:pPr>
      <w:pStyle w:val="a5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6960" w:rsidRPr="008A1F7D" w:rsidRDefault="00256960" w:rsidP="009138E3">
    <w:pPr>
      <w:pStyle w:val="a5"/>
    </w:pPr>
    <w:r>
      <w:rPr>
        <w:noProof/>
      </w:rPr>
      <w:drawing>
        <wp:inline distT="0" distB="0" distL="0" distR="0">
          <wp:extent cx="1114425" cy="323850"/>
          <wp:effectExtent l="19050" t="0" r="9525" b="0"/>
          <wp:docPr id="96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14425" cy="3238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         </w:t>
    </w:r>
    <w:r>
      <w:rPr>
        <w:rStyle w:val="3Char0"/>
        <w:rFonts w:hint="eastAsia"/>
        <w:sz w:val="18"/>
        <w:szCs w:val="18"/>
      </w:rPr>
      <w:t>项目简称</w:t>
    </w:r>
    <w:r w:rsidRPr="008A1F7D">
      <w:rPr>
        <w:rStyle w:val="3Char0"/>
        <w:rFonts w:hint="eastAsia"/>
        <w:sz w:val="18"/>
        <w:szCs w:val="18"/>
      </w:rPr>
      <w:t>－</w:t>
    </w:r>
    <w:r w:rsidRPr="008A1F7D">
      <w:rPr>
        <w:rFonts w:hint="eastAsia"/>
        <w:snapToGrid w:val="0"/>
      </w:rPr>
      <w:t>用户操作手册</w:t>
    </w:r>
    <w:r w:rsidRPr="008A1F7D">
      <w:rPr>
        <w:rFonts w:hint="eastAsia"/>
        <w:snapToGrid w:val="0"/>
      </w:rPr>
      <w:t>(V</w:t>
    </w:r>
    <w:r>
      <w:rPr>
        <w:rFonts w:hint="eastAsia"/>
        <w:snapToGrid w:val="0"/>
      </w:rPr>
      <w:t>×</w:t>
    </w:r>
    <w:r w:rsidRPr="008A1F7D">
      <w:rPr>
        <w:rFonts w:hint="eastAsia"/>
        <w:snapToGrid w:val="0"/>
      </w:rPr>
      <w:t>.</w:t>
    </w:r>
    <w:r>
      <w:rPr>
        <w:rFonts w:hint="eastAsia"/>
        <w:snapToGrid w:val="0"/>
      </w:rPr>
      <w:t>Y</w:t>
    </w:r>
    <w:r w:rsidRPr="008A1F7D">
      <w:rPr>
        <w:rFonts w:hint="eastAsia"/>
        <w:snapToGrid w:val="0"/>
      </w:rPr>
      <w:t>)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6960" w:rsidRPr="008A1F7D" w:rsidRDefault="00256960" w:rsidP="005635CC">
    <w:pPr>
      <w:pStyle w:val="a5"/>
      <w:jc w:val="both"/>
    </w:pPr>
    <w:r>
      <w:rPr>
        <w:rFonts w:hint="eastAsia"/>
      </w:rPr>
      <w:t xml:space="preserve">                          </w:t>
    </w:r>
    <w:r w:rsidRPr="008A1F7D">
      <w:rPr>
        <w:rFonts w:hint="eastAsia"/>
      </w:rPr>
      <w:t xml:space="preserve"> </w:t>
    </w:r>
    <w:r>
      <w:rPr>
        <w:rFonts w:hint="eastAsia"/>
      </w:rPr>
      <w:t xml:space="preserve">                        </w:t>
    </w:r>
    <w:r>
      <w:rPr>
        <w:rStyle w:val="3Char0"/>
        <w:rFonts w:hint="eastAsia"/>
        <w:sz w:val="18"/>
        <w:szCs w:val="18"/>
      </w:rPr>
      <w:t xml:space="preserve">  </w:t>
    </w:r>
    <w:r>
      <w:rPr>
        <w:rFonts w:hint="eastAsia"/>
      </w:rPr>
      <w:t xml:space="preserve">                 </w:t>
    </w:r>
    <w:r>
      <w:rPr>
        <w:color w:val="000000"/>
      </w:rPr>
      <w:t>文件密级</w:t>
    </w:r>
    <w:r>
      <w:rPr>
        <w:color w:val="000000"/>
      </w:rPr>
      <w:t>:</w:t>
    </w:r>
    <w:r w:rsidRPr="00071927">
      <w:rPr>
        <w:rFonts w:hAnsi="宋体" w:cs="宋体" w:hint="eastAsia"/>
      </w:rPr>
      <w:t xml:space="preserve"> </w:t>
    </w:r>
    <w:r>
      <w:rPr>
        <w:rFonts w:hint="eastAsia"/>
      </w:rPr>
      <w:t>C</w:t>
    </w:r>
    <w:r>
      <w:rPr>
        <w:rFonts w:hint="eastAsia"/>
      </w:rPr>
      <w:t>级</w: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6960" w:rsidRDefault="00256960" w:rsidP="00D56862">
    <w:pPr>
      <w:pStyle w:val="a5"/>
      <w:jc w:val="both"/>
    </w:pPr>
    <w:r>
      <w:rPr>
        <w:rFonts w:hint="eastAsia"/>
      </w:rPr>
      <w:tab/>
    </w:r>
    <w:r>
      <w:rPr>
        <w:rFonts w:hint="eastAsia"/>
      </w:rPr>
      <w:tab/>
    </w:r>
    <w:r>
      <w:rPr>
        <w:color w:val="000000"/>
      </w:rPr>
      <w:t>文件密级</w:t>
    </w:r>
    <w:r>
      <w:rPr>
        <w:color w:val="000000"/>
      </w:rPr>
      <w:t>:</w:t>
    </w:r>
    <w:r w:rsidRPr="00071927">
      <w:rPr>
        <w:rFonts w:hAnsi="宋体" w:cs="宋体" w:hint="eastAsia"/>
      </w:rPr>
      <w:t xml:space="preserve"> </w:t>
    </w:r>
    <w:r>
      <w:rPr>
        <w:rFonts w:hint="eastAsia"/>
      </w:rPr>
      <w:t>C</w:t>
    </w:r>
    <w:r>
      <w:rPr>
        <w:rFonts w:hint="eastAsia"/>
      </w:rPr>
      <w:t>级</w: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6960" w:rsidRPr="00DD50AC" w:rsidRDefault="00256960" w:rsidP="00DD50AC">
    <w:pPr>
      <w:pStyle w:val="a5"/>
    </w:pPr>
    <w:r>
      <w:rPr>
        <w:noProof/>
      </w:rPr>
      <w:drawing>
        <wp:inline distT="0" distB="0" distL="0" distR="0">
          <wp:extent cx="1114425" cy="323850"/>
          <wp:effectExtent l="19050" t="0" r="9525" b="0"/>
          <wp:docPr id="97" name="图片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4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14425" cy="3238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</w:t>
    </w:r>
    <w:r>
      <w:fldChar w:fldCharType="begin"/>
    </w:r>
    <w:r>
      <w:instrText xml:space="preserve"> SUBJECT  \* MERGEFORMAT </w:instrText>
    </w:r>
    <w:r>
      <w:fldChar w:fldCharType="end"/>
    </w:r>
    <w:r w:rsidRPr="008A1F7D">
      <w:rPr>
        <w:rStyle w:val="3Char0"/>
        <w:rFonts w:hint="eastAsia"/>
        <w:sz w:val="18"/>
        <w:szCs w:val="18"/>
      </w:rPr>
      <w:t>V2.8</w:t>
    </w:r>
    <w:r w:rsidRPr="008A1F7D">
      <w:rPr>
        <w:rStyle w:val="3Char0"/>
        <w:rFonts w:hint="eastAsia"/>
        <w:sz w:val="18"/>
        <w:szCs w:val="18"/>
      </w:rPr>
      <w:t>－前台</w:t>
    </w:r>
    <w:r w:rsidRPr="008A1F7D">
      <w:rPr>
        <w:rFonts w:hint="eastAsia"/>
        <w:snapToGrid w:val="0"/>
      </w:rPr>
      <w:t>用户操作手册</w:t>
    </w:r>
    <w:r w:rsidRPr="008A1F7D">
      <w:rPr>
        <w:rFonts w:hint="eastAsia"/>
        <w:snapToGrid w:val="0"/>
      </w:rPr>
      <w:t>(V1.0)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E1EFE"/>
    <w:multiLevelType w:val="hybridMultilevel"/>
    <w:tmpl w:val="5D609948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>
    <w:nsid w:val="00EB6EF4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19D200D"/>
    <w:multiLevelType w:val="hybridMultilevel"/>
    <w:tmpl w:val="F6A6CD34"/>
    <w:lvl w:ilvl="0" w:tplc="0409000B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1EB309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>
    <w:nsid w:val="061A3A7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>
    <w:nsid w:val="06E2456F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>
    <w:nsid w:val="0A077218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>
    <w:nsid w:val="0BFF6124"/>
    <w:multiLevelType w:val="hybridMultilevel"/>
    <w:tmpl w:val="DB1A2A6E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0CAB2136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>
    <w:nsid w:val="0CF243A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">
    <w:nsid w:val="0F283490"/>
    <w:multiLevelType w:val="hybridMultilevel"/>
    <w:tmpl w:val="92343B8E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10263116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>
    <w:nsid w:val="10C20E7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>
    <w:nsid w:val="10DC6DA1"/>
    <w:multiLevelType w:val="hybridMultilevel"/>
    <w:tmpl w:val="AF70DEBA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>
    <w:nsid w:val="12200163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5">
    <w:nsid w:val="13E44D25"/>
    <w:multiLevelType w:val="hybridMultilevel"/>
    <w:tmpl w:val="AF70DEBA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>
    <w:nsid w:val="13E852DF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>
    <w:nsid w:val="140A03DE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>
    <w:nsid w:val="147346FD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9">
    <w:nsid w:val="16E455D5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>
    <w:nsid w:val="172D52C2"/>
    <w:multiLevelType w:val="hybridMultilevel"/>
    <w:tmpl w:val="F6A6CD34"/>
    <w:lvl w:ilvl="0" w:tplc="0409000B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17CF163C"/>
    <w:multiLevelType w:val="hybridMultilevel"/>
    <w:tmpl w:val="60A86C9E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2">
    <w:nsid w:val="18313E88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3">
    <w:nsid w:val="198362C3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1B8C05D1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5">
    <w:nsid w:val="1B984EE9"/>
    <w:multiLevelType w:val="hybridMultilevel"/>
    <w:tmpl w:val="00503C5E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1CF405FE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7">
    <w:nsid w:val="1E1F4C86"/>
    <w:multiLevelType w:val="hybridMultilevel"/>
    <w:tmpl w:val="437EAD36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1EF55EE6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9">
    <w:nsid w:val="20656E65"/>
    <w:multiLevelType w:val="hybridMultilevel"/>
    <w:tmpl w:val="9E62C6CA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218C34E8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21A61C33"/>
    <w:multiLevelType w:val="hybridMultilevel"/>
    <w:tmpl w:val="4C2A4FF6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261C49E6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27511B6C"/>
    <w:multiLevelType w:val="multilevel"/>
    <w:tmpl w:val="0F84B66E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4">
    <w:nsid w:val="2836503D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5">
    <w:nsid w:val="2A291782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6">
    <w:nsid w:val="2A4E2392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7">
    <w:nsid w:val="2B6B7262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8">
    <w:nsid w:val="2CA32569"/>
    <w:multiLevelType w:val="hybridMultilevel"/>
    <w:tmpl w:val="E4FE8244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>
    <w:nsid w:val="30E56FBF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0">
    <w:nsid w:val="317A5119"/>
    <w:multiLevelType w:val="hybridMultilevel"/>
    <w:tmpl w:val="6602B272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33CB2CE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2">
    <w:nsid w:val="34206ED5"/>
    <w:multiLevelType w:val="hybridMultilevel"/>
    <w:tmpl w:val="16841406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34AE3F06"/>
    <w:multiLevelType w:val="hybridMultilevel"/>
    <w:tmpl w:val="4CAEFEE8"/>
    <w:lvl w:ilvl="0" w:tplc="0409000F">
      <w:start w:val="1"/>
      <w:numFmt w:val="decimal"/>
      <w:lvlText w:val="%1."/>
      <w:lvlJc w:val="left"/>
      <w:pPr>
        <w:ind w:left="1980" w:hanging="19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3596725E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5">
    <w:nsid w:val="38EB601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6">
    <w:nsid w:val="38FD7EBD"/>
    <w:multiLevelType w:val="multilevel"/>
    <w:tmpl w:val="95A67244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  <w:b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7">
    <w:nsid w:val="397D2596"/>
    <w:multiLevelType w:val="hybridMultilevel"/>
    <w:tmpl w:val="FB7C7674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3A8D667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9">
    <w:nsid w:val="3B0C7463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0">
    <w:nsid w:val="3FBB2E75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>
    <w:nsid w:val="428705AE"/>
    <w:multiLevelType w:val="hybridMultilevel"/>
    <w:tmpl w:val="08785F4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>
    <w:nsid w:val="44925054"/>
    <w:multiLevelType w:val="hybridMultilevel"/>
    <w:tmpl w:val="E786C2F0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3">
    <w:nsid w:val="49580B8B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54">
    <w:nsid w:val="4B3A40AA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5">
    <w:nsid w:val="4B750B28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6">
    <w:nsid w:val="4B86075F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7">
    <w:nsid w:val="4C9D56EB"/>
    <w:multiLevelType w:val="hybridMultilevel"/>
    <w:tmpl w:val="67C8F8DC"/>
    <w:lvl w:ilvl="0" w:tplc="04090019">
      <w:start w:val="1"/>
      <w:numFmt w:val="lowerLetter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58">
    <w:nsid w:val="4CA81EBD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9">
    <w:nsid w:val="4E08524C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0">
    <w:nsid w:val="4EB94586"/>
    <w:multiLevelType w:val="hybridMultilevel"/>
    <w:tmpl w:val="86807EB8"/>
    <w:lvl w:ilvl="0" w:tplc="C48CE9E4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  <w:rPr>
        <w:i w:val="0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1">
    <w:nsid w:val="4F023EAF"/>
    <w:multiLevelType w:val="hybridMultilevel"/>
    <w:tmpl w:val="5D8AED4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>
    <w:nsid w:val="502B4B49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3">
    <w:nsid w:val="504C450B"/>
    <w:multiLevelType w:val="hybridMultilevel"/>
    <w:tmpl w:val="D8E08CA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18BE713E">
      <w:start w:val="1"/>
      <w:numFmt w:val="upperLetter"/>
      <w:lvlText w:val="%2.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4">
    <w:nsid w:val="50D1184F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>
    <w:nsid w:val="51631409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6">
    <w:nsid w:val="524C7588"/>
    <w:multiLevelType w:val="hybridMultilevel"/>
    <w:tmpl w:val="5A2E1694"/>
    <w:lvl w:ilvl="0" w:tplc="0409000B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7">
    <w:nsid w:val="52817174"/>
    <w:multiLevelType w:val="multilevel"/>
    <w:tmpl w:val="7C7AB81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8">
    <w:nsid w:val="528D4190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9">
    <w:nsid w:val="54FC0A30"/>
    <w:multiLevelType w:val="hybridMultilevel"/>
    <w:tmpl w:val="231E8BBA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0">
    <w:nsid w:val="55CE7709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1">
    <w:nsid w:val="585D2978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2">
    <w:nsid w:val="586E4EF2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3">
    <w:nsid w:val="59A55DBC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4">
    <w:nsid w:val="5A1B032E"/>
    <w:multiLevelType w:val="hybridMultilevel"/>
    <w:tmpl w:val="FAEA7C22"/>
    <w:lvl w:ilvl="0" w:tplc="0409000F">
      <w:start w:val="1"/>
      <w:numFmt w:val="decimal"/>
      <w:lvlText w:val="%1."/>
      <w:lvlJc w:val="left"/>
      <w:pPr>
        <w:ind w:left="1980" w:hanging="19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>
    <w:nsid w:val="5A5C5235"/>
    <w:multiLevelType w:val="hybridMultilevel"/>
    <w:tmpl w:val="096A7404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6">
    <w:nsid w:val="5BB737BD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>
    <w:nsid w:val="5CF7326A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8">
    <w:nsid w:val="5D8864BD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9">
    <w:nsid w:val="5E4D76B3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>
    <w:nsid w:val="600D285F"/>
    <w:multiLevelType w:val="hybridMultilevel"/>
    <w:tmpl w:val="FB7C7674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>
    <w:nsid w:val="601D1446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2">
    <w:nsid w:val="60822AEB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3">
    <w:nsid w:val="613F024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4">
    <w:nsid w:val="62A51BA2"/>
    <w:multiLevelType w:val="hybridMultilevel"/>
    <w:tmpl w:val="7AEC459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5">
    <w:nsid w:val="64462789"/>
    <w:multiLevelType w:val="hybridMultilevel"/>
    <w:tmpl w:val="E8386BFE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6">
    <w:nsid w:val="67062F8A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7">
    <w:nsid w:val="67296F8C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88">
    <w:nsid w:val="68A6083E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9">
    <w:nsid w:val="6BF2664F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0">
    <w:nsid w:val="711E603A"/>
    <w:multiLevelType w:val="hybridMultilevel"/>
    <w:tmpl w:val="9E62C6CA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1">
    <w:nsid w:val="726D1C44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2">
    <w:nsid w:val="74AC29CD"/>
    <w:multiLevelType w:val="hybridMultilevel"/>
    <w:tmpl w:val="437EAD36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3">
    <w:nsid w:val="76BA08F1"/>
    <w:multiLevelType w:val="hybridMultilevel"/>
    <w:tmpl w:val="826CCC20"/>
    <w:lvl w:ilvl="0" w:tplc="752217B2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4">
    <w:nsid w:val="77F6779C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5">
    <w:nsid w:val="7A3E5F9F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6">
    <w:nsid w:val="7B8A32FB"/>
    <w:multiLevelType w:val="hybridMultilevel"/>
    <w:tmpl w:val="F310436E"/>
    <w:lvl w:ilvl="0" w:tplc="0409000B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97">
    <w:nsid w:val="7C9A7871"/>
    <w:multiLevelType w:val="hybridMultilevel"/>
    <w:tmpl w:val="BD2CE90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8">
    <w:nsid w:val="7D4A599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9">
    <w:nsid w:val="7D632198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0">
    <w:nsid w:val="7E8C12FF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69"/>
  </w:num>
  <w:num w:numId="2">
    <w:abstractNumId w:val="67"/>
  </w:num>
  <w:num w:numId="3">
    <w:abstractNumId w:val="43"/>
  </w:num>
  <w:num w:numId="4">
    <w:abstractNumId w:val="73"/>
  </w:num>
  <w:num w:numId="5">
    <w:abstractNumId w:val="13"/>
  </w:num>
  <w:num w:numId="6">
    <w:abstractNumId w:val="0"/>
  </w:num>
  <w:num w:numId="7">
    <w:abstractNumId w:val="61"/>
  </w:num>
  <w:num w:numId="8">
    <w:abstractNumId w:val="84"/>
  </w:num>
  <w:num w:numId="9">
    <w:abstractNumId w:val="10"/>
  </w:num>
  <w:num w:numId="10">
    <w:abstractNumId w:val="51"/>
  </w:num>
  <w:num w:numId="11">
    <w:abstractNumId w:val="19"/>
  </w:num>
  <w:num w:numId="12">
    <w:abstractNumId w:val="99"/>
  </w:num>
  <w:num w:numId="13">
    <w:abstractNumId w:val="4"/>
  </w:num>
  <w:num w:numId="14">
    <w:abstractNumId w:val="91"/>
  </w:num>
  <w:num w:numId="15">
    <w:abstractNumId w:val="36"/>
  </w:num>
  <w:num w:numId="16">
    <w:abstractNumId w:val="71"/>
  </w:num>
  <w:num w:numId="17">
    <w:abstractNumId w:val="8"/>
  </w:num>
  <w:num w:numId="18">
    <w:abstractNumId w:val="59"/>
  </w:num>
  <w:num w:numId="19">
    <w:abstractNumId w:val="88"/>
  </w:num>
  <w:num w:numId="20">
    <w:abstractNumId w:val="89"/>
  </w:num>
  <w:num w:numId="21">
    <w:abstractNumId w:val="77"/>
  </w:num>
  <w:num w:numId="22">
    <w:abstractNumId w:val="9"/>
  </w:num>
  <w:num w:numId="23">
    <w:abstractNumId w:val="98"/>
  </w:num>
  <w:num w:numId="24">
    <w:abstractNumId w:val="78"/>
  </w:num>
  <w:num w:numId="25">
    <w:abstractNumId w:val="54"/>
  </w:num>
  <w:num w:numId="26">
    <w:abstractNumId w:val="58"/>
  </w:num>
  <w:num w:numId="27">
    <w:abstractNumId w:val="56"/>
  </w:num>
  <w:num w:numId="28">
    <w:abstractNumId w:val="22"/>
  </w:num>
  <w:num w:numId="29">
    <w:abstractNumId w:val="44"/>
  </w:num>
  <w:num w:numId="30">
    <w:abstractNumId w:val="72"/>
  </w:num>
  <w:num w:numId="31">
    <w:abstractNumId w:val="62"/>
  </w:num>
  <w:num w:numId="32">
    <w:abstractNumId w:val="6"/>
  </w:num>
  <w:num w:numId="33">
    <w:abstractNumId w:val="41"/>
  </w:num>
  <w:num w:numId="34">
    <w:abstractNumId w:val="3"/>
  </w:num>
  <w:num w:numId="35">
    <w:abstractNumId w:val="95"/>
  </w:num>
  <w:num w:numId="36">
    <w:abstractNumId w:val="35"/>
  </w:num>
  <w:num w:numId="37">
    <w:abstractNumId w:val="86"/>
  </w:num>
  <w:num w:numId="38">
    <w:abstractNumId w:val="82"/>
  </w:num>
  <w:num w:numId="39">
    <w:abstractNumId w:val="94"/>
  </w:num>
  <w:num w:numId="40">
    <w:abstractNumId w:val="70"/>
  </w:num>
  <w:num w:numId="41">
    <w:abstractNumId w:val="16"/>
  </w:num>
  <w:num w:numId="42">
    <w:abstractNumId w:val="39"/>
  </w:num>
  <w:num w:numId="43">
    <w:abstractNumId w:val="28"/>
  </w:num>
  <w:num w:numId="44">
    <w:abstractNumId w:val="55"/>
  </w:num>
  <w:num w:numId="45">
    <w:abstractNumId w:val="68"/>
  </w:num>
  <w:num w:numId="46">
    <w:abstractNumId w:val="17"/>
  </w:num>
  <w:num w:numId="47">
    <w:abstractNumId w:val="11"/>
  </w:num>
  <w:num w:numId="48">
    <w:abstractNumId w:val="100"/>
  </w:num>
  <w:num w:numId="49">
    <w:abstractNumId w:val="97"/>
  </w:num>
  <w:num w:numId="50">
    <w:abstractNumId w:val="21"/>
  </w:num>
  <w:num w:numId="51">
    <w:abstractNumId w:val="85"/>
  </w:num>
  <w:num w:numId="52">
    <w:abstractNumId w:val="63"/>
  </w:num>
  <w:num w:numId="53">
    <w:abstractNumId w:val="96"/>
  </w:num>
  <w:num w:numId="54">
    <w:abstractNumId w:val="66"/>
  </w:num>
  <w:num w:numId="55">
    <w:abstractNumId w:val="20"/>
  </w:num>
  <w:num w:numId="56">
    <w:abstractNumId w:val="2"/>
  </w:num>
  <w:num w:numId="57">
    <w:abstractNumId w:val="75"/>
  </w:num>
  <w:num w:numId="58">
    <w:abstractNumId w:val="52"/>
  </w:num>
  <w:num w:numId="59">
    <w:abstractNumId w:val="31"/>
  </w:num>
  <w:num w:numId="60">
    <w:abstractNumId w:val="32"/>
  </w:num>
  <w:num w:numId="61">
    <w:abstractNumId w:val="47"/>
  </w:num>
  <w:num w:numId="62">
    <w:abstractNumId w:val="30"/>
  </w:num>
  <w:num w:numId="63">
    <w:abstractNumId w:val="42"/>
  </w:num>
  <w:num w:numId="64">
    <w:abstractNumId w:val="25"/>
  </w:num>
  <w:num w:numId="65">
    <w:abstractNumId w:val="79"/>
  </w:num>
  <w:num w:numId="66">
    <w:abstractNumId w:val="90"/>
  </w:num>
  <w:num w:numId="67">
    <w:abstractNumId w:val="50"/>
  </w:num>
  <w:num w:numId="68">
    <w:abstractNumId w:val="29"/>
  </w:num>
  <w:num w:numId="69">
    <w:abstractNumId w:val="1"/>
  </w:num>
  <w:num w:numId="70">
    <w:abstractNumId w:val="40"/>
  </w:num>
  <w:num w:numId="71">
    <w:abstractNumId w:val="38"/>
  </w:num>
  <w:num w:numId="72">
    <w:abstractNumId w:val="92"/>
  </w:num>
  <w:num w:numId="73">
    <w:abstractNumId w:val="7"/>
  </w:num>
  <w:num w:numId="74">
    <w:abstractNumId w:val="76"/>
  </w:num>
  <w:num w:numId="75">
    <w:abstractNumId w:val="27"/>
  </w:num>
  <w:num w:numId="76">
    <w:abstractNumId w:val="64"/>
  </w:num>
  <w:num w:numId="77">
    <w:abstractNumId w:val="80"/>
  </w:num>
  <w:num w:numId="78">
    <w:abstractNumId w:val="23"/>
  </w:num>
  <w:num w:numId="79">
    <w:abstractNumId w:val="46"/>
  </w:num>
  <w:num w:numId="80">
    <w:abstractNumId w:val="83"/>
  </w:num>
  <w:num w:numId="81">
    <w:abstractNumId w:val="81"/>
  </w:num>
  <w:num w:numId="82">
    <w:abstractNumId w:val="48"/>
  </w:num>
  <w:num w:numId="83">
    <w:abstractNumId w:val="24"/>
  </w:num>
  <w:num w:numId="84">
    <w:abstractNumId w:val="60"/>
  </w:num>
  <w:num w:numId="85">
    <w:abstractNumId w:val="5"/>
  </w:num>
  <w:num w:numId="86">
    <w:abstractNumId w:val="45"/>
  </w:num>
  <w:num w:numId="87">
    <w:abstractNumId w:val="12"/>
  </w:num>
  <w:num w:numId="88">
    <w:abstractNumId w:val="49"/>
  </w:num>
  <w:num w:numId="89">
    <w:abstractNumId w:val="87"/>
  </w:num>
  <w:num w:numId="90">
    <w:abstractNumId w:val="65"/>
  </w:num>
  <w:num w:numId="91">
    <w:abstractNumId w:val="53"/>
  </w:num>
  <w:num w:numId="92">
    <w:abstractNumId w:val="34"/>
  </w:num>
  <w:num w:numId="93">
    <w:abstractNumId w:val="14"/>
  </w:num>
  <w:num w:numId="94">
    <w:abstractNumId w:val="18"/>
  </w:num>
  <w:num w:numId="95">
    <w:abstractNumId w:val="15"/>
  </w:num>
  <w:num w:numId="96">
    <w:abstractNumId w:val="26"/>
  </w:num>
  <w:num w:numId="97">
    <w:abstractNumId w:val="57"/>
  </w:num>
  <w:num w:numId="98">
    <w:abstractNumId w:val="37"/>
  </w:num>
  <w:num w:numId="99">
    <w:abstractNumId w:val="74"/>
  </w:num>
  <w:num w:numId="100">
    <w:abstractNumId w:val="33"/>
  </w:num>
  <w:num w:numId="101">
    <w:abstractNumId w:val="93"/>
  </w:num>
  <w:numIdMacAtCleanup w:val="10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7"/>
  <w:bordersDoNotSurroundHeader/>
  <w:bordersDoNotSurroundFooter/>
  <w:attachedTemplate r:id="rId1"/>
  <w:stylePaneFormatFilter w:val="3F0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1229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0017A"/>
    <w:rsid w:val="0000247B"/>
    <w:rsid w:val="00002700"/>
    <w:rsid w:val="00003516"/>
    <w:rsid w:val="00003DAA"/>
    <w:rsid w:val="00004B37"/>
    <w:rsid w:val="00004BAE"/>
    <w:rsid w:val="00004BE8"/>
    <w:rsid w:val="00005346"/>
    <w:rsid w:val="00005F2B"/>
    <w:rsid w:val="00007C10"/>
    <w:rsid w:val="00007C44"/>
    <w:rsid w:val="00010644"/>
    <w:rsid w:val="000125E9"/>
    <w:rsid w:val="000152F0"/>
    <w:rsid w:val="000162BC"/>
    <w:rsid w:val="000169F2"/>
    <w:rsid w:val="00016CDF"/>
    <w:rsid w:val="000173B4"/>
    <w:rsid w:val="00020BD0"/>
    <w:rsid w:val="00020E65"/>
    <w:rsid w:val="000217DA"/>
    <w:rsid w:val="000223E2"/>
    <w:rsid w:val="00022ACE"/>
    <w:rsid w:val="00022C39"/>
    <w:rsid w:val="00022F76"/>
    <w:rsid w:val="00022F90"/>
    <w:rsid w:val="00025CB1"/>
    <w:rsid w:val="0002760A"/>
    <w:rsid w:val="00027E05"/>
    <w:rsid w:val="00030FFF"/>
    <w:rsid w:val="00031FCF"/>
    <w:rsid w:val="00034845"/>
    <w:rsid w:val="000377FD"/>
    <w:rsid w:val="00037A90"/>
    <w:rsid w:val="00042BD9"/>
    <w:rsid w:val="00044AC2"/>
    <w:rsid w:val="00044BBB"/>
    <w:rsid w:val="00045ED5"/>
    <w:rsid w:val="00047C48"/>
    <w:rsid w:val="000536D6"/>
    <w:rsid w:val="00054697"/>
    <w:rsid w:val="00054BAD"/>
    <w:rsid w:val="00054DFA"/>
    <w:rsid w:val="000565A4"/>
    <w:rsid w:val="00060367"/>
    <w:rsid w:val="000629F2"/>
    <w:rsid w:val="0006365B"/>
    <w:rsid w:val="00063A38"/>
    <w:rsid w:val="00064802"/>
    <w:rsid w:val="00064980"/>
    <w:rsid w:val="000670C5"/>
    <w:rsid w:val="00067DBB"/>
    <w:rsid w:val="00070540"/>
    <w:rsid w:val="000711CC"/>
    <w:rsid w:val="00071F8A"/>
    <w:rsid w:val="00072280"/>
    <w:rsid w:val="00072404"/>
    <w:rsid w:val="000730AB"/>
    <w:rsid w:val="00073481"/>
    <w:rsid w:val="00073C3B"/>
    <w:rsid w:val="000749AB"/>
    <w:rsid w:val="00074AE0"/>
    <w:rsid w:val="00074F9B"/>
    <w:rsid w:val="000800E6"/>
    <w:rsid w:val="000802E3"/>
    <w:rsid w:val="0008051C"/>
    <w:rsid w:val="0008066E"/>
    <w:rsid w:val="00080C1F"/>
    <w:rsid w:val="000818AD"/>
    <w:rsid w:val="0008281C"/>
    <w:rsid w:val="00082D65"/>
    <w:rsid w:val="00082DE7"/>
    <w:rsid w:val="00082FE5"/>
    <w:rsid w:val="0008332C"/>
    <w:rsid w:val="00084E5D"/>
    <w:rsid w:val="00085157"/>
    <w:rsid w:val="00086F33"/>
    <w:rsid w:val="00091A5D"/>
    <w:rsid w:val="00091FE8"/>
    <w:rsid w:val="000920E7"/>
    <w:rsid w:val="00092F50"/>
    <w:rsid w:val="00093802"/>
    <w:rsid w:val="00094651"/>
    <w:rsid w:val="0009583A"/>
    <w:rsid w:val="00095CA9"/>
    <w:rsid w:val="00095E54"/>
    <w:rsid w:val="00096A15"/>
    <w:rsid w:val="00096B93"/>
    <w:rsid w:val="00097520"/>
    <w:rsid w:val="000A16A8"/>
    <w:rsid w:val="000A1A2A"/>
    <w:rsid w:val="000A335E"/>
    <w:rsid w:val="000A39DA"/>
    <w:rsid w:val="000A3DD8"/>
    <w:rsid w:val="000A4EF3"/>
    <w:rsid w:val="000A56C9"/>
    <w:rsid w:val="000B0DFD"/>
    <w:rsid w:val="000B1D1F"/>
    <w:rsid w:val="000B1E3B"/>
    <w:rsid w:val="000B1FE1"/>
    <w:rsid w:val="000B2261"/>
    <w:rsid w:val="000B2330"/>
    <w:rsid w:val="000B35C8"/>
    <w:rsid w:val="000B3894"/>
    <w:rsid w:val="000B5353"/>
    <w:rsid w:val="000B590A"/>
    <w:rsid w:val="000B69FF"/>
    <w:rsid w:val="000B6DFE"/>
    <w:rsid w:val="000B7A94"/>
    <w:rsid w:val="000C0982"/>
    <w:rsid w:val="000C1023"/>
    <w:rsid w:val="000C19DB"/>
    <w:rsid w:val="000C2389"/>
    <w:rsid w:val="000C2E84"/>
    <w:rsid w:val="000C302B"/>
    <w:rsid w:val="000C50EA"/>
    <w:rsid w:val="000D05EC"/>
    <w:rsid w:val="000D0CF2"/>
    <w:rsid w:val="000D21A9"/>
    <w:rsid w:val="000D28D0"/>
    <w:rsid w:val="000D31AB"/>
    <w:rsid w:val="000D44ED"/>
    <w:rsid w:val="000D5474"/>
    <w:rsid w:val="000E1BE4"/>
    <w:rsid w:val="000E406E"/>
    <w:rsid w:val="000E429C"/>
    <w:rsid w:val="000E4987"/>
    <w:rsid w:val="000E64FB"/>
    <w:rsid w:val="000E6A3E"/>
    <w:rsid w:val="000E751B"/>
    <w:rsid w:val="000E7911"/>
    <w:rsid w:val="000F0B0D"/>
    <w:rsid w:val="000F0B2C"/>
    <w:rsid w:val="000F0B84"/>
    <w:rsid w:val="000F124F"/>
    <w:rsid w:val="000F2332"/>
    <w:rsid w:val="000F26D8"/>
    <w:rsid w:val="000F338D"/>
    <w:rsid w:val="000F7338"/>
    <w:rsid w:val="001002E3"/>
    <w:rsid w:val="00100954"/>
    <w:rsid w:val="00100978"/>
    <w:rsid w:val="001013CC"/>
    <w:rsid w:val="0010215B"/>
    <w:rsid w:val="00102729"/>
    <w:rsid w:val="00102CBC"/>
    <w:rsid w:val="00102EEC"/>
    <w:rsid w:val="00103F84"/>
    <w:rsid w:val="00105569"/>
    <w:rsid w:val="00106A21"/>
    <w:rsid w:val="00107198"/>
    <w:rsid w:val="001101BC"/>
    <w:rsid w:val="00111E35"/>
    <w:rsid w:val="0011230F"/>
    <w:rsid w:val="00113346"/>
    <w:rsid w:val="00114625"/>
    <w:rsid w:val="00115659"/>
    <w:rsid w:val="00115916"/>
    <w:rsid w:val="001172A5"/>
    <w:rsid w:val="00117480"/>
    <w:rsid w:val="00117B33"/>
    <w:rsid w:val="00120620"/>
    <w:rsid w:val="00120D1A"/>
    <w:rsid w:val="00121B09"/>
    <w:rsid w:val="00122959"/>
    <w:rsid w:val="00123671"/>
    <w:rsid w:val="00123B73"/>
    <w:rsid w:val="00123F19"/>
    <w:rsid w:val="001254F1"/>
    <w:rsid w:val="00127804"/>
    <w:rsid w:val="001303A1"/>
    <w:rsid w:val="00130EE8"/>
    <w:rsid w:val="00130FC2"/>
    <w:rsid w:val="001312E8"/>
    <w:rsid w:val="00131F8E"/>
    <w:rsid w:val="001321E5"/>
    <w:rsid w:val="0013230D"/>
    <w:rsid w:val="001328D8"/>
    <w:rsid w:val="00133D96"/>
    <w:rsid w:val="00134855"/>
    <w:rsid w:val="00134FD4"/>
    <w:rsid w:val="0013611E"/>
    <w:rsid w:val="0013748D"/>
    <w:rsid w:val="00140412"/>
    <w:rsid w:val="00141D0F"/>
    <w:rsid w:val="00142F02"/>
    <w:rsid w:val="0014386E"/>
    <w:rsid w:val="00146FB8"/>
    <w:rsid w:val="001508BF"/>
    <w:rsid w:val="001517FB"/>
    <w:rsid w:val="001533E1"/>
    <w:rsid w:val="0015373C"/>
    <w:rsid w:val="00155B44"/>
    <w:rsid w:val="001562E8"/>
    <w:rsid w:val="00157B4C"/>
    <w:rsid w:val="0016001F"/>
    <w:rsid w:val="0016127D"/>
    <w:rsid w:val="0016257A"/>
    <w:rsid w:val="00162EF9"/>
    <w:rsid w:val="001649EC"/>
    <w:rsid w:val="001651C0"/>
    <w:rsid w:val="001663D2"/>
    <w:rsid w:val="00166623"/>
    <w:rsid w:val="00167828"/>
    <w:rsid w:val="00167DC2"/>
    <w:rsid w:val="00170164"/>
    <w:rsid w:val="00170ADD"/>
    <w:rsid w:val="00170C34"/>
    <w:rsid w:val="00170E88"/>
    <w:rsid w:val="00171304"/>
    <w:rsid w:val="001715B0"/>
    <w:rsid w:val="00171930"/>
    <w:rsid w:val="00171E37"/>
    <w:rsid w:val="00171F4E"/>
    <w:rsid w:val="00172750"/>
    <w:rsid w:val="00172B14"/>
    <w:rsid w:val="00172E0A"/>
    <w:rsid w:val="001745AA"/>
    <w:rsid w:val="00175F3A"/>
    <w:rsid w:val="00177EAB"/>
    <w:rsid w:val="0018067D"/>
    <w:rsid w:val="00180781"/>
    <w:rsid w:val="00181DD3"/>
    <w:rsid w:val="001823B6"/>
    <w:rsid w:val="0018292B"/>
    <w:rsid w:val="0018553D"/>
    <w:rsid w:val="00185BE8"/>
    <w:rsid w:val="0018746D"/>
    <w:rsid w:val="001908E1"/>
    <w:rsid w:val="00193063"/>
    <w:rsid w:val="0019314F"/>
    <w:rsid w:val="00193258"/>
    <w:rsid w:val="00197212"/>
    <w:rsid w:val="001A0353"/>
    <w:rsid w:val="001A0CB3"/>
    <w:rsid w:val="001A2D01"/>
    <w:rsid w:val="001A5C80"/>
    <w:rsid w:val="001A6AAD"/>
    <w:rsid w:val="001A703F"/>
    <w:rsid w:val="001A7340"/>
    <w:rsid w:val="001A7452"/>
    <w:rsid w:val="001B0CBA"/>
    <w:rsid w:val="001B5490"/>
    <w:rsid w:val="001B5B61"/>
    <w:rsid w:val="001B79B8"/>
    <w:rsid w:val="001C44AC"/>
    <w:rsid w:val="001C490F"/>
    <w:rsid w:val="001C4E49"/>
    <w:rsid w:val="001C5861"/>
    <w:rsid w:val="001D1B9B"/>
    <w:rsid w:val="001D3296"/>
    <w:rsid w:val="001D34C5"/>
    <w:rsid w:val="001D57B6"/>
    <w:rsid w:val="001D6F0B"/>
    <w:rsid w:val="001D6F6E"/>
    <w:rsid w:val="001D6FB6"/>
    <w:rsid w:val="001D780E"/>
    <w:rsid w:val="001E0B72"/>
    <w:rsid w:val="001E1786"/>
    <w:rsid w:val="001E289D"/>
    <w:rsid w:val="001E296E"/>
    <w:rsid w:val="001E6349"/>
    <w:rsid w:val="001E6FE0"/>
    <w:rsid w:val="001E7567"/>
    <w:rsid w:val="001E7E41"/>
    <w:rsid w:val="001F0203"/>
    <w:rsid w:val="001F04E3"/>
    <w:rsid w:val="001F1517"/>
    <w:rsid w:val="001F15D6"/>
    <w:rsid w:val="001F187F"/>
    <w:rsid w:val="001F1DD4"/>
    <w:rsid w:val="001F20D4"/>
    <w:rsid w:val="001F2DC9"/>
    <w:rsid w:val="001F2E1E"/>
    <w:rsid w:val="001F41B3"/>
    <w:rsid w:val="001F5AE6"/>
    <w:rsid w:val="001F614D"/>
    <w:rsid w:val="001F62ED"/>
    <w:rsid w:val="001F7163"/>
    <w:rsid w:val="001F77B7"/>
    <w:rsid w:val="0020095F"/>
    <w:rsid w:val="00201ADF"/>
    <w:rsid w:val="00202314"/>
    <w:rsid w:val="00202491"/>
    <w:rsid w:val="00204C92"/>
    <w:rsid w:val="00204D28"/>
    <w:rsid w:val="002054B2"/>
    <w:rsid w:val="00207E58"/>
    <w:rsid w:val="00212040"/>
    <w:rsid w:val="002121F4"/>
    <w:rsid w:val="00213BFB"/>
    <w:rsid w:val="002147B3"/>
    <w:rsid w:val="002178EB"/>
    <w:rsid w:val="00220488"/>
    <w:rsid w:val="00220D1A"/>
    <w:rsid w:val="00225E5E"/>
    <w:rsid w:val="0022638A"/>
    <w:rsid w:val="00226672"/>
    <w:rsid w:val="00226E55"/>
    <w:rsid w:val="00227BB3"/>
    <w:rsid w:val="00227C31"/>
    <w:rsid w:val="00230931"/>
    <w:rsid w:val="00230B9E"/>
    <w:rsid w:val="00231462"/>
    <w:rsid w:val="00232F5D"/>
    <w:rsid w:val="002332DD"/>
    <w:rsid w:val="00234640"/>
    <w:rsid w:val="00234C8B"/>
    <w:rsid w:val="00234F44"/>
    <w:rsid w:val="00235154"/>
    <w:rsid w:val="00235F67"/>
    <w:rsid w:val="0024065E"/>
    <w:rsid w:val="00240B92"/>
    <w:rsid w:val="00241A6F"/>
    <w:rsid w:val="00242A64"/>
    <w:rsid w:val="00243241"/>
    <w:rsid w:val="0024343A"/>
    <w:rsid w:val="00243713"/>
    <w:rsid w:val="00244C0E"/>
    <w:rsid w:val="0024575D"/>
    <w:rsid w:val="00245D56"/>
    <w:rsid w:val="00246177"/>
    <w:rsid w:val="0024626A"/>
    <w:rsid w:val="00246F4C"/>
    <w:rsid w:val="0024737D"/>
    <w:rsid w:val="00247CDE"/>
    <w:rsid w:val="002501E4"/>
    <w:rsid w:val="0025076F"/>
    <w:rsid w:val="00251380"/>
    <w:rsid w:val="002523F6"/>
    <w:rsid w:val="002527F3"/>
    <w:rsid w:val="00253045"/>
    <w:rsid w:val="00254140"/>
    <w:rsid w:val="0025450E"/>
    <w:rsid w:val="002554A7"/>
    <w:rsid w:val="00255C31"/>
    <w:rsid w:val="00256960"/>
    <w:rsid w:val="0025748F"/>
    <w:rsid w:val="00257D1C"/>
    <w:rsid w:val="002617ED"/>
    <w:rsid w:val="00262517"/>
    <w:rsid w:val="00263238"/>
    <w:rsid w:val="00264F0C"/>
    <w:rsid w:val="00264F29"/>
    <w:rsid w:val="00265FD4"/>
    <w:rsid w:val="002706E9"/>
    <w:rsid w:val="00271E4E"/>
    <w:rsid w:val="0027441D"/>
    <w:rsid w:val="002760C7"/>
    <w:rsid w:val="0028110D"/>
    <w:rsid w:val="002829B1"/>
    <w:rsid w:val="00282C34"/>
    <w:rsid w:val="00283A11"/>
    <w:rsid w:val="00287E81"/>
    <w:rsid w:val="00287F2C"/>
    <w:rsid w:val="00291C42"/>
    <w:rsid w:val="002925DF"/>
    <w:rsid w:val="00292977"/>
    <w:rsid w:val="00292E0F"/>
    <w:rsid w:val="002938D6"/>
    <w:rsid w:val="00295EE2"/>
    <w:rsid w:val="002973FC"/>
    <w:rsid w:val="002A093D"/>
    <w:rsid w:val="002A0BF5"/>
    <w:rsid w:val="002A249D"/>
    <w:rsid w:val="002A2A58"/>
    <w:rsid w:val="002A511F"/>
    <w:rsid w:val="002A552C"/>
    <w:rsid w:val="002A6950"/>
    <w:rsid w:val="002A6C6F"/>
    <w:rsid w:val="002A7E38"/>
    <w:rsid w:val="002B1818"/>
    <w:rsid w:val="002B2E7E"/>
    <w:rsid w:val="002B36CA"/>
    <w:rsid w:val="002B483A"/>
    <w:rsid w:val="002B57F1"/>
    <w:rsid w:val="002B6013"/>
    <w:rsid w:val="002B7702"/>
    <w:rsid w:val="002C1B8E"/>
    <w:rsid w:val="002C375A"/>
    <w:rsid w:val="002C4BC3"/>
    <w:rsid w:val="002C53BB"/>
    <w:rsid w:val="002C5A6C"/>
    <w:rsid w:val="002C62F9"/>
    <w:rsid w:val="002C7600"/>
    <w:rsid w:val="002D0D5A"/>
    <w:rsid w:val="002D15AE"/>
    <w:rsid w:val="002D2439"/>
    <w:rsid w:val="002D243F"/>
    <w:rsid w:val="002D26B1"/>
    <w:rsid w:val="002D4A67"/>
    <w:rsid w:val="002D56BF"/>
    <w:rsid w:val="002D5852"/>
    <w:rsid w:val="002D71DA"/>
    <w:rsid w:val="002E0684"/>
    <w:rsid w:val="002E0CAB"/>
    <w:rsid w:val="002E16A3"/>
    <w:rsid w:val="002E1DEE"/>
    <w:rsid w:val="002E20DD"/>
    <w:rsid w:val="002E4678"/>
    <w:rsid w:val="002E485E"/>
    <w:rsid w:val="002E5E53"/>
    <w:rsid w:val="002F0540"/>
    <w:rsid w:val="002F06BC"/>
    <w:rsid w:val="002F1134"/>
    <w:rsid w:val="002F13A9"/>
    <w:rsid w:val="002F1DEF"/>
    <w:rsid w:val="002F2186"/>
    <w:rsid w:val="002F2355"/>
    <w:rsid w:val="002F3B08"/>
    <w:rsid w:val="002F3D93"/>
    <w:rsid w:val="002F572F"/>
    <w:rsid w:val="002F5D32"/>
    <w:rsid w:val="002F67FC"/>
    <w:rsid w:val="002F772E"/>
    <w:rsid w:val="00300730"/>
    <w:rsid w:val="003012A8"/>
    <w:rsid w:val="00301742"/>
    <w:rsid w:val="00301E8C"/>
    <w:rsid w:val="003038B0"/>
    <w:rsid w:val="00303B92"/>
    <w:rsid w:val="003040BA"/>
    <w:rsid w:val="00304D90"/>
    <w:rsid w:val="00304DFF"/>
    <w:rsid w:val="00304F2E"/>
    <w:rsid w:val="00305A45"/>
    <w:rsid w:val="00307CB0"/>
    <w:rsid w:val="00311395"/>
    <w:rsid w:val="00311D17"/>
    <w:rsid w:val="00312544"/>
    <w:rsid w:val="003141C1"/>
    <w:rsid w:val="0031442B"/>
    <w:rsid w:val="003177CA"/>
    <w:rsid w:val="0031789D"/>
    <w:rsid w:val="003200C8"/>
    <w:rsid w:val="0032045F"/>
    <w:rsid w:val="00321A21"/>
    <w:rsid w:val="00321AD5"/>
    <w:rsid w:val="0032254C"/>
    <w:rsid w:val="003243FA"/>
    <w:rsid w:val="0032456D"/>
    <w:rsid w:val="00324ACF"/>
    <w:rsid w:val="00325324"/>
    <w:rsid w:val="00325968"/>
    <w:rsid w:val="003265F1"/>
    <w:rsid w:val="003278F9"/>
    <w:rsid w:val="00327B65"/>
    <w:rsid w:val="003309EC"/>
    <w:rsid w:val="00330FCF"/>
    <w:rsid w:val="00331B5C"/>
    <w:rsid w:val="00333749"/>
    <w:rsid w:val="0033399B"/>
    <w:rsid w:val="00333A90"/>
    <w:rsid w:val="0033540F"/>
    <w:rsid w:val="00335589"/>
    <w:rsid w:val="00335EF0"/>
    <w:rsid w:val="00336A4E"/>
    <w:rsid w:val="00336ADD"/>
    <w:rsid w:val="00336D5A"/>
    <w:rsid w:val="00337EB2"/>
    <w:rsid w:val="00340F05"/>
    <w:rsid w:val="003410E8"/>
    <w:rsid w:val="00343B2C"/>
    <w:rsid w:val="0034597A"/>
    <w:rsid w:val="00346E79"/>
    <w:rsid w:val="003473B0"/>
    <w:rsid w:val="00347E1F"/>
    <w:rsid w:val="00350887"/>
    <w:rsid w:val="00350E1E"/>
    <w:rsid w:val="00351C03"/>
    <w:rsid w:val="003521B2"/>
    <w:rsid w:val="00352B07"/>
    <w:rsid w:val="0035431A"/>
    <w:rsid w:val="00355303"/>
    <w:rsid w:val="003554F1"/>
    <w:rsid w:val="00356AEA"/>
    <w:rsid w:val="00356BC6"/>
    <w:rsid w:val="003574BA"/>
    <w:rsid w:val="00357923"/>
    <w:rsid w:val="00360AB2"/>
    <w:rsid w:val="00360D69"/>
    <w:rsid w:val="003616E5"/>
    <w:rsid w:val="00364391"/>
    <w:rsid w:val="00364C59"/>
    <w:rsid w:val="00364F84"/>
    <w:rsid w:val="003658E5"/>
    <w:rsid w:val="0036653B"/>
    <w:rsid w:val="00366C97"/>
    <w:rsid w:val="00366D85"/>
    <w:rsid w:val="00366F94"/>
    <w:rsid w:val="00367B2A"/>
    <w:rsid w:val="00374268"/>
    <w:rsid w:val="00376449"/>
    <w:rsid w:val="003767BB"/>
    <w:rsid w:val="00377DAE"/>
    <w:rsid w:val="00380243"/>
    <w:rsid w:val="00380701"/>
    <w:rsid w:val="00381064"/>
    <w:rsid w:val="003815D4"/>
    <w:rsid w:val="00381698"/>
    <w:rsid w:val="003825BD"/>
    <w:rsid w:val="0038262A"/>
    <w:rsid w:val="003837C7"/>
    <w:rsid w:val="00383C2D"/>
    <w:rsid w:val="00383EC5"/>
    <w:rsid w:val="00384C96"/>
    <w:rsid w:val="00385336"/>
    <w:rsid w:val="00385864"/>
    <w:rsid w:val="00385BAE"/>
    <w:rsid w:val="003878F8"/>
    <w:rsid w:val="00390F83"/>
    <w:rsid w:val="00393A5F"/>
    <w:rsid w:val="0039567C"/>
    <w:rsid w:val="00396053"/>
    <w:rsid w:val="00396743"/>
    <w:rsid w:val="00397718"/>
    <w:rsid w:val="003977CE"/>
    <w:rsid w:val="00397928"/>
    <w:rsid w:val="00397BD0"/>
    <w:rsid w:val="003A06DB"/>
    <w:rsid w:val="003A290A"/>
    <w:rsid w:val="003A32B9"/>
    <w:rsid w:val="003A3A94"/>
    <w:rsid w:val="003A4FA6"/>
    <w:rsid w:val="003A5205"/>
    <w:rsid w:val="003A5392"/>
    <w:rsid w:val="003A5583"/>
    <w:rsid w:val="003A5FDB"/>
    <w:rsid w:val="003B01C2"/>
    <w:rsid w:val="003B0B6E"/>
    <w:rsid w:val="003B148E"/>
    <w:rsid w:val="003B292C"/>
    <w:rsid w:val="003B2BC3"/>
    <w:rsid w:val="003B2C36"/>
    <w:rsid w:val="003B2F2C"/>
    <w:rsid w:val="003B350E"/>
    <w:rsid w:val="003B49E5"/>
    <w:rsid w:val="003B52F7"/>
    <w:rsid w:val="003B5CE4"/>
    <w:rsid w:val="003B5DED"/>
    <w:rsid w:val="003B62CF"/>
    <w:rsid w:val="003B69D6"/>
    <w:rsid w:val="003B6AB8"/>
    <w:rsid w:val="003C0DBB"/>
    <w:rsid w:val="003C113F"/>
    <w:rsid w:val="003C1D8F"/>
    <w:rsid w:val="003C2B7D"/>
    <w:rsid w:val="003C302A"/>
    <w:rsid w:val="003C364D"/>
    <w:rsid w:val="003C40BE"/>
    <w:rsid w:val="003C51C5"/>
    <w:rsid w:val="003D133B"/>
    <w:rsid w:val="003D15B6"/>
    <w:rsid w:val="003D1CAD"/>
    <w:rsid w:val="003D21A7"/>
    <w:rsid w:val="003D3422"/>
    <w:rsid w:val="003D389B"/>
    <w:rsid w:val="003D3FC3"/>
    <w:rsid w:val="003D522E"/>
    <w:rsid w:val="003D7F13"/>
    <w:rsid w:val="003E07D7"/>
    <w:rsid w:val="003E1061"/>
    <w:rsid w:val="003E13F6"/>
    <w:rsid w:val="003E1740"/>
    <w:rsid w:val="003E1BBB"/>
    <w:rsid w:val="003E1D29"/>
    <w:rsid w:val="003E208F"/>
    <w:rsid w:val="003E54B7"/>
    <w:rsid w:val="003E5602"/>
    <w:rsid w:val="003E5AF2"/>
    <w:rsid w:val="003E69F3"/>
    <w:rsid w:val="003F0930"/>
    <w:rsid w:val="003F133F"/>
    <w:rsid w:val="003F1E7A"/>
    <w:rsid w:val="003F36CF"/>
    <w:rsid w:val="003F48E5"/>
    <w:rsid w:val="003F4A14"/>
    <w:rsid w:val="003F5A1D"/>
    <w:rsid w:val="003F6A6F"/>
    <w:rsid w:val="003F6AC7"/>
    <w:rsid w:val="003F6AD4"/>
    <w:rsid w:val="003F6BF4"/>
    <w:rsid w:val="003F76BA"/>
    <w:rsid w:val="00400B2C"/>
    <w:rsid w:val="00400C57"/>
    <w:rsid w:val="00401238"/>
    <w:rsid w:val="00403E52"/>
    <w:rsid w:val="004046B2"/>
    <w:rsid w:val="004056FD"/>
    <w:rsid w:val="00405BBF"/>
    <w:rsid w:val="00406558"/>
    <w:rsid w:val="004069C9"/>
    <w:rsid w:val="00407712"/>
    <w:rsid w:val="0041001C"/>
    <w:rsid w:val="004101D1"/>
    <w:rsid w:val="00411BCC"/>
    <w:rsid w:val="004121A1"/>
    <w:rsid w:val="004128E7"/>
    <w:rsid w:val="004130FE"/>
    <w:rsid w:val="00413873"/>
    <w:rsid w:val="00413C13"/>
    <w:rsid w:val="00413CB2"/>
    <w:rsid w:val="0041634A"/>
    <w:rsid w:val="00416370"/>
    <w:rsid w:val="004179CE"/>
    <w:rsid w:val="004200D6"/>
    <w:rsid w:val="00421783"/>
    <w:rsid w:val="00421C7E"/>
    <w:rsid w:val="00423CF8"/>
    <w:rsid w:val="0042441E"/>
    <w:rsid w:val="004258CC"/>
    <w:rsid w:val="0042772E"/>
    <w:rsid w:val="00427B70"/>
    <w:rsid w:val="00427EB2"/>
    <w:rsid w:val="00430007"/>
    <w:rsid w:val="0043074E"/>
    <w:rsid w:val="004310ED"/>
    <w:rsid w:val="00431A04"/>
    <w:rsid w:val="00432017"/>
    <w:rsid w:val="00432641"/>
    <w:rsid w:val="00432A35"/>
    <w:rsid w:val="00434134"/>
    <w:rsid w:val="00434D96"/>
    <w:rsid w:val="004355C1"/>
    <w:rsid w:val="00436105"/>
    <w:rsid w:val="00436A9B"/>
    <w:rsid w:val="00436F59"/>
    <w:rsid w:val="00436FDD"/>
    <w:rsid w:val="004401A3"/>
    <w:rsid w:val="0044055F"/>
    <w:rsid w:val="00440BA7"/>
    <w:rsid w:val="00441456"/>
    <w:rsid w:val="0044337D"/>
    <w:rsid w:val="00443DC1"/>
    <w:rsid w:val="00444CAA"/>
    <w:rsid w:val="00445122"/>
    <w:rsid w:val="004451CE"/>
    <w:rsid w:val="00445DC8"/>
    <w:rsid w:val="004460C0"/>
    <w:rsid w:val="00446B51"/>
    <w:rsid w:val="00446E62"/>
    <w:rsid w:val="00447EC6"/>
    <w:rsid w:val="004518B1"/>
    <w:rsid w:val="004522A1"/>
    <w:rsid w:val="00453CF3"/>
    <w:rsid w:val="0045499F"/>
    <w:rsid w:val="00456AFC"/>
    <w:rsid w:val="004570B3"/>
    <w:rsid w:val="004608CF"/>
    <w:rsid w:val="004610E7"/>
    <w:rsid w:val="0046243E"/>
    <w:rsid w:val="00462AAC"/>
    <w:rsid w:val="00463237"/>
    <w:rsid w:val="00463EE8"/>
    <w:rsid w:val="004641D3"/>
    <w:rsid w:val="00465436"/>
    <w:rsid w:val="00466E09"/>
    <w:rsid w:val="0046766E"/>
    <w:rsid w:val="004677C3"/>
    <w:rsid w:val="00467966"/>
    <w:rsid w:val="004708D5"/>
    <w:rsid w:val="00471CE0"/>
    <w:rsid w:val="0047205B"/>
    <w:rsid w:val="004723DE"/>
    <w:rsid w:val="004726C8"/>
    <w:rsid w:val="00472763"/>
    <w:rsid w:val="00474CB8"/>
    <w:rsid w:val="00475D01"/>
    <w:rsid w:val="0047623E"/>
    <w:rsid w:val="00476923"/>
    <w:rsid w:val="00477B8B"/>
    <w:rsid w:val="004806ED"/>
    <w:rsid w:val="00482C7A"/>
    <w:rsid w:val="00484FE7"/>
    <w:rsid w:val="00486975"/>
    <w:rsid w:val="00486C66"/>
    <w:rsid w:val="00487745"/>
    <w:rsid w:val="004904BC"/>
    <w:rsid w:val="00491CA5"/>
    <w:rsid w:val="00492AA9"/>
    <w:rsid w:val="00492F01"/>
    <w:rsid w:val="00493672"/>
    <w:rsid w:val="00493686"/>
    <w:rsid w:val="00493991"/>
    <w:rsid w:val="00496375"/>
    <w:rsid w:val="004971BA"/>
    <w:rsid w:val="004A04F1"/>
    <w:rsid w:val="004A16AF"/>
    <w:rsid w:val="004A1AEC"/>
    <w:rsid w:val="004A1EA7"/>
    <w:rsid w:val="004A1F4B"/>
    <w:rsid w:val="004A2C33"/>
    <w:rsid w:val="004A3AE2"/>
    <w:rsid w:val="004A4214"/>
    <w:rsid w:val="004A4562"/>
    <w:rsid w:val="004A5A6D"/>
    <w:rsid w:val="004A5FCF"/>
    <w:rsid w:val="004A63F5"/>
    <w:rsid w:val="004B0E8C"/>
    <w:rsid w:val="004B386F"/>
    <w:rsid w:val="004B41D2"/>
    <w:rsid w:val="004B4D38"/>
    <w:rsid w:val="004B4E6D"/>
    <w:rsid w:val="004B7FEF"/>
    <w:rsid w:val="004C028E"/>
    <w:rsid w:val="004C0696"/>
    <w:rsid w:val="004C328D"/>
    <w:rsid w:val="004C5519"/>
    <w:rsid w:val="004C5C39"/>
    <w:rsid w:val="004C62E5"/>
    <w:rsid w:val="004C6E5C"/>
    <w:rsid w:val="004C7960"/>
    <w:rsid w:val="004C7B5A"/>
    <w:rsid w:val="004D05C0"/>
    <w:rsid w:val="004D1142"/>
    <w:rsid w:val="004D15B5"/>
    <w:rsid w:val="004D2EC7"/>
    <w:rsid w:val="004D5089"/>
    <w:rsid w:val="004D5180"/>
    <w:rsid w:val="004D58A2"/>
    <w:rsid w:val="004D68BA"/>
    <w:rsid w:val="004D76B7"/>
    <w:rsid w:val="004D7A46"/>
    <w:rsid w:val="004D7AAD"/>
    <w:rsid w:val="004E0C9F"/>
    <w:rsid w:val="004E1D84"/>
    <w:rsid w:val="004E296F"/>
    <w:rsid w:val="004E676F"/>
    <w:rsid w:val="004F5138"/>
    <w:rsid w:val="004F6048"/>
    <w:rsid w:val="004F61DC"/>
    <w:rsid w:val="004F6701"/>
    <w:rsid w:val="004F6A04"/>
    <w:rsid w:val="004F714B"/>
    <w:rsid w:val="004F714D"/>
    <w:rsid w:val="005018C0"/>
    <w:rsid w:val="00502011"/>
    <w:rsid w:val="005029CA"/>
    <w:rsid w:val="00502BD7"/>
    <w:rsid w:val="00502CC4"/>
    <w:rsid w:val="005032F5"/>
    <w:rsid w:val="0050435B"/>
    <w:rsid w:val="00506B79"/>
    <w:rsid w:val="005074D1"/>
    <w:rsid w:val="00507DC2"/>
    <w:rsid w:val="005114BB"/>
    <w:rsid w:val="005128FE"/>
    <w:rsid w:val="00513BD3"/>
    <w:rsid w:val="0051554A"/>
    <w:rsid w:val="005156E3"/>
    <w:rsid w:val="0052047C"/>
    <w:rsid w:val="00520F66"/>
    <w:rsid w:val="005222DB"/>
    <w:rsid w:val="00522FA6"/>
    <w:rsid w:val="005232A6"/>
    <w:rsid w:val="005236FD"/>
    <w:rsid w:val="00523FEB"/>
    <w:rsid w:val="00524739"/>
    <w:rsid w:val="00525AE6"/>
    <w:rsid w:val="0052618D"/>
    <w:rsid w:val="005268DA"/>
    <w:rsid w:val="00526EBB"/>
    <w:rsid w:val="00527777"/>
    <w:rsid w:val="00527889"/>
    <w:rsid w:val="00527BCB"/>
    <w:rsid w:val="0053037B"/>
    <w:rsid w:val="00530825"/>
    <w:rsid w:val="005313F5"/>
    <w:rsid w:val="0053248D"/>
    <w:rsid w:val="005326B7"/>
    <w:rsid w:val="00533D01"/>
    <w:rsid w:val="00534E1A"/>
    <w:rsid w:val="00536B43"/>
    <w:rsid w:val="0053786A"/>
    <w:rsid w:val="005401B8"/>
    <w:rsid w:val="00540435"/>
    <w:rsid w:val="00540DF9"/>
    <w:rsid w:val="00541B73"/>
    <w:rsid w:val="00543143"/>
    <w:rsid w:val="0054428E"/>
    <w:rsid w:val="0054628F"/>
    <w:rsid w:val="0054783A"/>
    <w:rsid w:val="00550B47"/>
    <w:rsid w:val="00551A29"/>
    <w:rsid w:val="00552E02"/>
    <w:rsid w:val="005544AA"/>
    <w:rsid w:val="00555581"/>
    <w:rsid w:val="005562E8"/>
    <w:rsid w:val="005563D7"/>
    <w:rsid w:val="00560C6B"/>
    <w:rsid w:val="00562DAE"/>
    <w:rsid w:val="005635CC"/>
    <w:rsid w:val="00563E6D"/>
    <w:rsid w:val="00564D67"/>
    <w:rsid w:val="005655A7"/>
    <w:rsid w:val="005655FA"/>
    <w:rsid w:val="00565B64"/>
    <w:rsid w:val="00566EBD"/>
    <w:rsid w:val="00571DF0"/>
    <w:rsid w:val="00572E8A"/>
    <w:rsid w:val="00572ED2"/>
    <w:rsid w:val="005734A8"/>
    <w:rsid w:val="00575BF1"/>
    <w:rsid w:val="0057609E"/>
    <w:rsid w:val="005762A8"/>
    <w:rsid w:val="00577DDF"/>
    <w:rsid w:val="0058127D"/>
    <w:rsid w:val="00581460"/>
    <w:rsid w:val="00583A80"/>
    <w:rsid w:val="00583C4A"/>
    <w:rsid w:val="00583C56"/>
    <w:rsid w:val="0058435E"/>
    <w:rsid w:val="0058572C"/>
    <w:rsid w:val="005864A6"/>
    <w:rsid w:val="00586E49"/>
    <w:rsid w:val="005875A6"/>
    <w:rsid w:val="00590635"/>
    <w:rsid w:val="005906A1"/>
    <w:rsid w:val="005926F8"/>
    <w:rsid w:val="0059323F"/>
    <w:rsid w:val="005936B0"/>
    <w:rsid w:val="005948D9"/>
    <w:rsid w:val="005949F6"/>
    <w:rsid w:val="00594F18"/>
    <w:rsid w:val="00595C7E"/>
    <w:rsid w:val="00596A05"/>
    <w:rsid w:val="005971F9"/>
    <w:rsid w:val="005A05D1"/>
    <w:rsid w:val="005A09F6"/>
    <w:rsid w:val="005A0F99"/>
    <w:rsid w:val="005A1DA5"/>
    <w:rsid w:val="005A51AD"/>
    <w:rsid w:val="005A654C"/>
    <w:rsid w:val="005A68D1"/>
    <w:rsid w:val="005A7515"/>
    <w:rsid w:val="005A76D5"/>
    <w:rsid w:val="005B0230"/>
    <w:rsid w:val="005B135A"/>
    <w:rsid w:val="005B1D4B"/>
    <w:rsid w:val="005B1E50"/>
    <w:rsid w:val="005B24EF"/>
    <w:rsid w:val="005B3580"/>
    <w:rsid w:val="005B3C28"/>
    <w:rsid w:val="005B583E"/>
    <w:rsid w:val="005B6151"/>
    <w:rsid w:val="005C17CE"/>
    <w:rsid w:val="005C1C33"/>
    <w:rsid w:val="005C2423"/>
    <w:rsid w:val="005C2453"/>
    <w:rsid w:val="005C2B3D"/>
    <w:rsid w:val="005C3B7D"/>
    <w:rsid w:val="005C4102"/>
    <w:rsid w:val="005C4D2D"/>
    <w:rsid w:val="005C4E8F"/>
    <w:rsid w:val="005C4F47"/>
    <w:rsid w:val="005C572F"/>
    <w:rsid w:val="005C6D76"/>
    <w:rsid w:val="005C7192"/>
    <w:rsid w:val="005C771D"/>
    <w:rsid w:val="005D0A0E"/>
    <w:rsid w:val="005D11AA"/>
    <w:rsid w:val="005D1E75"/>
    <w:rsid w:val="005D1EF0"/>
    <w:rsid w:val="005D21E0"/>
    <w:rsid w:val="005D3123"/>
    <w:rsid w:val="005D4268"/>
    <w:rsid w:val="005D42B2"/>
    <w:rsid w:val="005D43F2"/>
    <w:rsid w:val="005D5B57"/>
    <w:rsid w:val="005D6370"/>
    <w:rsid w:val="005D67EA"/>
    <w:rsid w:val="005D6A26"/>
    <w:rsid w:val="005D6E64"/>
    <w:rsid w:val="005D70AC"/>
    <w:rsid w:val="005D7518"/>
    <w:rsid w:val="005D760B"/>
    <w:rsid w:val="005E08F9"/>
    <w:rsid w:val="005E0A75"/>
    <w:rsid w:val="005E0D47"/>
    <w:rsid w:val="005E3AEF"/>
    <w:rsid w:val="005E3FD9"/>
    <w:rsid w:val="005E4109"/>
    <w:rsid w:val="005E4430"/>
    <w:rsid w:val="005E569D"/>
    <w:rsid w:val="005E5AC4"/>
    <w:rsid w:val="005F0ADB"/>
    <w:rsid w:val="005F1B9E"/>
    <w:rsid w:val="005F3C39"/>
    <w:rsid w:val="005F4BDD"/>
    <w:rsid w:val="005F5F33"/>
    <w:rsid w:val="005F6283"/>
    <w:rsid w:val="005F62D6"/>
    <w:rsid w:val="005F64E6"/>
    <w:rsid w:val="005F6B2C"/>
    <w:rsid w:val="005F7993"/>
    <w:rsid w:val="006001EF"/>
    <w:rsid w:val="006001F0"/>
    <w:rsid w:val="00600C81"/>
    <w:rsid w:val="00601417"/>
    <w:rsid w:val="0060207A"/>
    <w:rsid w:val="006027E9"/>
    <w:rsid w:val="0060332B"/>
    <w:rsid w:val="006039CC"/>
    <w:rsid w:val="0060478C"/>
    <w:rsid w:val="00605027"/>
    <w:rsid w:val="006054A7"/>
    <w:rsid w:val="00607C70"/>
    <w:rsid w:val="00611062"/>
    <w:rsid w:val="00611C69"/>
    <w:rsid w:val="006130B6"/>
    <w:rsid w:val="00614101"/>
    <w:rsid w:val="00615374"/>
    <w:rsid w:val="0061685E"/>
    <w:rsid w:val="00616E2E"/>
    <w:rsid w:val="006173FA"/>
    <w:rsid w:val="00617735"/>
    <w:rsid w:val="00621257"/>
    <w:rsid w:val="00621320"/>
    <w:rsid w:val="00621F89"/>
    <w:rsid w:val="0062390C"/>
    <w:rsid w:val="00623D23"/>
    <w:rsid w:val="0062465C"/>
    <w:rsid w:val="00624D44"/>
    <w:rsid w:val="006258D4"/>
    <w:rsid w:val="00625B51"/>
    <w:rsid w:val="006266B0"/>
    <w:rsid w:val="00630CCF"/>
    <w:rsid w:val="006326FD"/>
    <w:rsid w:val="00632B2E"/>
    <w:rsid w:val="00632FA0"/>
    <w:rsid w:val="006331C3"/>
    <w:rsid w:val="006353F0"/>
    <w:rsid w:val="00636244"/>
    <w:rsid w:val="00636CAC"/>
    <w:rsid w:val="006373E6"/>
    <w:rsid w:val="006376B6"/>
    <w:rsid w:val="0064087D"/>
    <w:rsid w:val="00640E9A"/>
    <w:rsid w:val="0064246D"/>
    <w:rsid w:val="00642993"/>
    <w:rsid w:val="00642F33"/>
    <w:rsid w:val="00643E62"/>
    <w:rsid w:val="0064490E"/>
    <w:rsid w:val="00645176"/>
    <w:rsid w:val="00646393"/>
    <w:rsid w:val="006477D9"/>
    <w:rsid w:val="0064794E"/>
    <w:rsid w:val="00650D28"/>
    <w:rsid w:val="00651A9F"/>
    <w:rsid w:val="00653435"/>
    <w:rsid w:val="00653B76"/>
    <w:rsid w:val="0065419C"/>
    <w:rsid w:val="00654EE7"/>
    <w:rsid w:val="00657465"/>
    <w:rsid w:val="00661E88"/>
    <w:rsid w:val="00663784"/>
    <w:rsid w:val="006639E4"/>
    <w:rsid w:val="00664CAE"/>
    <w:rsid w:val="00665996"/>
    <w:rsid w:val="006677A4"/>
    <w:rsid w:val="00667F0F"/>
    <w:rsid w:val="00670025"/>
    <w:rsid w:val="00670242"/>
    <w:rsid w:val="006705DB"/>
    <w:rsid w:val="00671390"/>
    <w:rsid w:val="00673F9E"/>
    <w:rsid w:val="00675D4A"/>
    <w:rsid w:val="006766C6"/>
    <w:rsid w:val="0067735E"/>
    <w:rsid w:val="0068092E"/>
    <w:rsid w:val="006813FA"/>
    <w:rsid w:val="0068203D"/>
    <w:rsid w:val="006828CF"/>
    <w:rsid w:val="0068298D"/>
    <w:rsid w:val="00682CD2"/>
    <w:rsid w:val="00683F07"/>
    <w:rsid w:val="00686051"/>
    <w:rsid w:val="0068661F"/>
    <w:rsid w:val="00686E5A"/>
    <w:rsid w:val="006909FF"/>
    <w:rsid w:val="00690EC3"/>
    <w:rsid w:val="006935E2"/>
    <w:rsid w:val="00693EB4"/>
    <w:rsid w:val="0069460B"/>
    <w:rsid w:val="00694B86"/>
    <w:rsid w:val="006968B0"/>
    <w:rsid w:val="00696F49"/>
    <w:rsid w:val="006A0FDA"/>
    <w:rsid w:val="006A29C2"/>
    <w:rsid w:val="006A476A"/>
    <w:rsid w:val="006A4DA9"/>
    <w:rsid w:val="006A60A9"/>
    <w:rsid w:val="006A735B"/>
    <w:rsid w:val="006A74D1"/>
    <w:rsid w:val="006A7BE1"/>
    <w:rsid w:val="006B0117"/>
    <w:rsid w:val="006B0386"/>
    <w:rsid w:val="006B0794"/>
    <w:rsid w:val="006B1374"/>
    <w:rsid w:val="006B1987"/>
    <w:rsid w:val="006B28A1"/>
    <w:rsid w:val="006B3544"/>
    <w:rsid w:val="006B3D3C"/>
    <w:rsid w:val="006B4850"/>
    <w:rsid w:val="006B4984"/>
    <w:rsid w:val="006B4D24"/>
    <w:rsid w:val="006B5B34"/>
    <w:rsid w:val="006B6B7E"/>
    <w:rsid w:val="006B77E8"/>
    <w:rsid w:val="006C0DDB"/>
    <w:rsid w:val="006C10D9"/>
    <w:rsid w:val="006C10F9"/>
    <w:rsid w:val="006C1B59"/>
    <w:rsid w:val="006C2A13"/>
    <w:rsid w:val="006C2B54"/>
    <w:rsid w:val="006C2C80"/>
    <w:rsid w:val="006C433D"/>
    <w:rsid w:val="006C68DA"/>
    <w:rsid w:val="006C6C01"/>
    <w:rsid w:val="006C7162"/>
    <w:rsid w:val="006C78C2"/>
    <w:rsid w:val="006C7F42"/>
    <w:rsid w:val="006D0211"/>
    <w:rsid w:val="006D0A96"/>
    <w:rsid w:val="006D1A7F"/>
    <w:rsid w:val="006D3804"/>
    <w:rsid w:val="006D4C6E"/>
    <w:rsid w:val="006D512C"/>
    <w:rsid w:val="006D5C81"/>
    <w:rsid w:val="006D5DD3"/>
    <w:rsid w:val="006D6163"/>
    <w:rsid w:val="006D71A8"/>
    <w:rsid w:val="006E001C"/>
    <w:rsid w:val="006E0316"/>
    <w:rsid w:val="006E296F"/>
    <w:rsid w:val="006E2B89"/>
    <w:rsid w:val="006E376C"/>
    <w:rsid w:val="006E4908"/>
    <w:rsid w:val="006E4990"/>
    <w:rsid w:val="006E4B1D"/>
    <w:rsid w:val="006E5869"/>
    <w:rsid w:val="006E7CC4"/>
    <w:rsid w:val="006F040D"/>
    <w:rsid w:val="006F16D3"/>
    <w:rsid w:val="006F2829"/>
    <w:rsid w:val="006F2AE7"/>
    <w:rsid w:val="006F36DD"/>
    <w:rsid w:val="006F3A8C"/>
    <w:rsid w:val="006F4556"/>
    <w:rsid w:val="006F4B21"/>
    <w:rsid w:val="006F5D89"/>
    <w:rsid w:val="006F7841"/>
    <w:rsid w:val="00700C12"/>
    <w:rsid w:val="00701205"/>
    <w:rsid w:val="00702451"/>
    <w:rsid w:val="00703EA4"/>
    <w:rsid w:val="007041D2"/>
    <w:rsid w:val="007067B2"/>
    <w:rsid w:val="00707A13"/>
    <w:rsid w:val="00710A53"/>
    <w:rsid w:val="007119B3"/>
    <w:rsid w:val="00711F75"/>
    <w:rsid w:val="00712819"/>
    <w:rsid w:val="00712987"/>
    <w:rsid w:val="0071344E"/>
    <w:rsid w:val="00715E30"/>
    <w:rsid w:val="00716A86"/>
    <w:rsid w:val="00716E8B"/>
    <w:rsid w:val="00716FF5"/>
    <w:rsid w:val="0072043D"/>
    <w:rsid w:val="0072052D"/>
    <w:rsid w:val="0072080D"/>
    <w:rsid w:val="00720933"/>
    <w:rsid w:val="007219A0"/>
    <w:rsid w:val="00722C2E"/>
    <w:rsid w:val="00723AC7"/>
    <w:rsid w:val="0072504C"/>
    <w:rsid w:val="00725100"/>
    <w:rsid w:val="00725A1D"/>
    <w:rsid w:val="00725E52"/>
    <w:rsid w:val="00726B51"/>
    <w:rsid w:val="00727082"/>
    <w:rsid w:val="00727E26"/>
    <w:rsid w:val="0073009F"/>
    <w:rsid w:val="00730E4F"/>
    <w:rsid w:val="00732CC4"/>
    <w:rsid w:val="0073389F"/>
    <w:rsid w:val="00733D79"/>
    <w:rsid w:val="00734A76"/>
    <w:rsid w:val="0073534C"/>
    <w:rsid w:val="00735852"/>
    <w:rsid w:val="00737373"/>
    <w:rsid w:val="00740DBE"/>
    <w:rsid w:val="00743353"/>
    <w:rsid w:val="00743701"/>
    <w:rsid w:val="00744F31"/>
    <w:rsid w:val="0074510F"/>
    <w:rsid w:val="007456B0"/>
    <w:rsid w:val="007465E7"/>
    <w:rsid w:val="00747415"/>
    <w:rsid w:val="007507F3"/>
    <w:rsid w:val="00751202"/>
    <w:rsid w:val="007531DF"/>
    <w:rsid w:val="007539A8"/>
    <w:rsid w:val="00753A3D"/>
    <w:rsid w:val="0075485C"/>
    <w:rsid w:val="00754A4C"/>
    <w:rsid w:val="007555C1"/>
    <w:rsid w:val="00755786"/>
    <w:rsid w:val="00756632"/>
    <w:rsid w:val="0075751D"/>
    <w:rsid w:val="00761EC4"/>
    <w:rsid w:val="00762B44"/>
    <w:rsid w:val="007638AD"/>
    <w:rsid w:val="00763A59"/>
    <w:rsid w:val="00764218"/>
    <w:rsid w:val="0076433C"/>
    <w:rsid w:val="00765E13"/>
    <w:rsid w:val="00767EBE"/>
    <w:rsid w:val="007701E8"/>
    <w:rsid w:val="00770301"/>
    <w:rsid w:val="0077060C"/>
    <w:rsid w:val="007706B9"/>
    <w:rsid w:val="0077088C"/>
    <w:rsid w:val="00770C9B"/>
    <w:rsid w:val="00771ED9"/>
    <w:rsid w:val="00776E1F"/>
    <w:rsid w:val="0077797B"/>
    <w:rsid w:val="00777F7F"/>
    <w:rsid w:val="00782169"/>
    <w:rsid w:val="007832D6"/>
    <w:rsid w:val="00785260"/>
    <w:rsid w:val="00787EE6"/>
    <w:rsid w:val="00790B5F"/>
    <w:rsid w:val="007933BD"/>
    <w:rsid w:val="00793899"/>
    <w:rsid w:val="007947EC"/>
    <w:rsid w:val="007977C4"/>
    <w:rsid w:val="007A0D3E"/>
    <w:rsid w:val="007A3823"/>
    <w:rsid w:val="007A3C52"/>
    <w:rsid w:val="007A3F66"/>
    <w:rsid w:val="007A49F8"/>
    <w:rsid w:val="007A50BC"/>
    <w:rsid w:val="007A5A2D"/>
    <w:rsid w:val="007A5E46"/>
    <w:rsid w:val="007A65F0"/>
    <w:rsid w:val="007A6816"/>
    <w:rsid w:val="007A695C"/>
    <w:rsid w:val="007A6CCD"/>
    <w:rsid w:val="007A712F"/>
    <w:rsid w:val="007B0528"/>
    <w:rsid w:val="007B09F4"/>
    <w:rsid w:val="007B0E21"/>
    <w:rsid w:val="007B1CE9"/>
    <w:rsid w:val="007B283B"/>
    <w:rsid w:val="007B3ACA"/>
    <w:rsid w:val="007B4F3A"/>
    <w:rsid w:val="007B5F87"/>
    <w:rsid w:val="007B7467"/>
    <w:rsid w:val="007B7DA0"/>
    <w:rsid w:val="007C0CC6"/>
    <w:rsid w:val="007C11CA"/>
    <w:rsid w:val="007C198A"/>
    <w:rsid w:val="007C1A75"/>
    <w:rsid w:val="007C1B9F"/>
    <w:rsid w:val="007C276D"/>
    <w:rsid w:val="007C2CC9"/>
    <w:rsid w:val="007C2CDD"/>
    <w:rsid w:val="007C3979"/>
    <w:rsid w:val="007C40F6"/>
    <w:rsid w:val="007C5E2B"/>
    <w:rsid w:val="007C60A4"/>
    <w:rsid w:val="007C6331"/>
    <w:rsid w:val="007C7956"/>
    <w:rsid w:val="007D20A4"/>
    <w:rsid w:val="007D27BB"/>
    <w:rsid w:val="007D314D"/>
    <w:rsid w:val="007D3C1D"/>
    <w:rsid w:val="007D4303"/>
    <w:rsid w:val="007D498F"/>
    <w:rsid w:val="007D4D82"/>
    <w:rsid w:val="007D57A8"/>
    <w:rsid w:val="007D5B73"/>
    <w:rsid w:val="007D628A"/>
    <w:rsid w:val="007D6C8E"/>
    <w:rsid w:val="007E06A1"/>
    <w:rsid w:val="007E3A10"/>
    <w:rsid w:val="007E5B90"/>
    <w:rsid w:val="007E6480"/>
    <w:rsid w:val="007E64B7"/>
    <w:rsid w:val="007E6DCD"/>
    <w:rsid w:val="007E7511"/>
    <w:rsid w:val="007E7FE7"/>
    <w:rsid w:val="007F0A6B"/>
    <w:rsid w:val="007F22B5"/>
    <w:rsid w:val="007F4BFA"/>
    <w:rsid w:val="007F4FF5"/>
    <w:rsid w:val="007F71D6"/>
    <w:rsid w:val="007F7C3C"/>
    <w:rsid w:val="008000E8"/>
    <w:rsid w:val="008009C2"/>
    <w:rsid w:val="008012C5"/>
    <w:rsid w:val="00801EC2"/>
    <w:rsid w:val="00802A90"/>
    <w:rsid w:val="00802F1F"/>
    <w:rsid w:val="00803172"/>
    <w:rsid w:val="00803421"/>
    <w:rsid w:val="008040A8"/>
    <w:rsid w:val="008065DF"/>
    <w:rsid w:val="00806ACA"/>
    <w:rsid w:val="008071A5"/>
    <w:rsid w:val="00807DC8"/>
    <w:rsid w:val="008109FB"/>
    <w:rsid w:val="00810BC4"/>
    <w:rsid w:val="00811DB7"/>
    <w:rsid w:val="0081475C"/>
    <w:rsid w:val="00814878"/>
    <w:rsid w:val="00814B09"/>
    <w:rsid w:val="00814D9C"/>
    <w:rsid w:val="00816379"/>
    <w:rsid w:val="00816CC3"/>
    <w:rsid w:val="008175FC"/>
    <w:rsid w:val="0082138C"/>
    <w:rsid w:val="00821550"/>
    <w:rsid w:val="00821A1B"/>
    <w:rsid w:val="00821BB6"/>
    <w:rsid w:val="00822078"/>
    <w:rsid w:val="008222C0"/>
    <w:rsid w:val="008228EA"/>
    <w:rsid w:val="00823B63"/>
    <w:rsid w:val="00824B0B"/>
    <w:rsid w:val="008265E2"/>
    <w:rsid w:val="00826845"/>
    <w:rsid w:val="00826A4D"/>
    <w:rsid w:val="0083006C"/>
    <w:rsid w:val="0083118F"/>
    <w:rsid w:val="00831264"/>
    <w:rsid w:val="008314D8"/>
    <w:rsid w:val="00831844"/>
    <w:rsid w:val="0083198C"/>
    <w:rsid w:val="00831DF9"/>
    <w:rsid w:val="0083353E"/>
    <w:rsid w:val="00833B5C"/>
    <w:rsid w:val="008351F9"/>
    <w:rsid w:val="008357F4"/>
    <w:rsid w:val="008377F0"/>
    <w:rsid w:val="00837CC8"/>
    <w:rsid w:val="00837DAF"/>
    <w:rsid w:val="0084296C"/>
    <w:rsid w:val="00843037"/>
    <w:rsid w:val="00843E64"/>
    <w:rsid w:val="00843E67"/>
    <w:rsid w:val="0084491B"/>
    <w:rsid w:val="008454F2"/>
    <w:rsid w:val="0084566C"/>
    <w:rsid w:val="00845C1C"/>
    <w:rsid w:val="00851377"/>
    <w:rsid w:val="00851DA5"/>
    <w:rsid w:val="00852924"/>
    <w:rsid w:val="00852C68"/>
    <w:rsid w:val="00852FA0"/>
    <w:rsid w:val="0085477E"/>
    <w:rsid w:val="0085490F"/>
    <w:rsid w:val="008550FF"/>
    <w:rsid w:val="00855509"/>
    <w:rsid w:val="008561B2"/>
    <w:rsid w:val="00856976"/>
    <w:rsid w:val="008603C4"/>
    <w:rsid w:val="00860DA8"/>
    <w:rsid w:val="0086120F"/>
    <w:rsid w:val="008615D9"/>
    <w:rsid w:val="00861D55"/>
    <w:rsid w:val="00862306"/>
    <w:rsid w:val="00863E78"/>
    <w:rsid w:val="00864515"/>
    <w:rsid w:val="008646D6"/>
    <w:rsid w:val="00865FFC"/>
    <w:rsid w:val="00866B74"/>
    <w:rsid w:val="00867B38"/>
    <w:rsid w:val="00872EEB"/>
    <w:rsid w:val="00874636"/>
    <w:rsid w:val="008757C4"/>
    <w:rsid w:val="0087627C"/>
    <w:rsid w:val="00877CA3"/>
    <w:rsid w:val="00880394"/>
    <w:rsid w:val="008806B8"/>
    <w:rsid w:val="00880D51"/>
    <w:rsid w:val="00880EB2"/>
    <w:rsid w:val="008811CE"/>
    <w:rsid w:val="008823C1"/>
    <w:rsid w:val="00882828"/>
    <w:rsid w:val="00882C35"/>
    <w:rsid w:val="00882FC7"/>
    <w:rsid w:val="00883913"/>
    <w:rsid w:val="00883AB1"/>
    <w:rsid w:val="00884D65"/>
    <w:rsid w:val="00885101"/>
    <w:rsid w:val="00885145"/>
    <w:rsid w:val="00887298"/>
    <w:rsid w:val="00887ED0"/>
    <w:rsid w:val="008926E7"/>
    <w:rsid w:val="0089281C"/>
    <w:rsid w:val="00892B78"/>
    <w:rsid w:val="00892B9B"/>
    <w:rsid w:val="00896E38"/>
    <w:rsid w:val="008A1F7D"/>
    <w:rsid w:val="008A2EE2"/>
    <w:rsid w:val="008A46BE"/>
    <w:rsid w:val="008A4A6E"/>
    <w:rsid w:val="008A583C"/>
    <w:rsid w:val="008A66C1"/>
    <w:rsid w:val="008A671B"/>
    <w:rsid w:val="008B0EE7"/>
    <w:rsid w:val="008B155B"/>
    <w:rsid w:val="008B23BA"/>
    <w:rsid w:val="008B24A9"/>
    <w:rsid w:val="008B3C3D"/>
    <w:rsid w:val="008B3D72"/>
    <w:rsid w:val="008B4471"/>
    <w:rsid w:val="008B4C87"/>
    <w:rsid w:val="008B5063"/>
    <w:rsid w:val="008B5262"/>
    <w:rsid w:val="008B7139"/>
    <w:rsid w:val="008B7CB9"/>
    <w:rsid w:val="008C0A70"/>
    <w:rsid w:val="008C0FBF"/>
    <w:rsid w:val="008C3978"/>
    <w:rsid w:val="008C49BE"/>
    <w:rsid w:val="008C4B6B"/>
    <w:rsid w:val="008C582D"/>
    <w:rsid w:val="008C7B2E"/>
    <w:rsid w:val="008D00BD"/>
    <w:rsid w:val="008D07D0"/>
    <w:rsid w:val="008D0CB4"/>
    <w:rsid w:val="008D1BC1"/>
    <w:rsid w:val="008D2D60"/>
    <w:rsid w:val="008D2D7E"/>
    <w:rsid w:val="008D4319"/>
    <w:rsid w:val="008D687B"/>
    <w:rsid w:val="008D6E61"/>
    <w:rsid w:val="008D7CE5"/>
    <w:rsid w:val="008E29EB"/>
    <w:rsid w:val="008E3873"/>
    <w:rsid w:val="008E4FFE"/>
    <w:rsid w:val="008E6563"/>
    <w:rsid w:val="008E6CF5"/>
    <w:rsid w:val="008E6D6D"/>
    <w:rsid w:val="008F0CDF"/>
    <w:rsid w:val="008F0E90"/>
    <w:rsid w:val="008F263B"/>
    <w:rsid w:val="008F2D98"/>
    <w:rsid w:val="008F3A0E"/>
    <w:rsid w:val="008F3C27"/>
    <w:rsid w:val="008F40FD"/>
    <w:rsid w:val="008F44EA"/>
    <w:rsid w:val="008F60FB"/>
    <w:rsid w:val="008F6D1A"/>
    <w:rsid w:val="008F7837"/>
    <w:rsid w:val="008F7CB5"/>
    <w:rsid w:val="008F7FC6"/>
    <w:rsid w:val="00901A9E"/>
    <w:rsid w:val="0090214A"/>
    <w:rsid w:val="00903959"/>
    <w:rsid w:val="009057A7"/>
    <w:rsid w:val="00906719"/>
    <w:rsid w:val="00907C64"/>
    <w:rsid w:val="0091030D"/>
    <w:rsid w:val="00910327"/>
    <w:rsid w:val="009104F9"/>
    <w:rsid w:val="00912559"/>
    <w:rsid w:val="009138E3"/>
    <w:rsid w:val="00913C0C"/>
    <w:rsid w:val="009144D9"/>
    <w:rsid w:val="00914C4E"/>
    <w:rsid w:val="009164AD"/>
    <w:rsid w:val="00916B46"/>
    <w:rsid w:val="009173F3"/>
    <w:rsid w:val="0091764F"/>
    <w:rsid w:val="009177FD"/>
    <w:rsid w:val="009208AF"/>
    <w:rsid w:val="009209E3"/>
    <w:rsid w:val="0092130E"/>
    <w:rsid w:val="00921D4E"/>
    <w:rsid w:val="00922096"/>
    <w:rsid w:val="009223CB"/>
    <w:rsid w:val="00924416"/>
    <w:rsid w:val="0092511E"/>
    <w:rsid w:val="0092561B"/>
    <w:rsid w:val="0092600C"/>
    <w:rsid w:val="009269CC"/>
    <w:rsid w:val="00927165"/>
    <w:rsid w:val="00927CD9"/>
    <w:rsid w:val="00931094"/>
    <w:rsid w:val="00931A41"/>
    <w:rsid w:val="00931BD9"/>
    <w:rsid w:val="00932B89"/>
    <w:rsid w:val="00933076"/>
    <w:rsid w:val="00934C4F"/>
    <w:rsid w:val="00935751"/>
    <w:rsid w:val="0093658A"/>
    <w:rsid w:val="00936FF5"/>
    <w:rsid w:val="00937675"/>
    <w:rsid w:val="00941395"/>
    <w:rsid w:val="0094459F"/>
    <w:rsid w:val="00944B95"/>
    <w:rsid w:val="009458B1"/>
    <w:rsid w:val="009468E2"/>
    <w:rsid w:val="00947A17"/>
    <w:rsid w:val="00950831"/>
    <w:rsid w:val="009508FB"/>
    <w:rsid w:val="00951134"/>
    <w:rsid w:val="00951CEF"/>
    <w:rsid w:val="00952336"/>
    <w:rsid w:val="00953BA1"/>
    <w:rsid w:val="00954330"/>
    <w:rsid w:val="00954EB8"/>
    <w:rsid w:val="00955FDE"/>
    <w:rsid w:val="00957B6C"/>
    <w:rsid w:val="00957F22"/>
    <w:rsid w:val="00960437"/>
    <w:rsid w:val="00962F7E"/>
    <w:rsid w:val="00962FA3"/>
    <w:rsid w:val="00963E85"/>
    <w:rsid w:val="00964F19"/>
    <w:rsid w:val="009652C1"/>
    <w:rsid w:val="0096689E"/>
    <w:rsid w:val="0096691E"/>
    <w:rsid w:val="00966D30"/>
    <w:rsid w:val="00970D0D"/>
    <w:rsid w:val="0097114A"/>
    <w:rsid w:val="009715CE"/>
    <w:rsid w:val="009717ED"/>
    <w:rsid w:val="00972320"/>
    <w:rsid w:val="00974B1A"/>
    <w:rsid w:val="009752DC"/>
    <w:rsid w:val="00975511"/>
    <w:rsid w:val="00975E70"/>
    <w:rsid w:val="0097695F"/>
    <w:rsid w:val="00977D82"/>
    <w:rsid w:val="00980717"/>
    <w:rsid w:val="009809D8"/>
    <w:rsid w:val="00980F22"/>
    <w:rsid w:val="009822EF"/>
    <w:rsid w:val="0098430B"/>
    <w:rsid w:val="00985B84"/>
    <w:rsid w:val="009863E8"/>
    <w:rsid w:val="009866FA"/>
    <w:rsid w:val="009905E5"/>
    <w:rsid w:val="00990A8D"/>
    <w:rsid w:val="00990F03"/>
    <w:rsid w:val="00990FBC"/>
    <w:rsid w:val="009910EF"/>
    <w:rsid w:val="00991C13"/>
    <w:rsid w:val="00992A32"/>
    <w:rsid w:val="009930D8"/>
    <w:rsid w:val="00993685"/>
    <w:rsid w:val="00994E8C"/>
    <w:rsid w:val="00996D27"/>
    <w:rsid w:val="009A0567"/>
    <w:rsid w:val="009A2B35"/>
    <w:rsid w:val="009A2CA6"/>
    <w:rsid w:val="009A2D62"/>
    <w:rsid w:val="009A2E15"/>
    <w:rsid w:val="009A30B5"/>
    <w:rsid w:val="009A4C00"/>
    <w:rsid w:val="009A4E14"/>
    <w:rsid w:val="009A6B6D"/>
    <w:rsid w:val="009A6DF2"/>
    <w:rsid w:val="009A7AAF"/>
    <w:rsid w:val="009A7CE9"/>
    <w:rsid w:val="009B06BC"/>
    <w:rsid w:val="009B098E"/>
    <w:rsid w:val="009B0B41"/>
    <w:rsid w:val="009B0D04"/>
    <w:rsid w:val="009B37DB"/>
    <w:rsid w:val="009B46B8"/>
    <w:rsid w:val="009B4E3C"/>
    <w:rsid w:val="009B5FBC"/>
    <w:rsid w:val="009B65D9"/>
    <w:rsid w:val="009B7BD9"/>
    <w:rsid w:val="009C07E4"/>
    <w:rsid w:val="009C0851"/>
    <w:rsid w:val="009C20C8"/>
    <w:rsid w:val="009C3ED1"/>
    <w:rsid w:val="009C5EC2"/>
    <w:rsid w:val="009C6822"/>
    <w:rsid w:val="009C7016"/>
    <w:rsid w:val="009C7251"/>
    <w:rsid w:val="009C75AE"/>
    <w:rsid w:val="009D124D"/>
    <w:rsid w:val="009D1C0F"/>
    <w:rsid w:val="009D30F8"/>
    <w:rsid w:val="009D3B13"/>
    <w:rsid w:val="009D40C5"/>
    <w:rsid w:val="009D4668"/>
    <w:rsid w:val="009D5648"/>
    <w:rsid w:val="009D5FD0"/>
    <w:rsid w:val="009D6E64"/>
    <w:rsid w:val="009D76C9"/>
    <w:rsid w:val="009D7CA1"/>
    <w:rsid w:val="009E0CD8"/>
    <w:rsid w:val="009E15BF"/>
    <w:rsid w:val="009E19C4"/>
    <w:rsid w:val="009E2657"/>
    <w:rsid w:val="009E387D"/>
    <w:rsid w:val="009E39DF"/>
    <w:rsid w:val="009E4ADF"/>
    <w:rsid w:val="009E4C47"/>
    <w:rsid w:val="009E578C"/>
    <w:rsid w:val="009E7423"/>
    <w:rsid w:val="009E7BD0"/>
    <w:rsid w:val="009F02C5"/>
    <w:rsid w:val="009F05D6"/>
    <w:rsid w:val="009F0EB6"/>
    <w:rsid w:val="009F0F5C"/>
    <w:rsid w:val="009F2EB8"/>
    <w:rsid w:val="009F3238"/>
    <w:rsid w:val="009F370F"/>
    <w:rsid w:val="009F4256"/>
    <w:rsid w:val="009F48E3"/>
    <w:rsid w:val="009F5555"/>
    <w:rsid w:val="009F56AD"/>
    <w:rsid w:val="009F5A34"/>
    <w:rsid w:val="009F5A55"/>
    <w:rsid w:val="009F64A8"/>
    <w:rsid w:val="00A030B1"/>
    <w:rsid w:val="00A03F8B"/>
    <w:rsid w:val="00A04FCC"/>
    <w:rsid w:val="00A05E1C"/>
    <w:rsid w:val="00A072FA"/>
    <w:rsid w:val="00A07F9C"/>
    <w:rsid w:val="00A10480"/>
    <w:rsid w:val="00A10956"/>
    <w:rsid w:val="00A10D1A"/>
    <w:rsid w:val="00A11BB7"/>
    <w:rsid w:val="00A11CB4"/>
    <w:rsid w:val="00A11F21"/>
    <w:rsid w:val="00A12056"/>
    <w:rsid w:val="00A12120"/>
    <w:rsid w:val="00A12595"/>
    <w:rsid w:val="00A12A9F"/>
    <w:rsid w:val="00A12ADF"/>
    <w:rsid w:val="00A133E0"/>
    <w:rsid w:val="00A14505"/>
    <w:rsid w:val="00A14984"/>
    <w:rsid w:val="00A166A5"/>
    <w:rsid w:val="00A16E15"/>
    <w:rsid w:val="00A17CE1"/>
    <w:rsid w:val="00A21793"/>
    <w:rsid w:val="00A21D4C"/>
    <w:rsid w:val="00A2203B"/>
    <w:rsid w:val="00A220EE"/>
    <w:rsid w:val="00A22389"/>
    <w:rsid w:val="00A233DA"/>
    <w:rsid w:val="00A23F4D"/>
    <w:rsid w:val="00A24823"/>
    <w:rsid w:val="00A255BC"/>
    <w:rsid w:val="00A27131"/>
    <w:rsid w:val="00A3053D"/>
    <w:rsid w:val="00A32820"/>
    <w:rsid w:val="00A32BD8"/>
    <w:rsid w:val="00A33F69"/>
    <w:rsid w:val="00A3579D"/>
    <w:rsid w:val="00A359F2"/>
    <w:rsid w:val="00A3677D"/>
    <w:rsid w:val="00A36A04"/>
    <w:rsid w:val="00A37469"/>
    <w:rsid w:val="00A40B94"/>
    <w:rsid w:val="00A41023"/>
    <w:rsid w:val="00A41764"/>
    <w:rsid w:val="00A4275E"/>
    <w:rsid w:val="00A42BFC"/>
    <w:rsid w:val="00A46396"/>
    <w:rsid w:val="00A4680C"/>
    <w:rsid w:val="00A46FDC"/>
    <w:rsid w:val="00A47A9A"/>
    <w:rsid w:val="00A47C2B"/>
    <w:rsid w:val="00A50443"/>
    <w:rsid w:val="00A507D7"/>
    <w:rsid w:val="00A5125C"/>
    <w:rsid w:val="00A51CB9"/>
    <w:rsid w:val="00A5357C"/>
    <w:rsid w:val="00A54067"/>
    <w:rsid w:val="00A55040"/>
    <w:rsid w:val="00A554CE"/>
    <w:rsid w:val="00A55AB5"/>
    <w:rsid w:val="00A567BF"/>
    <w:rsid w:val="00A570B5"/>
    <w:rsid w:val="00A57B90"/>
    <w:rsid w:val="00A60D09"/>
    <w:rsid w:val="00A61E0C"/>
    <w:rsid w:val="00A620AB"/>
    <w:rsid w:val="00A6284B"/>
    <w:rsid w:val="00A641DF"/>
    <w:rsid w:val="00A658E8"/>
    <w:rsid w:val="00A664C1"/>
    <w:rsid w:val="00A672CB"/>
    <w:rsid w:val="00A70C2C"/>
    <w:rsid w:val="00A70C6F"/>
    <w:rsid w:val="00A71FB1"/>
    <w:rsid w:val="00A72098"/>
    <w:rsid w:val="00A72767"/>
    <w:rsid w:val="00A72C2E"/>
    <w:rsid w:val="00A733E3"/>
    <w:rsid w:val="00A73AC4"/>
    <w:rsid w:val="00A73D7E"/>
    <w:rsid w:val="00A77108"/>
    <w:rsid w:val="00A77422"/>
    <w:rsid w:val="00A80F65"/>
    <w:rsid w:val="00A816DC"/>
    <w:rsid w:val="00A817A4"/>
    <w:rsid w:val="00A83585"/>
    <w:rsid w:val="00A9170F"/>
    <w:rsid w:val="00A93028"/>
    <w:rsid w:val="00A96009"/>
    <w:rsid w:val="00A96D1C"/>
    <w:rsid w:val="00A9751C"/>
    <w:rsid w:val="00A97AF4"/>
    <w:rsid w:val="00A97C83"/>
    <w:rsid w:val="00AA0FE6"/>
    <w:rsid w:val="00AA4E0A"/>
    <w:rsid w:val="00AA5729"/>
    <w:rsid w:val="00AB195E"/>
    <w:rsid w:val="00AB2640"/>
    <w:rsid w:val="00AB287C"/>
    <w:rsid w:val="00AB29B9"/>
    <w:rsid w:val="00AB2D25"/>
    <w:rsid w:val="00AB31C3"/>
    <w:rsid w:val="00AB39EF"/>
    <w:rsid w:val="00AB3BB0"/>
    <w:rsid w:val="00AB61AB"/>
    <w:rsid w:val="00AB63B8"/>
    <w:rsid w:val="00AB6A21"/>
    <w:rsid w:val="00AB6CE4"/>
    <w:rsid w:val="00AB6DF8"/>
    <w:rsid w:val="00AB6F37"/>
    <w:rsid w:val="00AB7B4B"/>
    <w:rsid w:val="00AC0819"/>
    <w:rsid w:val="00AC1DF1"/>
    <w:rsid w:val="00AC2103"/>
    <w:rsid w:val="00AC330D"/>
    <w:rsid w:val="00AC684C"/>
    <w:rsid w:val="00AC712C"/>
    <w:rsid w:val="00AD000D"/>
    <w:rsid w:val="00AD0685"/>
    <w:rsid w:val="00AD11F3"/>
    <w:rsid w:val="00AD1C9E"/>
    <w:rsid w:val="00AD2D0D"/>
    <w:rsid w:val="00AD377B"/>
    <w:rsid w:val="00AD3CF9"/>
    <w:rsid w:val="00AD46B9"/>
    <w:rsid w:val="00AD65B2"/>
    <w:rsid w:val="00AD7D6B"/>
    <w:rsid w:val="00AE0C28"/>
    <w:rsid w:val="00AE23DA"/>
    <w:rsid w:val="00AE34AB"/>
    <w:rsid w:val="00AE3C5B"/>
    <w:rsid w:val="00AE45A8"/>
    <w:rsid w:val="00AE4A42"/>
    <w:rsid w:val="00AE51A7"/>
    <w:rsid w:val="00AE555E"/>
    <w:rsid w:val="00AE7A03"/>
    <w:rsid w:val="00AE7A2D"/>
    <w:rsid w:val="00AE7F5B"/>
    <w:rsid w:val="00AF0DEE"/>
    <w:rsid w:val="00AF193C"/>
    <w:rsid w:val="00AF2035"/>
    <w:rsid w:val="00AF2107"/>
    <w:rsid w:val="00AF2838"/>
    <w:rsid w:val="00AF2FB4"/>
    <w:rsid w:val="00AF50D0"/>
    <w:rsid w:val="00AF5B88"/>
    <w:rsid w:val="00AF6AD0"/>
    <w:rsid w:val="00B03A14"/>
    <w:rsid w:val="00B054E0"/>
    <w:rsid w:val="00B06248"/>
    <w:rsid w:val="00B066C0"/>
    <w:rsid w:val="00B10983"/>
    <w:rsid w:val="00B10C4A"/>
    <w:rsid w:val="00B10E08"/>
    <w:rsid w:val="00B10F2F"/>
    <w:rsid w:val="00B132A9"/>
    <w:rsid w:val="00B135DB"/>
    <w:rsid w:val="00B148AB"/>
    <w:rsid w:val="00B16C9A"/>
    <w:rsid w:val="00B16DB0"/>
    <w:rsid w:val="00B16DDC"/>
    <w:rsid w:val="00B1740B"/>
    <w:rsid w:val="00B174F2"/>
    <w:rsid w:val="00B179D1"/>
    <w:rsid w:val="00B20365"/>
    <w:rsid w:val="00B22EDD"/>
    <w:rsid w:val="00B23C35"/>
    <w:rsid w:val="00B23EE8"/>
    <w:rsid w:val="00B24095"/>
    <w:rsid w:val="00B246CF"/>
    <w:rsid w:val="00B24846"/>
    <w:rsid w:val="00B2594D"/>
    <w:rsid w:val="00B25F47"/>
    <w:rsid w:val="00B26114"/>
    <w:rsid w:val="00B324D5"/>
    <w:rsid w:val="00B32E6B"/>
    <w:rsid w:val="00B33D3E"/>
    <w:rsid w:val="00B343F7"/>
    <w:rsid w:val="00B344CF"/>
    <w:rsid w:val="00B344E0"/>
    <w:rsid w:val="00B353E1"/>
    <w:rsid w:val="00B35698"/>
    <w:rsid w:val="00B40005"/>
    <w:rsid w:val="00B40F67"/>
    <w:rsid w:val="00B414DB"/>
    <w:rsid w:val="00B41F12"/>
    <w:rsid w:val="00B42E58"/>
    <w:rsid w:val="00B43E13"/>
    <w:rsid w:val="00B44DD6"/>
    <w:rsid w:val="00B465DC"/>
    <w:rsid w:val="00B476CF"/>
    <w:rsid w:val="00B47AAA"/>
    <w:rsid w:val="00B511FE"/>
    <w:rsid w:val="00B52559"/>
    <w:rsid w:val="00B541D9"/>
    <w:rsid w:val="00B54CF7"/>
    <w:rsid w:val="00B61691"/>
    <w:rsid w:val="00B618D2"/>
    <w:rsid w:val="00B64141"/>
    <w:rsid w:val="00B64A2A"/>
    <w:rsid w:val="00B6571F"/>
    <w:rsid w:val="00B67067"/>
    <w:rsid w:val="00B67C40"/>
    <w:rsid w:val="00B71003"/>
    <w:rsid w:val="00B71AA3"/>
    <w:rsid w:val="00B7216C"/>
    <w:rsid w:val="00B748E3"/>
    <w:rsid w:val="00B74D04"/>
    <w:rsid w:val="00B80429"/>
    <w:rsid w:val="00B81553"/>
    <w:rsid w:val="00B83CFE"/>
    <w:rsid w:val="00B84070"/>
    <w:rsid w:val="00B8488C"/>
    <w:rsid w:val="00B85388"/>
    <w:rsid w:val="00B90392"/>
    <w:rsid w:val="00B90741"/>
    <w:rsid w:val="00B91092"/>
    <w:rsid w:val="00B9288B"/>
    <w:rsid w:val="00B9301A"/>
    <w:rsid w:val="00B93226"/>
    <w:rsid w:val="00B932BF"/>
    <w:rsid w:val="00B93F46"/>
    <w:rsid w:val="00B9469F"/>
    <w:rsid w:val="00B94A31"/>
    <w:rsid w:val="00B95A49"/>
    <w:rsid w:val="00B9744C"/>
    <w:rsid w:val="00B975F9"/>
    <w:rsid w:val="00BA0EBF"/>
    <w:rsid w:val="00BA119D"/>
    <w:rsid w:val="00BA20E7"/>
    <w:rsid w:val="00BA33C4"/>
    <w:rsid w:val="00BA4082"/>
    <w:rsid w:val="00BA4698"/>
    <w:rsid w:val="00BA4A9B"/>
    <w:rsid w:val="00BA4C78"/>
    <w:rsid w:val="00BA552F"/>
    <w:rsid w:val="00BA5853"/>
    <w:rsid w:val="00BA5D70"/>
    <w:rsid w:val="00BA5DA6"/>
    <w:rsid w:val="00BA5DDF"/>
    <w:rsid w:val="00BA6B58"/>
    <w:rsid w:val="00BB1389"/>
    <w:rsid w:val="00BB1E33"/>
    <w:rsid w:val="00BB246C"/>
    <w:rsid w:val="00BB3050"/>
    <w:rsid w:val="00BB339B"/>
    <w:rsid w:val="00BB3705"/>
    <w:rsid w:val="00BB3A5F"/>
    <w:rsid w:val="00BB4444"/>
    <w:rsid w:val="00BB5CAE"/>
    <w:rsid w:val="00BB5D4D"/>
    <w:rsid w:val="00BB6A53"/>
    <w:rsid w:val="00BB70F7"/>
    <w:rsid w:val="00BC0688"/>
    <w:rsid w:val="00BC12BE"/>
    <w:rsid w:val="00BC14F6"/>
    <w:rsid w:val="00BC174C"/>
    <w:rsid w:val="00BC3332"/>
    <w:rsid w:val="00BC4D39"/>
    <w:rsid w:val="00BC622A"/>
    <w:rsid w:val="00BC6C7A"/>
    <w:rsid w:val="00BD006F"/>
    <w:rsid w:val="00BD011F"/>
    <w:rsid w:val="00BD1909"/>
    <w:rsid w:val="00BD1A00"/>
    <w:rsid w:val="00BD268E"/>
    <w:rsid w:val="00BD2E5F"/>
    <w:rsid w:val="00BD3C39"/>
    <w:rsid w:val="00BD4515"/>
    <w:rsid w:val="00BD4D48"/>
    <w:rsid w:val="00BD6128"/>
    <w:rsid w:val="00BD6B7E"/>
    <w:rsid w:val="00BD6D87"/>
    <w:rsid w:val="00BD7AD5"/>
    <w:rsid w:val="00BE2AD3"/>
    <w:rsid w:val="00BE3334"/>
    <w:rsid w:val="00BE38E7"/>
    <w:rsid w:val="00BE3E3B"/>
    <w:rsid w:val="00BE4BD0"/>
    <w:rsid w:val="00BE50D2"/>
    <w:rsid w:val="00BE51A8"/>
    <w:rsid w:val="00BE58C7"/>
    <w:rsid w:val="00BE5F97"/>
    <w:rsid w:val="00BE6AB1"/>
    <w:rsid w:val="00BE6B5B"/>
    <w:rsid w:val="00BE73A7"/>
    <w:rsid w:val="00BE7BF8"/>
    <w:rsid w:val="00BF01DE"/>
    <w:rsid w:val="00BF123A"/>
    <w:rsid w:val="00BF238E"/>
    <w:rsid w:val="00BF2A0D"/>
    <w:rsid w:val="00BF3B22"/>
    <w:rsid w:val="00BF3FFD"/>
    <w:rsid w:val="00BF4158"/>
    <w:rsid w:val="00BF4639"/>
    <w:rsid w:val="00BF58E7"/>
    <w:rsid w:val="00BF63A2"/>
    <w:rsid w:val="00BF73AA"/>
    <w:rsid w:val="00BF7957"/>
    <w:rsid w:val="00BF7E4A"/>
    <w:rsid w:val="00C007F2"/>
    <w:rsid w:val="00C01104"/>
    <w:rsid w:val="00C011C0"/>
    <w:rsid w:val="00C01460"/>
    <w:rsid w:val="00C0161F"/>
    <w:rsid w:val="00C01FF9"/>
    <w:rsid w:val="00C02DAD"/>
    <w:rsid w:val="00C03DC0"/>
    <w:rsid w:val="00C046FF"/>
    <w:rsid w:val="00C04ADE"/>
    <w:rsid w:val="00C06154"/>
    <w:rsid w:val="00C0706A"/>
    <w:rsid w:val="00C07DB6"/>
    <w:rsid w:val="00C100CB"/>
    <w:rsid w:val="00C12C60"/>
    <w:rsid w:val="00C13DE5"/>
    <w:rsid w:val="00C14ABA"/>
    <w:rsid w:val="00C1636D"/>
    <w:rsid w:val="00C20001"/>
    <w:rsid w:val="00C2033B"/>
    <w:rsid w:val="00C2069D"/>
    <w:rsid w:val="00C21A24"/>
    <w:rsid w:val="00C22475"/>
    <w:rsid w:val="00C226E6"/>
    <w:rsid w:val="00C22B76"/>
    <w:rsid w:val="00C24250"/>
    <w:rsid w:val="00C24D29"/>
    <w:rsid w:val="00C2525F"/>
    <w:rsid w:val="00C25EB7"/>
    <w:rsid w:val="00C3019D"/>
    <w:rsid w:val="00C30346"/>
    <w:rsid w:val="00C31E35"/>
    <w:rsid w:val="00C32061"/>
    <w:rsid w:val="00C337D1"/>
    <w:rsid w:val="00C33B05"/>
    <w:rsid w:val="00C34CAA"/>
    <w:rsid w:val="00C34CF1"/>
    <w:rsid w:val="00C35592"/>
    <w:rsid w:val="00C35F57"/>
    <w:rsid w:val="00C36E3F"/>
    <w:rsid w:val="00C4099F"/>
    <w:rsid w:val="00C412A2"/>
    <w:rsid w:val="00C41F98"/>
    <w:rsid w:val="00C427C1"/>
    <w:rsid w:val="00C431C8"/>
    <w:rsid w:val="00C43A07"/>
    <w:rsid w:val="00C440E5"/>
    <w:rsid w:val="00C44303"/>
    <w:rsid w:val="00C4586A"/>
    <w:rsid w:val="00C473E9"/>
    <w:rsid w:val="00C50827"/>
    <w:rsid w:val="00C51768"/>
    <w:rsid w:val="00C517A0"/>
    <w:rsid w:val="00C51DD9"/>
    <w:rsid w:val="00C51E00"/>
    <w:rsid w:val="00C520C8"/>
    <w:rsid w:val="00C5297B"/>
    <w:rsid w:val="00C5372E"/>
    <w:rsid w:val="00C54A79"/>
    <w:rsid w:val="00C56579"/>
    <w:rsid w:val="00C56EC1"/>
    <w:rsid w:val="00C571AE"/>
    <w:rsid w:val="00C57C8A"/>
    <w:rsid w:val="00C62580"/>
    <w:rsid w:val="00C62BE1"/>
    <w:rsid w:val="00C6573B"/>
    <w:rsid w:val="00C6629C"/>
    <w:rsid w:val="00C673CE"/>
    <w:rsid w:val="00C7223F"/>
    <w:rsid w:val="00C73E44"/>
    <w:rsid w:val="00C75461"/>
    <w:rsid w:val="00C7661C"/>
    <w:rsid w:val="00C7710C"/>
    <w:rsid w:val="00C7767D"/>
    <w:rsid w:val="00C77CF9"/>
    <w:rsid w:val="00C808A8"/>
    <w:rsid w:val="00C80A97"/>
    <w:rsid w:val="00C80C85"/>
    <w:rsid w:val="00C816EC"/>
    <w:rsid w:val="00C822E7"/>
    <w:rsid w:val="00C828AB"/>
    <w:rsid w:val="00C82C60"/>
    <w:rsid w:val="00C82EAA"/>
    <w:rsid w:val="00C84626"/>
    <w:rsid w:val="00C8728A"/>
    <w:rsid w:val="00C87334"/>
    <w:rsid w:val="00C879FC"/>
    <w:rsid w:val="00C87A5A"/>
    <w:rsid w:val="00C9037B"/>
    <w:rsid w:val="00C9433F"/>
    <w:rsid w:val="00C94A25"/>
    <w:rsid w:val="00C95591"/>
    <w:rsid w:val="00CA0935"/>
    <w:rsid w:val="00CA143D"/>
    <w:rsid w:val="00CA1774"/>
    <w:rsid w:val="00CA2565"/>
    <w:rsid w:val="00CA31E4"/>
    <w:rsid w:val="00CA4DC5"/>
    <w:rsid w:val="00CA5D60"/>
    <w:rsid w:val="00CA5F1D"/>
    <w:rsid w:val="00CA5FEE"/>
    <w:rsid w:val="00CA71DB"/>
    <w:rsid w:val="00CA73BA"/>
    <w:rsid w:val="00CB1535"/>
    <w:rsid w:val="00CB1A71"/>
    <w:rsid w:val="00CB2F1F"/>
    <w:rsid w:val="00CB32D1"/>
    <w:rsid w:val="00CB4302"/>
    <w:rsid w:val="00CB5172"/>
    <w:rsid w:val="00CB596F"/>
    <w:rsid w:val="00CB635F"/>
    <w:rsid w:val="00CB7648"/>
    <w:rsid w:val="00CB7B84"/>
    <w:rsid w:val="00CC0700"/>
    <w:rsid w:val="00CC09EC"/>
    <w:rsid w:val="00CC1E99"/>
    <w:rsid w:val="00CC216D"/>
    <w:rsid w:val="00CC222D"/>
    <w:rsid w:val="00CC2382"/>
    <w:rsid w:val="00CC4434"/>
    <w:rsid w:val="00CC4CE6"/>
    <w:rsid w:val="00CC4F7E"/>
    <w:rsid w:val="00CC6D78"/>
    <w:rsid w:val="00CC781E"/>
    <w:rsid w:val="00CD0061"/>
    <w:rsid w:val="00CD04AE"/>
    <w:rsid w:val="00CD065E"/>
    <w:rsid w:val="00CD111F"/>
    <w:rsid w:val="00CD1E48"/>
    <w:rsid w:val="00CD247E"/>
    <w:rsid w:val="00CD261C"/>
    <w:rsid w:val="00CD2751"/>
    <w:rsid w:val="00CD2A79"/>
    <w:rsid w:val="00CD4660"/>
    <w:rsid w:val="00CD4B92"/>
    <w:rsid w:val="00CD4C98"/>
    <w:rsid w:val="00CD5015"/>
    <w:rsid w:val="00CD5871"/>
    <w:rsid w:val="00CD638A"/>
    <w:rsid w:val="00CD6EE5"/>
    <w:rsid w:val="00CD7A14"/>
    <w:rsid w:val="00CD7EE6"/>
    <w:rsid w:val="00CE112D"/>
    <w:rsid w:val="00CE2662"/>
    <w:rsid w:val="00CE2908"/>
    <w:rsid w:val="00CE3416"/>
    <w:rsid w:val="00CE41B8"/>
    <w:rsid w:val="00CE45E0"/>
    <w:rsid w:val="00CE4E65"/>
    <w:rsid w:val="00CE581A"/>
    <w:rsid w:val="00CE58CD"/>
    <w:rsid w:val="00CE5ACB"/>
    <w:rsid w:val="00CE5FB3"/>
    <w:rsid w:val="00CE65B1"/>
    <w:rsid w:val="00CE7708"/>
    <w:rsid w:val="00CE772B"/>
    <w:rsid w:val="00CE7B78"/>
    <w:rsid w:val="00CF2247"/>
    <w:rsid w:val="00CF4E32"/>
    <w:rsid w:val="00CF75F4"/>
    <w:rsid w:val="00CF7A8E"/>
    <w:rsid w:val="00D0017A"/>
    <w:rsid w:val="00D00277"/>
    <w:rsid w:val="00D016AA"/>
    <w:rsid w:val="00D01CA0"/>
    <w:rsid w:val="00D0302E"/>
    <w:rsid w:val="00D032D1"/>
    <w:rsid w:val="00D04B61"/>
    <w:rsid w:val="00D06372"/>
    <w:rsid w:val="00D063F3"/>
    <w:rsid w:val="00D06D2E"/>
    <w:rsid w:val="00D1088B"/>
    <w:rsid w:val="00D137A4"/>
    <w:rsid w:val="00D13EFE"/>
    <w:rsid w:val="00D15DE6"/>
    <w:rsid w:val="00D15E57"/>
    <w:rsid w:val="00D17F41"/>
    <w:rsid w:val="00D20027"/>
    <w:rsid w:val="00D22290"/>
    <w:rsid w:val="00D23F82"/>
    <w:rsid w:val="00D24C80"/>
    <w:rsid w:val="00D24E99"/>
    <w:rsid w:val="00D250A3"/>
    <w:rsid w:val="00D256A4"/>
    <w:rsid w:val="00D25E12"/>
    <w:rsid w:val="00D275F3"/>
    <w:rsid w:val="00D30C5D"/>
    <w:rsid w:val="00D33375"/>
    <w:rsid w:val="00D339ED"/>
    <w:rsid w:val="00D35579"/>
    <w:rsid w:val="00D35B0A"/>
    <w:rsid w:val="00D361A7"/>
    <w:rsid w:val="00D368E2"/>
    <w:rsid w:val="00D41FBD"/>
    <w:rsid w:val="00D4215B"/>
    <w:rsid w:val="00D43749"/>
    <w:rsid w:val="00D43942"/>
    <w:rsid w:val="00D43DA6"/>
    <w:rsid w:val="00D441C8"/>
    <w:rsid w:val="00D44303"/>
    <w:rsid w:val="00D44539"/>
    <w:rsid w:val="00D448DF"/>
    <w:rsid w:val="00D461FD"/>
    <w:rsid w:val="00D47061"/>
    <w:rsid w:val="00D470BA"/>
    <w:rsid w:val="00D472E7"/>
    <w:rsid w:val="00D51FE7"/>
    <w:rsid w:val="00D52DFD"/>
    <w:rsid w:val="00D55C32"/>
    <w:rsid w:val="00D56862"/>
    <w:rsid w:val="00D6013D"/>
    <w:rsid w:val="00D61E22"/>
    <w:rsid w:val="00D623F7"/>
    <w:rsid w:val="00D623FA"/>
    <w:rsid w:val="00D624D5"/>
    <w:rsid w:val="00D62661"/>
    <w:rsid w:val="00D62FFE"/>
    <w:rsid w:val="00D639A9"/>
    <w:rsid w:val="00D63DCA"/>
    <w:rsid w:val="00D64A2E"/>
    <w:rsid w:val="00D6706A"/>
    <w:rsid w:val="00D679D8"/>
    <w:rsid w:val="00D71161"/>
    <w:rsid w:val="00D71619"/>
    <w:rsid w:val="00D7185B"/>
    <w:rsid w:val="00D71A0A"/>
    <w:rsid w:val="00D7298C"/>
    <w:rsid w:val="00D7338F"/>
    <w:rsid w:val="00D73587"/>
    <w:rsid w:val="00D7477A"/>
    <w:rsid w:val="00D75B98"/>
    <w:rsid w:val="00D75DAB"/>
    <w:rsid w:val="00D77F41"/>
    <w:rsid w:val="00D81126"/>
    <w:rsid w:val="00D81BAA"/>
    <w:rsid w:val="00D81BFF"/>
    <w:rsid w:val="00D8203E"/>
    <w:rsid w:val="00D82A53"/>
    <w:rsid w:val="00D8366F"/>
    <w:rsid w:val="00D8524A"/>
    <w:rsid w:val="00D8699F"/>
    <w:rsid w:val="00D86F89"/>
    <w:rsid w:val="00D90F37"/>
    <w:rsid w:val="00D914F7"/>
    <w:rsid w:val="00D91CCC"/>
    <w:rsid w:val="00D927BC"/>
    <w:rsid w:val="00D93947"/>
    <w:rsid w:val="00D93ADF"/>
    <w:rsid w:val="00D941AD"/>
    <w:rsid w:val="00D94F8B"/>
    <w:rsid w:val="00D958C6"/>
    <w:rsid w:val="00D9697A"/>
    <w:rsid w:val="00D97400"/>
    <w:rsid w:val="00DA011D"/>
    <w:rsid w:val="00DA0D26"/>
    <w:rsid w:val="00DA107B"/>
    <w:rsid w:val="00DA27EF"/>
    <w:rsid w:val="00DA3646"/>
    <w:rsid w:val="00DA4091"/>
    <w:rsid w:val="00DA43D4"/>
    <w:rsid w:val="00DA46A9"/>
    <w:rsid w:val="00DA47F5"/>
    <w:rsid w:val="00DA5B01"/>
    <w:rsid w:val="00DB03D5"/>
    <w:rsid w:val="00DB1108"/>
    <w:rsid w:val="00DB1DD7"/>
    <w:rsid w:val="00DB3CAC"/>
    <w:rsid w:val="00DB48A8"/>
    <w:rsid w:val="00DB5A23"/>
    <w:rsid w:val="00DB673E"/>
    <w:rsid w:val="00DC0A60"/>
    <w:rsid w:val="00DC123F"/>
    <w:rsid w:val="00DC1CDD"/>
    <w:rsid w:val="00DC3092"/>
    <w:rsid w:val="00DC50AC"/>
    <w:rsid w:val="00DC5F42"/>
    <w:rsid w:val="00DC62C2"/>
    <w:rsid w:val="00DC668F"/>
    <w:rsid w:val="00DC7931"/>
    <w:rsid w:val="00DC7CE5"/>
    <w:rsid w:val="00DC7D6D"/>
    <w:rsid w:val="00DD0A53"/>
    <w:rsid w:val="00DD0B9D"/>
    <w:rsid w:val="00DD11DB"/>
    <w:rsid w:val="00DD1573"/>
    <w:rsid w:val="00DD1F29"/>
    <w:rsid w:val="00DD242D"/>
    <w:rsid w:val="00DD2F8C"/>
    <w:rsid w:val="00DD50AC"/>
    <w:rsid w:val="00DD5A28"/>
    <w:rsid w:val="00DD63C9"/>
    <w:rsid w:val="00DD6AFF"/>
    <w:rsid w:val="00DD6B3C"/>
    <w:rsid w:val="00DE19E6"/>
    <w:rsid w:val="00DE2C19"/>
    <w:rsid w:val="00DE39BB"/>
    <w:rsid w:val="00DE3EC8"/>
    <w:rsid w:val="00DE4088"/>
    <w:rsid w:val="00DE5C2C"/>
    <w:rsid w:val="00DE5D86"/>
    <w:rsid w:val="00DE615B"/>
    <w:rsid w:val="00DE6462"/>
    <w:rsid w:val="00DE67C2"/>
    <w:rsid w:val="00DF01E4"/>
    <w:rsid w:val="00DF0F23"/>
    <w:rsid w:val="00DF2CE6"/>
    <w:rsid w:val="00DF5F0D"/>
    <w:rsid w:val="00DF6903"/>
    <w:rsid w:val="00DF763A"/>
    <w:rsid w:val="00E00187"/>
    <w:rsid w:val="00E01226"/>
    <w:rsid w:val="00E02F2C"/>
    <w:rsid w:val="00E03792"/>
    <w:rsid w:val="00E04F50"/>
    <w:rsid w:val="00E0552D"/>
    <w:rsid w:val="00E06288"/>
    <w:rsid w:val="00E06543"/>
    <w:rsid w:val="00E100D7"/>
    <w:rsid w:val="00E111F2"/>
    <w:rsid w:val="00E12314"/>
    <w:rsid w:val="00E125A3"/>
    <w:rsid w:val="00E12B31"/>
    <w:rsid w:val="00E1371C"/>
    <w:rsid w:val="00E14129"/>
    <w:rsid w:val="00E14A26"/>
    <w:rsid w:val="00E14CD6"/>
    <w:rsid w:val="00E1540C"/>
    <w:rsid w:val="00E1577F"/>
    <w:rsid w:val="00E15C38"/>
    <w:rsid w:val="00E15E6E"/>
    <w:rsid w:val="00E16B0A"/>
    <w:rsid w:val="00E17629"/>
    <w:rsid w:val="00E21307"/>
    <w:rsid w:val="00E218D5"/>
    <w:rsid w:val="00E2211A"/>
    <w:rsid w:val="00E22431"/>
    <w:rsid w:val="00E2247B"/>
    <w:rsid w:val="00E2376F"/>
    <w:rsid w:val="00E238C3"/>
    <w:rsid w:val="00E24B76"/>
    <w:rsid w:val="00E263A8"/>
    <w:rsid w:val="00E26DD6"/>
    <w:rsid w:val="00E3218C"/>
    <w:rsid w:val="00E324F4"/>
    <w:rsid w:val="00E3253A"/>
    <w:rsid w:val="00E32959"/>
    <w:rsid w:val="00E346CE"/>
    <w:rsid w:val="00E3538B"/>
    <w:rsid w:val="00E37394"/>
    <w:rsid w:val="00E37566"/>
    <w:rsid w:val="00E40671"/>
    <w:rsid w:val="00E40878"/>
    <w:rsid w:val="00E42041"/>
    <w:rsid w:val="00E42443"/>
    <w:rsid w:val="00E42700"/>
    <w:rsid w:val="00E42D15"/>
    <w:rsid w:val="00E43029"/>
    <w:rsid w:val="00E45999"/>
    <w:rsid w:val="00E45AD4"/>
    <w:rsid w:val="00E46FF3"/>
    <w:rsid w:val="00E52339"/>
    <w:rsid w:val="00E52CC7"/>
    <w:rsid w:val="00E55841"/>
    <w:rsid w:val="00E613CF"/>
    <w:rsid w:val="00E64D99"/>
    <w:rsid w:val="00E66A95"/>
    <w:rsid w:val="00E67020"/>
    <w:rsid w:val="00E700A3"/>
    <w:rsid w:val="00E705A2"/>
    <w:rsid w:val="00E707A3"/>
    <w:rsid w:val="00E70D88"/>
    <w:rsid w:val="00E71E82"/>
    <w:rsid w:val="00E725A9"/>
    <w:rsid w:val="00E72860"/>
    <w:rsid w:val="00E72C73"/>
    <w:rsid w:val="00E75702"/>
    <w:rsid w:val="00E77395"/>
    <w:rsid w:val="00E77F0E"/>
    <w:rsid w:val="00E810C9"/>
    <w:rsid w:val="00E81940"/>
    <w:rsid w:val="00E819B9"/>
    <w:rsid w:val="00E82A5E"/>
    <w:rsid w:val="00E832B5"/>
    <w:rsid w:val="00E84CFC"/>
    <w:rsid w:val="00E84F4D"/>
    <w:rsid w:val="00E90446"/>
    <w:rsid w:val="00E911DA"/>
    <w:rsid w:val="00E9217F"/>
    <w:rsid w:val="00E9218D"/>
    <w:rsid w:val="00E9276E"/>
    <w:rsid w:val="00E927FE"/>
    <w:rsid w:val="00E931AB"/>
    <w:rsid w:val="00E9330D"/>
    <w:rsid w:val="00E95188"/>
    <w:rsid w:val="00E96C3A"/>
    <w:rsid w:val="00E96CD7"/>
    <w:rsid w:val="00E97636"/>
    <w:rsid w:val="00EA0258"/>
    <w:rsid w:val="00EA130D"/>
    <w:rsid w:val="00EA1937"/>
    <w:rsid w:val="00EA25F7"/>
    <w:rsid w:val="00EA2BBE"/>
    <w:rsid w:val="00EA43BC"/>
    <w:rsid w:val="00EA6AB4"/>
    <w:rsid w:val="00EA6B6E"/>
    <w:rsid w:val="00EA7FEB"/>
    <w:rsid w:val="00EB0590"/>
    <w:rsid w:val="00EB0BD6"/>
    <w:rsid w:val="00EB0F1D"/>
    <w:rsid w:val="00EB178B"/>
    <w:rsid w:val="00EB33A4"/>
    <w:rsid w:val="00EB4EF5"/>
    <w:rsid w:val="00EB5D41"/>
    <w:rsid w:val="00EB5F92"/>
    <w:rsid w:val="00EB64AC"/>
    <w:rsid w:val="00EB6CF4"/>
    <w:rsid w:val="00EB7092"/>
    <w:rsid w:val="00EB7D59"/>
    <w:rsid w:val="00EC0317"/>
    <w:rsid w:val="00EC064B"/>
    <w:rsid w:val="00EC3404"/>
    <w:rsid w:val="00EC5605"/>
    <w:rsid w:val="00EC6E7B"/>
    <w:rsid w:val="00EC7E66"/>
    <w:rsid w:val="00ED09CB"/>
    <w:rsid w:val="00ED281F"/>
    <w:rsid w:val="00ED35E3"/>
    <w:rsid w:val="00ED470E"/>
    <w:rsid w:val="00ED558D"/>
    <w:rsid w:val="00ED7999"/>
    <w:rsid w:val="00EE0A19"/>
    <w:rsid w:val="00EE1253"/>
    <w:rsid w:val="00EE1A42"/>
    <w:rsid w:val="00EE1D8E"/>
    <w:rsid w:val="00EE1E0B"/>
    <w:rsid w:val="00EE216E"/>
    <w:rsid w:val="00EE21E2"/>
    <w:rsid w:val="00EE2D30"/>
    <w:rsid w:val="00EE3DD5"/>
    <w:rsid w:val="00EE44EE"/>
    <w:rsid w:val="00EE4B1D"/>
    <w:rsid w:val="00EE4DFB"/>
    <w:rsid w:val="00EE6150"/>
    <w:rsid w:val="00EE67D7"/>
    <w:rsid w:val="00EF17E9"/>
    <w:rsid w:val="00EF1DAF"/>
    <w:rsid w:val="00EF2156"/>
    <w:rsid w:val="00EF24DF"/>
    <w:rsid w:val="00EF2EDC"/>
    <w:rsid w:val="00EF3372"/>
    <w:rsid w:val="00EF4B25"/>
    <w:rsid w:val="00EF5275"/>
    <w:rsid w:val="00EF55B2"/>
    <w:rsid w:val="00EF70F9"/>
    <w:rsid w:val="00F01461"/>
    <w:rsid w:val="00F018DE"/>
    <w:rsid w:val="00F0231C"/>
    <w:rsid w:val="00F02B0C"/>
    <w:rsid w:val="00F042FE"/>
    <w:rsid w:val="00F06049"/>
    <w:rsid w:val="00F06060"/>
    <w:rsid w:val="00F0784A"/>
    <w:rsid w:val="00F0788B"/>
    <w:rsid w:val="00F07DED"/>
    <w:rsid w:val="00F1012E"/>
    <w:rsid w:val="00F1153A"/>
    <w:rsid w:val="00F119CF"/>
    <w:rsid w:val="00F12E4F"/>
    <w:rsid w:val="00F13DD7"/>
    <w:rsid w:val="00F13F0A"/>
    <w:rsid w:val="00F15081"/>
    <w:rsid w:val="00F15089"/>
    <w:rsid w:val="00F15180"/>
    <w:rsid w:val="00F15757"/>
    <w:rsid w:val="00F15AFD"/>
    <w:rsid w:val="00F15B4B"/>
    <w:rsid w:val="00F15C1D"/>
    <w:rsid w:val="00F15E55"/>
    <w:rsid w:val="00F16148"/>
    <w:rsid w:val="00F166D2"/>
    <w:rsid w:val="00F16B4A"/>
    <w:rsid w:val="00F20981"/>
    <w:rsid w:val="00F2100A"/>
    <w:rsid w:val="00F21384"/>
    <w:rsid w:val="00F2252C"/>
    <w:rsid w:val="00F22EDD"/>
    <w:rsid w:val="00F23638"/>
    <w:rsid w:val="00F2543B"/>
    <w:rsid w:val="00F25ACC"/>
    <w:rsid w:val="00F26A73"/>
    <w:rsid w:val="00F27FB6"/>
    <w:rsid w:val="00F321B6"/>
    <w:rsid w:val="00F323AA"/>
    <w:rsid w:val="00F32C9C"/>
    <w:rsid w:val="00F32DE8"/>
    <w:rsid w:val="00F32E62"/>
    <w:rsid w:val="00F330F0"/>
    <w:rsid w:val="00F34FC4"/>
    <w:rsid w:val="00F35CCD"/>
    <w:rsid w:val="00F407DC"/>
    <w:rsid w:val="00F41368"/>
    <w:rsid w:val="00F41561"/>
    <w:rsid w:val="00F4424F"/>
    <w:rsid w:val="00F44A8C"/>
    <w:rsid w:val="00F459DE"/>
    <w:rsid w:val="00F473F1"/>
    <w:rsid w:val="00F47C4C"/>
    <w:rsid w:val="00F47FB8"/>
    <w:rsid w:val="00F503B4"/>
    <w:rsid w:val="00F527C3"/>
    <w:rsid w:val="00F52E3F"/>
    <w:rsid w:val="00F54531"/>
    <w:rsid w:val="00F54C36"/>
    <w:rsid w:val="00F55799"/>
    <w:rsid w:val="00F56E4A"/>
    <w:rsid w:val="00F57FF0"/>
    <w:rsid w:val="00F605A7"/>
    <w:rsid w:val="00F608D6"/>
    <w:rsid w:val="00F60939"/>
    <w:rsid w:val="00F60B00"/>
    <w:rsid w:val="00F61183"/>
    <w:rsid w:val="00F61BC1"/>
    <w:rsid w:val="00F621DD"/>
    <w:rsid w:val="00F63195"/>
    <w:rsid w:val="00F63782"/>
    <w:rsid w:val="00F63A16"/>
    <w:rsid w:val="00F65C95"/>
    <w:rsid w:val="00F65E3B"/>
    <w:rsid w:val="00F65FB4"/>
    <w:rsid w:val="00F665E8"/>
    <w:rsid w:val="00F66D98"/>
    <w:rsid w:val="00F679AF"/>
    <w:rsid w:val="00F7146A"/>
    <w:rsid w:val="00F7402B"/>
    <w:rsid w:val="00F74731"/>
    <w:rsid w:val="00F747A9"/>
    <w:rsid w:val="00F74E96"/>
    <w:rsid w:val="00F75F6E"/>
    <w:rsid w:val="00F77679"/>
    <w:rsid w:val="00F81935"/>
    <w:rsid w:val="00F833AC"/>
    <w:rsid w:val="00F835E0"/>
    <w:rsid w:val="00F84050"/>
    <w:rsid w:val="00F8467F"/>
    <w:rsid w:val="00F85AF8"/>
    <w:rsid w:val="00F860EE"/>
    <w:rsid w:val="00F87917"/>
    <w:rsid w:val="00F91885"/>
    <w:rsid w:val="00F9248A"/>
    <w:rsid w:val="00F93C74"/>
    <w:rsid w:val="00F94A2B"/>
    <w:rsid w:val="00F953A1"/>
    <w:rsid w:val="00F95F1D"/>
    <w:rsid w:val="00F96221"/>
    <w:rsid w:val="00F96BF6"/>
    <w:rsid w:val="00FA53AF"/>
    <w:rsid w:val="00FA665A"/>
    <w:rsid w:val="00FA6C0C"/>
    <w:rsid w:val="00FA7187"/>
    <w:rsid w:val="00FB0358"/>
    <w:rsid w:val="00FB0479"/>
    <w:rsid w:val="00FB3BAB"/>
    <w:rsid w:val="00FB4B0E"/>
    <w:rsid w:val="00FB5659"/>
    <w:rsid w:val="00FB6B83"/>
    <w:rsid w:val="00FB6C40"/>
    <w:rsid w:val="00FB71AD"/>
    <w:rsid w:val="00FB747D"/>
    <w:rsid w:val="00FB7751"/>
    <w:rsid w:val="00FC0F44"/>
    <w:rsid w:val="00FC1C7D"/>
    <w:rsid w:val="00FC26D3"/>
    <w:rsid w:val="00FC2AE6"/>
    <w:rsid w:val="00FC3023"/>
    <w:rsid w:val="00FC3784"/>
    <w:rsid w:val="00FC4198"/>
    <w:rsid w:val="00FC611D"/>
    <w:rsid w:val="00FC6F51"/>
    <w:rsid w:val="00FC777A"/>
    <w:rsid w:val="00FD084D"/>
    <w:rsid w:val="00FD0BF2"/>
    <w:rsid w:val="00FD35FB"/>
    <w:rsid w:val="00FD40F2"/>
    <w:rsid w:val="00FD44A3"/>
    <w:rsid w:val="00FD5297"/>
    <w:rsid w:val="00FD5408"/>
    <w:rsid w:val="00FE0DDB"/>
    <w:rsid w:val="00FE207C"/>
    <w:rsid w:val="00FE36CF"/>
    <w:rsid w:val="00FE3CEE"/>
    <w:rsid w:val="00FE48D0"/>
    <w:rsid w:val="00FE5A6C"/>
    <w:rsid w:val="00FE6F8A"/>
    <w:rsid w:val="00FE7791"/>
    <w:rsid w:val="00FE7CD6"/>
    <w:rsid w:val="00FF0922"/>
    <w:rsid w:val="00FF1A50"/>
    <w:rsid w:val="00FF21FC"/>
    <w:rsid w:val="00FF2B95"/>
    <w:rsid w:val="00FF2BA3"/>
    <w:rsid w:val="00FF39C9"/>
    <w:rsid w:val="00FF3A2C"/>
    <w:rsid w:val="00FF4756"/>
    <w:rsid w:val="00FF53E9"/>
    <w:rsid w:val="00FF7D9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817A4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B1098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B10983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B1098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qFormat/>
    <w:rsid w:val="00AF6AD0"/>
    <w:pPr>
      <w:keepNext/>
      <w:keepLines/>
      <w:tabs>
        <w:tab w:val="num" w:pos="864"/>
      </w:tabs>
      <w:spacing w:before="280" w:after="290" w:line="376" w:lineRule="auto"/>
      <w:ind w:left="864" w:hanging="864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qFormat/>
    <w:rsid w:val="00AF6AD0"/>
    <w:pPr>
      <w:keepNext/>
      <w:keepLines/>
      <w:tabs>
        <w:tab w:val="num" w:pos="1008"/>
      </w:tabs>
      <w:spacing w:before="280" w:after="290" w:line="376" w:lineRule="auto"/>
      <w:ind w:left="1008" w:hanging="1008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qFormat/>
    <w:rsid w:val="00AF6AD0"/>
    <w:pPr>
      <w:keepNext/>
      <w:keepLines/>
      <w:tabs>
        <w:tab w:val="num" w:pos="1152"/>
      </w:tabs>
      <w:spacing w:before="240" w:after="64" w:line="320" w:lineRule="auto"/>
      <w:ind w:left="1152" w:hanging="1152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"/>
    <w:next w:val="a"/>
    <w:qFormat/>
    <w:rsid w:val="00AF6AD0"/>
    <w:pPr>
      <w:keepNext/>
      <w:keepLines/>
      <w:tabs>
        <w:tab w:val="num" w:pos="1296"/>
      </w:tabs>
      <w:spacing w:before="240" w:after="64" w:line="320" w:lineRule="auto"/>
      <w:ind w:left="1296" w:hanging="1296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rsid w:val="00AF6AD0"/>
    <w:pPr>
      <w:keepNext/>
      <w:keepLines/>
      <w:tabs>
        <w:tab w:val="num" w:pos="1440"/>
      </w:tabs>
      <w:spacing w:before="240" w:after="64" w:line="320" w:lineRule="auto"/>
      <w:ind w:left="1440" w:hanging="1440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rsid w:val="00AF6AD0"/>
    <w:pPr>
      <w:keepNext/>
      <w:keepLines/>
      <w:tabs>
        <w:tab w:val="num" w:pos="1584"/>
      </w:tabs>
      <w:spacing w:before="240" w:after="64" w:line="320" w:lineRule="auto"/>
      <w:ind w:left="1584" w:hanging="1584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link w:val="2"/>
    <w:rsid w:val="00B10983"/>
    <w:rPr>
      <w:rFonts w:ascii="Arial" w:eastAsia="黑体" w:hAnsi="Arial"/>
      <w:b/>
      <w:bCs/>
      <w:kern w:val="2"/>
      <w:sz w:val="32"/>
      <w:szCs w:val="32"/>
      <w:lang w:val="en-US" w:eastAsia="zh-CN" w:bidi="ar-SA"/>
    </w:rPr>
  </w:style>
  <w:style w:type="character" w:customStyle="1" w:styleId="3Char">
    <w:name w:val="标题 3 Char"/>
    <w:link w:val="3"/>
    <w:rsid w:val="00B10983"/>
    <w:rPr>
      <w:rFonts w:eastAsia="宋体"/>
      <w:b/>
      <w:bCs/>
      <w:kern w:val="2"/>
      <w:sz w:val="32"/>
      <w:szCs w:val="32"/>
      <w:lang w:val="en-US" w:eastAsia="zh-CN" w:bidi="ar-SA"/>
    </w:rPr>
  </w:style>
  <w:style w:type="paragraph" w:styleId="a3">
    <w:name w:val="footer"/>
    <w:basedOn w:val="a"/>
    <w:autoRedefine/>
    <w:rsid w:val="009138E3"/>
    <w:pPr>
      <w:pBdr>
        <w:top w:val="single" w:sz="6" w:space="1" w:color="auto"/>
      </w:pBd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4">
    <w:name w:val="page number"/>
    <w:basedOn w:val="a0"/>
    <w:rsid w:val="00B10983"/>
  </w:style>
  <w:style w:type="paragraph" w:styleId="a5">
    <w:name w:val="header"/>
    <w:basedOn w:val="a"/>
    <w:autoRedefine/>
    <w:rsid w:val="008A1F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autoRedefine/>
    <w:uiPriority w:val="39"/>
    <w:rsid w:val="00B10983"/>
    <w:pPr>
      <w:spacing w:before="120" w:after="120"/>
      <w:jc w:val="left"/>
    </w:pPr>
    <w:rPr>
      <w:b/>
      <w:bCs/>
      <w:caps/>
      <w:sz w:val="20"/>
      <w:szCs w:val="20"/>
    </w:rPr>
  </w:style>
  <w:style w:type="paragraph" w:styleId="20">
    <w:name w:val="toc 2"/>
    <w:basedOn w:val="a"/>
    <w:next w:val="a"/>
    <w:autoRedefine/>
    <w:uiPriority w:val="39"/>
    <w:rsid w:val="00B10983"/>
    <w:pPr>
      <w:ind w:left="210"/>
      <w:jc w:val="left"/>
    </w:pPr>
    <w:rPr>
      <w:smallCaps/>
      <w:sz w:val="20"/>
      <w:szCs w:val="20"/>
    </w:rPr>
  </w:style>
  <w:style w:type="paragraph" w:styleId="30">
    <w:name w:val="toc 3"/>
    <w:basedOn w:val="a"/>
    <w:next w:val="a"/>
    <w:autoRedefine/>
    <w:uiPriority w:val="39"/>
    <w:rsid w:val="00B10983"/>
    <w:pPr>
      <w:ind w:left="420"/>
      <w:jc w:val="left"/>
    </w:pPr>
    <w:rPr>
      <w:i/>
      <w:iCs/>
      <w:sz w:val="20"/>
      <w:szCs w:val="20"/>
    </w:rPr>
  </w:style>
  <w:style w:type="character" w:styleId="a6">
    <w:name w:val="Hyperlink"/>
    <w:uiPriority w:val="99"/>
    <w:rsid w:val="00B10983"/>
    <w:rPr>
      <w:color w:val="0000FF"/>
      <w:u w:val="single"/>
    </w:rPr>
  </w:style>
  <w:style w:type="paragraph" w:customStyle="1" w:styleId="Body">
    <w:name w:val="Body"/>
    <w:basedOn w:val="a"/>
    <w:rsid w:val="00B10983"/>
    <w:pPr>
      <w:widowControl/>
      <w:spacing w:before="120"/>
    </w:pPr>
    <w:rPr>
      <w:rFonts w:ascii="宋体"/>
      <w:snapToGrid w:val="0"/>
      <w:kern w:val="0"/>
      <w:sz w:val="20"/>
      <w:szCs w:val="20"/>
    </w:rPr>
  </w:style>
  <w:style w:type="paragraph" w:customStyle="1" w:styleId="a7">
    <w:name w:val="文档名"/>
    <w:basedOn w:val="a"/>
    <w:rsid w:val="00B10983"/>
    <w:pPr>
      <w:widowControl/>
      <w:overflowPunct w:val="0"/>
      <w:autoSpaceDE w:val="0"/>
      <w:autoSpaceDN w:val="0"/>
      <w:spacing w:before="100" w:after="600" w:line="600" w:lineRule="atLeast"/>
      <w:jc w:val="center"/>
    </w:pPr>
    <w:rPr>
      <w:rFonts w:ascii="Arial" w:eastAsia="黑体" w:hAnsi="Arial"/>
      <w:spacing w:val="-34"/>
      <w:kern w:val="0"/>
      <w:sz w:val="40"/>
      <w:szCs w:val="20"/>
      <w:lang w:bidi="he-IL"/>
    </w:rPr>
  </w:style>
  <w:style w:type="paragraph" w:styleId="a8">
    <w:name w:val="Title"/>
    <w:basedOn w:val="a"/>
    <w:next w:val="a"/>
    <w:autoRedefine/>
    <w:qFormat/>
    <w:rsid w:val="007B5F87"/>
    <w:pPr>
      <w:jc w:val="center"/>
    </w:pPr>
    <w:rPr>
      <w:rFonts w:ascii="宋体" w:hAnsi="宋体"/>
      <w:snapToGrid w:val="0"/>
      <w:kern w:val="0"/>
      <w:sz w:val="36"/>
      <w:szCs w:val="36"/>
    </w:rPr>
  </w:style>
  <w:style w:type="paragraph" w:customStyle="1" w:styleId="Default">
    <w:name w:val="Default"/>
    <w:rsid w:val="00B10983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table" w:styleId="a9">
    <w:name w:val="Table Grid"/>
    <w:basedOn w:val="a1"/>
    <w:rsid w:val="006027E9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Document Map"/>
    <w:basedOn w:val="a"/>
    <w:semiHidden/>
    <w:rsid w:val="00B94A31"/>
    <w:pPr>
      <w:shd w:val="clear" w:color="auto" w:fill="000080"/>
    </w:pPr>
  </w:style>
  <w:style w:type="paragraph" w:customStyle="1" w:styleId="BT0">
    <w:name w:val="BT0"/>
    <w:basedOn w:val="1"/>
    <w:rsid w:val="005232A6"/>
    <w:rPr>
      <w:kern w:val="0"/>
      <w:lang w:val="zh-CN"/>
    </w:rPr>
  </w:style>
  <w:style w:type="paragraph" w:customStyle="1" w:styleId="BT1">
    <w:name w:val="BT1"/>
    <w:basedOn w:val="2"/>
    <w:rsid w:val="005232A6"/>
  </w:style>
  <w:style w:type="paragraph" w:customStyle="1" w:styleId="BT2">
    <w:name w:val="BT2"/>
    <w:basedOn w:val="a"/>
    <w:rsid w:val="005232A6"/>
    <w:rPr>
      <w:rFonts w:ascii="黑体" w:eastAsia="黑体"/>
      <w:sz w:val="24"/>
    </w:rPr>
  </w:style>
  <w:style w:type="character" w:customStyle="1" w:styleId="ab">
    <w:name w:val="封面表格"/>
    <w:rsid w:val="00383C2D"/>
    <w:rPr>
      <w:rFonts w:ascii="Arial" w:hAnsi="Arial"/>
      <w:b/>
      <w:bCs/>
      <w:color w:val="000000"/>
    </w:rPr>
  </w:style>
  <w:style w:type="paragraph" w:styleId="31">
    <w:name w:val="Body Text Indent 3"/>
    <w:basedOn w:val="a"/>
    <w:link w:val="3Char0"/>
    <w:rsid w:val="0068298D"/>
    <w:pPr>
      <w:spacing w:before="50" w:line="360" w:lineRule="auto"/>
      <w:ind w:left="720"/>
    </w:pPr>
  </w:style>
  <w:style w:type="paragraph" w:customStyle="1" w:styleId="11">
    <w:name w:val="正文1"/>
    <w:basedOn w:val="a"/>
    <w:rsid w:val="00F61183"/>
    <w:pPr>
      <w:widowControl/>
      <w:overflowPunct w:val="0"/>
      <w:autoSpaceDE w:val="0"/>
      <w:autoSpaceDN w:val="0"/>
      <w:adjustRightInd w:val="0"/>
      <w:textAlignment w:val="baseline"/>
    </w:pPr>
    <w:rPr>
      <w:rFonts w:ascii="宋体"/>
      <w:noProof/>
      <w:kern w:val="0"/>
      <w:szCs w:val="20"/>
    </w:rPr>
  </w:style>
  <w:style w:type="paragraph" w:styleId="ac">
    <w:name w:val="table of figures"/>
    <w:basedOn w:val="a"/>
    <w:next w:val="a"/>
    <w:semiHidden/>
    <w:rsid w:val="008175FC"/>
    <w:pPr>
      <w:ind w:leftChars="200" w:left="840" w:hangingChars="200" w:hanging="420"/>
    </w:pPr>
  </w:style>
  <w:style w:type="paragraph" w:styleId="ad">
    <w:name w:val="Balloon Text"/>
    <w:basedOn w:val="a"/>
    <w:semiHidden/>
    <w:rsid w:val="00F22EDD"/>
    <w:rPr>
      <w:sz w:val="18"/>
      <w:szCs w:val="18"/>
    </w:rPr>
  </w:style>
  <w:style w:type="paragraph" w:styleId="40">
    <w:name w:val="toc 4"/>
    <w:basedOn w:val="a"/>
    <w:next w:val="a"/>
    <w:autoRedefine/>
    <w:uiPriority w:val="39"/>
    <w:rsid w:val="00EB6CF4"/>
    <w:pPr>
      <w:ind w:left="630"/>
      <w:jc w:val="left"/>
    </w:pPr>
    <w:rPr>
      <w:sz w:val="18"/>
      <w:szCs w:val="18"/>
    </w:rPr>
  </w:style>
  <w:style w:type="paragraph" w:styleId="50">
    <w:name w:val="toc 5"/>
    <w:basedOn w:val="a"/>
    <w:next w:val="a"/>
    <w:autoRedefine/>
    <w:uiPriority w:val="39"/>
    <w:rsid w:val="00EB6CF4"/>
    <w:pPr>
      <w:ind w:left="840"/>
      <w:jc w:val="left"/>
    </w:pPr>
    <w:rPr>
      <w:sz w:val="18"/>
      <w:szCs w:val="18"/>
    </w:rPr>
  </w:style>
  <w:style w:type="paragraph" w:styleId="60">
    <w:name w:val="toc 6"/>
    <w:basedOn w:val="a"/>
    <w:next w:val="a"/>
    <w:autoRedefine/>
    <w:uiPriority w:val="39"/>
    <w:rsid w:val="00EB6CF4"/>
    <w:pPr>
      <w:ind w:left="1050"/>
      <w:jc w:val="left"/>
    </w:pPr>
    <w:rPr>
      <w:sz w:val="18"/>
      <w:szCs w:val="18"/>
    </w:rPr>
  </w:style>
  <w:style w:type="paragraph" w:styleId="70">
    <w:name w:val="toc 7"/>
    <w:basedOn w:val="a"/>
    <w:next w:val="a"/>
    <w:autoRedefine/>
    <w:uiPriority w:val="39"/>
    <w:rsid w:val="00EB6CF4"/>
    <w:pPr>
      <w:ind w:left="1260"/>
      <w:jc w:val="left"/>
    </w:pPr>
    <w:rPr>
      <w:sz w:val="18"/>
      <w:szCs w:val="18"/>
    </w:rPr>
  </w:style>
  <w:style w:type="paragraph" w:styleId="80">
    <w:name w:val="toc 8"/>
    <w:basedOn w:val="a"/>
    <w:next w:val="a"/>
    <w:autoRedefine/>
    <w:uiPriority w:val="39"/>
    <w:rsid w:val="00EB6CF4"/>
    <w:pPr>
      <w:ind w:left="1470"/>
      <w:jc w:val="left"/>
    </w:pPr>
    <w:rPr>
      <w:sz w:val="18"/>
      <w:szCs w:val="18"/>
    </w:rPr>
  </w:style>
  <w:style w:type="paragraph" w:styleId="90">
    <w:name w:val="toc 9"/>
    <w:basedOn w:val="a"/>
    <w:next w:val="a"/>
    <w:autoRedefine/>
    <w:uiPriority w:val="39"/>
    <w:rsid w:val="00EB6CF4"/>
    <w:pPr>
      <w:ind w:left="1680"/>
      <w:jc w:val="left"/>
    </w:pPr>
    <w:rPr>
      <w:sz w:val="18"/>
      <w:szCs w:val="18"/>
    </w:rPr>
  </w:style>
  <w:style w:type="paragraph" w:customStyle="1" w:styleId="CharChar1">
    <w:name w:val="Char Char1"/>
    <w:basedOn w:val="a"/>
    <w:rsid w:val="00486975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character" w:customStyle="1" w:styleId="3Char0">
    <w:name w:val="正文文本缩进 3 Char"/>
    <w:link w:val="31"/>
    <w:rsid w:val="008A1F7D"/>
    <w:rPr>
      <w:rFonts w:eastAsia="宋体"/>
      <w:kern w:val="2"/>
      <w:sz w:val="21"/>
      <w:szCs w:val="24"/>
      <w:lang w:val="en-US" w:eastAsia="zh-CN" w:bidi="ar-SA"/>
    </w:rPr>
  </w:style>
  <w:style w:type="paragraph" w:styleId="ae">
    <w:name w:val="List Paragraph"/>
    <w:basedOn w:val="a"/>
    <w:uiPriority w:val="34"/>
    <w:qFormat/>
    <w:rsid w:val="00CD5015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7005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jpeg"/><Relationship Id="rId84" Type="http://schemas.openxmlformats.org/officeDocument/2006/relationships/image" Target="media/image70.jpeg"/><Relationship Id="rId89" Type="http://schemas.openxmlformats.org/officeDocument/2006/relationships/image" Target="media/image75.jpeg"/><Relationship Id="rId112" Type="http://schemas.openxmlformats.org/officeDocument/2006/relationships/image" Target="media/image98.png"/><Relationship Id="rId16" Type="http://schemas.openxmlformats.org/officeDocument/2006/relationships/image" Target="media/image2.png"/><Relationship Id="rId107" Type="http://schemas.openxmlformats.org/officeDocument/2006/relationships/image" Target="media/image93.png"/><Relationship Id="rId11" Type="http://schemas.openxmlformats.org/officeDocument/2006/relationships/footer" Target="footer2.xml"/><Relationship Id="rId24" Type="http://schemas.openxmlformats.org/officeDocument/2006/relationships/image" Target="media/image10.jpeg"/><Relationship Id="rId32" Type="http://schemas.openxmlformats.org/officeDocument/2006/relationships/image" Target="media/image18.png"/><Relationship Id="rId37" Type="http://schemas.openxmlformats.org/officeDocument/2006/relationships/image" Target="media/image23.jpe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jpeg"/><Relationship Id="rId79" Type="http://schemas.openxmlformats.org/officeDocument/2006/relationships/image" Target="media/image65.jpeg"/><Relationship Id="rId87" Type="http://schemas.openxmlformats.org/officeDocument/2006/relationships/image" Target="media/image73.jpeg"/><Relationship Id="rId102" Type="http://schemas.openxmlformats.org/officeDocument/2006/relationships/image" Target="media/image88.png"/><Relationship Id="rId110" Type="http://schemas.openxmlformats.org/officeDocument/2006/relationships/image" Target="media/image96.png"/><Relationship Id="rId115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image" Target="media/image68.jpeg"/><Relationship Id="rId90" Type="http://schemas.openxmlformats.org/officeDocument/2006/relationships/image" Target="media/image76.jpeg"/><Relationship Id="rId95" Type="http://schemas.openxmlformats.org/officeDocument/2006/relationships/image" Target="media/image81.jpeg"/><Relationship Id="rId19" Type="http://schemas.openxmlformats.org/officeDocument/2006/relationships/image" Target="media/image5.png"/><Relationship Id="rId14" Type="http://schemas.openxmlformats.org/officeDocument/2006/relationships/header" Target="header4.xml"/><Relationship Id="rId22" Type="http://schemas.openxmlformats.org/officeDocument/2006/relationships/image" Target="media/image8.jpe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jpeg"/><Relationship Id="rId77" Type="http://schemas.openxmlformats.org/officeDocument/2006/relationships/image" Target="media/image63.jpe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13" Type="http://schemas.openxmlformats.org/officeDocument/2006/relationships/footer" Target="footer5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8.jpeg"/><Relationship Id="rId80" Type="http://schemas.openxmlformats.org/officeDocument/2006/relationships/image" Target="media/image66.jpeg"/><Relationship Id="rId85" Type="http://schemas.openxmlformats.org/officeDocument/2006/relationships/image" Target="media/image71.jpeg"/><Relationship Id="rId93" Type="http://schemas.openxmlformats.org/officeDocument/2006/relationships/image" Target="media/image79.jpeg"/><Relationship Id="rId98" Type="http://schemas.openxmlformats.org/officeDocument/2006/relationships/image" Target="media/image84.jpe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16" Type="http://schemas.openxmlformats.org/officeDocument/2006/relationships/theme" Target="theme/theme1.xml"/><Relationship Id="rId20" Type="http://schemas.openxmlformats.org/officeDocument/2006/relationships/image" Target="media/image6.png"/><Relationship Id="rId41" Type="http://schemas.openxmlformats.org/officeDocument/2006/relationships/image" Target="media/image27.jpe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jpeg"/><Relationship Id="rId75" Type="http://schemas.openxmlformats.org/officeDocument/2006/relationships/image" Target="media/image61.jpeg"/><Relationship Id="rId83" Type="http://schemas.openxmlformats.org/officeDocument/2006/relationships/image" Target="media/image69.jpeg"/><Relationship Id="rId88" Type="http://schemas.openxmlformats.org/officeDocument/2006/relationships/image" Target="media/image74.jpeg"/><Relationship Id="rId91" Type="http://schemas.openxmlformats.org/officeDocument/2006/relationships/image" Target="media/image77.jpeg"/><Relationship Id="rId96" Type="http://schemas.openxmlformats.org/officeDocument/2006/relationships/image" Target="media/image82.jpeg"/><Relationship Id="rId111" Type="http://schemas.openxmlformats.org/officeDocument/2006/relationships/image" Target="media/image9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9.jpe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14" Type="http://schemas.openxmlformats.org/officeDocument/2006/relationships/header" Target="header5.xml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jpeg"/><Relationship Id="rId78" Type="http://schemas.openxmlformats.org/officeDocument/2006/relationships/image" Target="media/image64.jpeg"/><Relationship Id="rId81" Type="http://schemas.openxmlformats.org/officeDocument/2006/relationships/image" Target="media/image67.jpeg"/><Relationship Id="rId86" Type="http://schemas.openxmlformats.org/officeDocument/2006/relationships/image" Target="media/image72.jpeg"/><Relationship Id="rId94" Type="http://schemas.openxmlformats.org/officeDocument/2006/relationships/image" Target="media/image80.jpe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jpe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jpeg"/><Relationship Id="rId97" Type="http://schemas.openxmlformats.org/officeDocument/2006/relationships/image" Target="media/image83.jpeg"/><Relationship Id="rId104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57.jpeg"/><Relationship Id="rId92" Type="http://schemas.openxmlformats.org/officeDocument/2006/relationships/image" Target="media/image78.jpeg"/><Relationship Id="rId2" Type="http://schemas.openxmlformats.org/officeDocument/2006/relationships/numbering" Target="numbering.xml"/><Relationship Id="rId29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win7\Documents\WeChat%20Files\wwwwwwwwwwwwww18\Files\MPS-&#29992;&#25143;&#25805;&#20316;&#25163;&#20876;V1.1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80F9241-013D-4B53-A132-6118F5237F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MPS-用户操作手册V1.1.dot</Template>
  <TotalTime>627</TotalTime>
  <Pages>90</Pages>
  <Words>4949</Words>
  <Characters>28212</Characters>
  <Application>Microsoft Office Word</Application>
  <DocSecurity>0</DocSecurity>
  <Lines>235</Lines>
  <Paragraphs>66</Paragraphs>
  <ScaleCrop>false</ScaleCrop>
  <Company>xmz.com</Company>
  <LinksUpToDate>false</LinksUpToDate>
  <CharactersWithSpaces>33095</CharactersWithSpaces>
  <SharedDoc>false</SharedDoc>
  <HLinks>
    <vt:vector size="1392" baseType="variant">
      <vt:variant>
        <vt:i4>1114169</vt:i4>
      </vt:variant>
      <vt:variant>
        <vt:i4>1388</vt:i4>
      </vt:variant>
      <vt:variant>
        <vt:i4>0</vt:i4>
      </vt:variant>
      <vt:variant>
        <vt:i4>5</vt:i4>
      </vt:variant>
      <vt:variant>
        <vt:lpwstr/>
      </vt:variant>
      <vt:variant>
        <vt:lpwstr>_Toc266958815</vt:lpwstr>
      </vt:variant>
      <vt:variant>
        <vt:i4>1114169</vt:i4>
      </vt:variant>
      <vt:variant>
        <vt:i4>1382</vt:i4>
      </vt:variant>
      <vt:variant>
        <vt:i4>0</vt:i4>
      </vt:variant>
      <vt:variant>
        <vt:i4>5</vt:i4>
      </vt:variant>
      <vt:variant>
        <vt:lpwstr/>
      </vt:variant>
      <vt:variant>
        <vt:lpwstr>_Toc266958814</vt:lpwstr>
      </vt:variant>
      <vt:variant>
        <vt:i4>1114169</vt:i4>
      </vt:variant>
      <vt:variant>
        <vt:i4>1376</vt:i4>
      </vt:variant>
      <vt:variant>
        <vt:i4>0</vt:i4>
      </vt:variant>
      <vt:variant>
        <vt:i4>5</vt:i4>
      </vt:variant>
      <vt:variant>
        <vt:lpwstr/>
      </vt:variant>
      <vt:variant>
        <vt:lpwstr>_Toc266958813</vt:lpwstr>
      </vt:variant>
      <vt:variant>
        <vt:i4>1114169</vt:i4>
      </vt:variant>
      <vt:variant>
        <vt:i4>1370</vt:i4>
      </vt:variant>
      <vt:variant>
        <vt:i4>0</vt:i4>
      </vt:variant>
      <vt:variant>
        <vt:i4>5</vt:i4>
      </vt:variant>
      <vt:variant>
        <vt:lpwstr/>
      </vt:variant>
      <vt:variant>
        <vt:lpwstr>_Toc266958811</vt:lpwstr>
      </vt:variant>
      <vt:variant>
        <vt:i4>1114169</vt:i4>
      </vt:variant>
      <vt:variant>
        <vt:i4>1364</vt:i4>
      </vt:variant>
      <vt:variant>
        <vt:i4>0</vt:i4>
      </vt:variant>
      <vt:variant>
        <vt:i4>5</vt:i4>
      </vt:variant>
      <vt:variant>
        <vt:lpwstr/>
      </vt:variant>
      <vt:variant>
        <vt:lpwstr>_Toc266958810</vt:lpwstr>
      </vt:variant>
      <vt:variant>
        <vt:i4>1048633</vt:i4>
      </vt:variant>
      <vt:variant>
        <vt:i4>1358</vt:i4>
      </vt:variant>
      <vt:variant>
        <vt:i4>0</vt:i4>
      </vt:variant>
      <vt:variant>
        <vt:i4>5</vt:i4>
      </vt:variant>
      <vt:variant>
        <vt:lpwstr/>
      </vt:variant>
      <vt:variant>
        <vt:lpwstr>_Toc266958809</vt:lpwstr>
      </vt:variant>
      <vt:variant>
        <vt:i4>1048633</vt:i4>
      </vt:variant>
      <vt:variant>
        <vt:i4>1352</vt:i4>
      </vt:variant>
      <vt:variant>
        <vt:i4>0</vt:i4>
      </vt:variant>
      <vt:variant>
        <vt:i4>5</vt:i4>
      </vt:variant>
      <vt:variant>
        <vt:lpwstr/>
      </vt:variant>
      <vt:variant>
        <vt:lpwstr>_Toc266958808</vt:lpwstr>
      </vt:variant>
      <vt:variant>
        <vt:i4>1638454</vt:i4>
      </vt:variant>
      <vt:variant>
        <vt:i4>1346</vt:i4>
      </vt:variant>
      <vt:variant>
        <vt:i4>0</vt:i4>
      </vt:variant>
      <vt:variant>
        <vt:i4>5</vt:i4>
      </vt:variant>
      <vt:variant>
        <vt:lpwstr/>
      </vt:variant>
      <vt:variant>
        <vt:lpwstr>_Toc266958796</vt:lpwstr>
      </vt:variant>
      <vt:variant>
        <vt:i4>1638454</vt:i4>
      </vt:variant>
      <vt:variant>
        <vt:i4>1340</vt:i4>
      </vt:variant>
      <vt:variant>
        <vt:i4>0</vt:i4>
      </vt:variant>
      <vt:variant>
        <vt:i4>5</vt:i4>
      </vt:variant>
      <vt:variant>
        <vt:lpwstr/>
      </vt:variant>
      <vt:variant>
        <vt:lpwstr>_Toc266958795</vt:lpwstr>
      </vt:variant>
      <vt:variant>
        <vt:i4>1638454</vt:i4>
      </vt:variant>
      <vt:variant>
        <vt:i4>1334</vt:i4>
      </vt:variant>
      <vt:variant>
        <vt:i4>0</vt:i4>
      </vt:variant>
      <vt:variant>
        <vt:i4>5</vt:i4>
      </vt:variant>
      <vt:variant>
        <vt:lpwstr/>
      </vt:variant>
      <vt:variant>
        <vt:lpwstr>_Toc266958794</vt:lpwstr>
      </vt:variant>
      <vt:variant>
        <vt:i4>1638454</vt:i4>
      </vt:variant>
      <vt:variant>
        <vt:i4>1328</vt:i4>
      </vt:variant>
      <vt:variant>
        <vt:i4>0</vt:i4>
      </vt:variant>
      <vt:variant>
        <vt:i4>5</vt:i4>
      </vt:variant>
      <vt:variant>
        <vt:lpwstr/>
      </vt:variant>
      <vt:variant>
        <vt:lpwstr>_Toc266958793</vt:lpwstr>
      </vt:variant>
      <vt:variant>
        <vt:i4>1638454</vt:i4>
      </vt:variant>
      <vt:variant>
        <vt:i4>1322</vt:i4>
      </vt:variant>
      <vt:variant>
        <vt:i4>0</vt:i4>
      </vt:variant>
      <vt:variant>
        <vt:i4>5</vt:i4>
      </vt:variant>
      <vt:variant>
        <vt:lpwstr/>
      </vt:variant>
      <vt:variant>
        <vt:lpwstr>_Toc266958792</vt:lpwstr>
      </vt:variant>
      <vt:variant>
        <vt:i4>1638454</vt:i4>
      </vt:variant>
      <vt:variant>
        <vt:i4>1316</vt:i4>
      </vt:variant>
      <vt:variant>
        <vt:i4>0</vt:i4>
      </vt:variant>
      <vt:variant>
        <vt:i4>5</vt:i4>
      </vt:variant>
      <vt:variant>
        <vt:lpwstr/>
      </vt:variant>
      <vt:variant>
        <vt:lpwstr>_Toc266958791</vt:lpwstr>
      </vt:variant>
      <vt:variant>
        <vt:i4>1638454</vt:i4>
      </vt:variant>
      <vt:variant>
        <vt:i4>1310</vt:i4>
      </vt:variant>
      <vt:variant>
        <vt:i4>0</vt:i4>
      </vt:variant>
      <vt:variant>
        <vt:i4>5</vt:i4>
      </vt:variant>
      <vt:variant>
        <vt:lpwstr/>
      </vt:variant>
      <vt:variant>
        <vt:lpwstr>_Toc266958790</vt:lpwstr>
      </vt:variant>
      <vt:variant>
        <vt:i4>1572918</vt:i4>
      </vt:variant>
      <vt:variant>
        <vt:i4>1304</vt:i4>
      </vt:variant>
      <vt:variant>
        <vt:i4>0</vt:i4>
      </vt:variant>
      <vt:variant>
        <vt:i4>5</vt:i4>
      </vt:variant>
      <vt:variant>
        <vt:lpwstr/>
      </vt:variant>
      <vt:variant>
        <vt:lpwstr>_Toc266958789</vt:lpwstr>
      </vt:variant>
      <vt:variant>
        <vt:i4>1572918</vt:i4>
      </vt:variant>
      <vt:variant>
        <vt:i4>1298</vt:i4>
      </vt:variant>
      <vt:variant>
        <vt:i4>0</vt:i4>
      </vt:variant>
      <vt:variant>
        <vt:i4>5</vt:i4>
      </vt:variant>
      <vt:variant>
        <vt:lpwstr/>
      </vt:variant>
      <vt:variant>
        <vt:lpwstr>_Toc266958788</vt:lpwstr>
      </vt:variant>
      <vt:variant>
        <vt:i4>1507382</vt:i4>
      </vt:variant>
      <vt:variant>
        <vt:i4>1292</vt:i4>
      </vt:variant>
      <vt:variant>
        <vt:i4>0</vt:i4>
      </vt:variant>
      <vt:variant>
        <vt:i4>5</vt:i4>
      </vt:variant>
      <vt:variant>
        <vt:lpwstr/>
      </vt:variant>
      <vt:variant>
        <vt:lpwstr>_Toc266958778</vt:lpwstr>
      </vt:variant>
      <vt:variant>
        <vt:i4>1507382</vt:i4>
      </vt:variant>
      <vt:variant>
        <vt:i4>1286</vt:i4>
      </vt:variant>
      <vt:variant>
        <vt:i4>0</vt:i4>
      </vt:variant>
      <vt:variant>
        <vt:i4>5</vt:i4>
      </vt:variant>
      <vt:variant>
        <vt:lpwstr/>
      </vt:variant>
      <vt:variant>
        <vt:lpwstr>_Toc266958777</vt:lpwstr>
      </vt:variant>
      <vt:variant>
        <vt:i4>1507382</vt:i4>
      </vt:variant>
      <vt:variant>
        <vt:i4>1280</vt:i4>
      </vt:variant>
      <vt:variant>
        <vt:i4>0</vt:i4>
      </vt:variant>
      <vt:variant>
        <vt:i4>5</vt:i4>
      </vt:variant>
      <vt:variant>
        <vt:lpwstr/>
      </vt:variant>
      <vt:variant>
        <vt:lpwstr>_Toc266958776</vt:lpwstr>
      </vt:variant>
      <vt:variant>
        <vt:i4>1507382</vt:i4>
      </vt:variant>
      <vt:variant>
        <vt:i4>1274</vt:i4>
      </vt:variant>
      <vt:variant>
        <vt:i4>0</vt:i4>
      </vt:variant>
      <vt:variant>
        <vt:i4>5</vt:i4>
      </vt:variant>
      <vt:variant>
        <vt:lpwstr/>
      </vt:variant>
      <vt:variant>
        <vt:lpwstr>_Toc266958775</vt:lpwstr>
      </vt:variant>
      <vt:variant>
        <vt:i4>1507382</vt:i4>
      </vt:variant>
      <vt:variant>
        <vt:i4>1268</vt:i4>
      </vt:variant>
      <vt:variant>
        <vt:i4>0</vt:i4>
      </vt:variant>
      <vt:variant>
        <vt:i4>5</vt:i4>
      </vt:variant>
      <vt:variant>
        <vt:lpwstr/>
      </vt:variant>
      <vt:variant>
        <vt:lpwstr>_Toc266958774</vt:lpwstr>
      </vt:variant>
      <vt:variant>
        <vt:i4>1507382</vt:i4>
      </vt:variant>
      <vt:variant>
        <vt:i4>1262</vt:i4>
      </vt:variant>
      <vt:variant>
        <vt:i4>0</vt:i4>
      </vt:variant>
      <vt:variant>
        <vt:i4>5</vt:i4>
      </vt:variant>
      <vt:variant>
        <vt:lpwstr/>
      </vt:variant>
      <vt:variant>
        <vt:lpwstr>_Toc266958773</vt:lpwstr>
      </vt:variant>
      <vt:variant>
        <vt:i4>1507382</vt:i4>
      </vt:variant>
      <vt:variant>
        <vt:i4>1256</vt:i4>
      </vt:variant>
      <vt:variant>
        <vt:i4>0</vt:i4>
      </vt:variant>
      <vt:variant>
        <vt:i4>5</vt:i4>
      </vt:variant>
      <vt:variant>
        <vt:lpwstr/>
      </vt:variant>
      <vt:variant>
        <vt:lpwstr>_Toc266958772</vt:lpwstr>
      </vt:variant>
      <vt:variant>
        <vt:i4>1507382</vt:i4>
      </vt:variant>
      <vt:variant>
        <vt:i4>1250</vt:i4>
      </vt:variant>
      <vt:variant>
        <vt:i4>0</vt:i4>
      </vt:variant>
      <vt:variant>
        <vt:i4>5</vt:i4>
      </vt:variant>
      <vt:variant>
        <vt:lpwstr/>
      </vt:variant>
      <vt:variant>
        <vt:lpwstr>_Toc266958771</vt:lpwstr>
      </vt:variant>
      <vt:variant>
        <vt:i4>1507382</vt:i4>
      </vt:variant>
      <vt:variant>
        <vt:i4>1244</vt:i4>
      </vt:variant>
      <vt:variant>
        <vt:i4>0</vt:i4>
      </vt:variant>
      <vt:variant>
        <vt:i4>5</vt:i4>
      </vt:variant>
      <vt:variant>
        <vt:lpwstr/>
      </vt:variant>
      <vt:variant>
        <vt:lpwstr>_Toc266958770</vt:lpwstr>
      </vt:variant>
      <vt:variant>
        <vt:i4>1441846</vt:i4>
      </vt:variant>
      <vt:variant>
        <vt:i4>1238</vt:i4>
      </vt:variant>
      <vt:variant>
        <vt:i4>0</vt:i4>
      </vt:variant>
      <vt:variant>
        <vt:i4>5</vt:i4>
      </vt:variant>
      <vt:variant>
        <vt:lpwstr/>
      </vt:variant>
      <vt:variant>
        <vt:lpwstr>_Toc266958769</vt:lpwstr>
      </vt:variant>
      <vt:variant>
        <vt:i4>1441846</vt:i4>
      </vt:variant>
      <vt:variant>
        <vt:i4>1232</vt:i4>
      </vt:variant>
      <vt:variant>
        <vt:i4>0</vt:i4>
      </vt:variant>
      <vt:variant>
        <vt:i4>5</vt:i4>
      </vt:variant>
      <vt:variant>
        <vt:lpwstr/>
      </vt:variant>
      <vt:variant>
        <vt:lpwstr>_Toc266958768</vt:lpwstr>
      </vt:variant>
      <vt:variant>
        <vt:i4>1441846</vt:i4>
      </vt:variant>
      <vt:variant>
        <vt:i4>1226</vt:i4>
      </vt:variant>
      <vt:variant>
        <vt:i4>0</vt:i4>
      </vt:variant>
      <vt:variant>
        <vt:i4>5</vt:i4>
      </vt:variant>
      <vt:variant>
        <vt:lpwstr/>
      </vt:variant>
      <vt:variant>
        <vt:lpwstr>_Toc266958767</vt:lpwstr>
      </vt:variant>
      <vt:variant>
        <vt:i4>1441846</vt:i4>
      </vt:variant>
      <vt:variant>
        <vt:i4>1220</vt:i4>
      </vt:variant>
      <vt:variant>
        <vt:i4>0</vt:i4>
      </vt:variant>
      <vt:variant>
        <vt:i4>5</vt:i4>
      </vt:variant>
      <vt:variant>
        <vt:lpwstr/>
      </vt:variant>
      <vt:variant>
        <vt:lpwstr>_Toc266958766</vt:lpwstr>
      </vt:variant>
      <vt:variant>
        <vt:i4>1441846</vt:i4>
      </vt:variant>
      <vt:variant>
        <vt:i4>1214</vt:i4>
      </vt:variant>
      <vt:variant>
        <vt:i4>0</vt:i4>
      </vt:variant>
      <vt:variant>
        <vt:i4>5</vt:i4>
      </vt:variant>
      <vt:variant>
        <vt:lpwstr/>
      </vt:variant>
      <vt:variant>
        <vt:lpwstr>_Toc266958765</vt:lpwstr>
      </vt:variant>
      <vt:variant>
        <vt:i4>1441846</vt:i4>
      </vt:variant>
      <vt:variant>
        <vt:i4>1208</vt:i4>
      </vt:variant>
      <vt:variant>
        <vt:i4>0</vt:i4>
      </vt:variant>
      <vt:variant>
        <vt:i4>5</vt:i4>
      </vt:variant>
      <vt:variant>
        <vt:lpwstr/>
      </vt:variant>
      <vt:variant>
        <vt:lpwstr>_Toc266958764</vt:lpwstr>
      </vt:variant>
      <vt:variant>
        <vt:i4>1441846</vt:i4>
      </vt:variant>
      <vt:variant>
        <vt:i4>1202</vt:i4>
      </vt:variant>
      <vt:variant>
        <vt:i4>0</vt:i4>
      </vt:variant>
      <vt:variant>
        <vt:i4>5</vt:i4>
      </vt:variant>
      <vt:variant>
        <vt:lpwstr/>
      </vt:variant>
      <vt:variant>
        <vt:lpwstr>_Toc266958763</vt:lpwstr>
      </vt:variant>
      <vt:variant>
        <vt:i4>1441846</vt:i4>
      </vt:variant>
      <vt:variant>
        <vt:i4>1196</vt:i4>
      </vt:variant>
      <vt:variant>
        <vt:i4>0</vt:i4>
      </vt:variant>
      <vt:variant>
        <vt:i4>5</vt:i4>
      </vt:variant>
      <vt:variant>
        <vt:lpwstr/>
      </vt:variant>
      <vt:variant>
        <vt:lpwstr>_Toc266958762</vt:lpwstr>
      </vt:variant>
      <vt:variant>
        <vt:i4>1441846</vt:i4>
      </vt:variant>
      <vt:variant>
        <vt:i4>1190</vt:i4>
      </vt:variant>
      <vt:variant>
        <vt:i4>0</vt:i4>
      </vt:variant>
      <vt:variant>
        <vt:i4>5</vt:i4>
      </vt:variant>
      <vt:variant>
        <vt:lpwstr/>
      </vt:variant>
      <vt:variant>
        <vt:lpwstr>_Toc266958761</vt:lpwstr>
      </vt:variant>
      <vt:variant>
        <vt:i4>1441846</vt:i4>
      </vt:variant>
      <vt:variant>
        <vt:i4>1184</vt:i4>
      </vt:variant>
      <vt:variant>
        <vt:i4>0</vt:i4>
      </vt:variant>
      <vt:variant>
        <vt:i4>5</vt:i4>
      </vt:variant>
      <vt:variant>
        <vt:lpwstr/>
      </vt:variant>
      <vt:variant>
        <vt:lpwstr>_Toc266958760</vt:lpwstr>
      </vt:variant>
      <vt:variant>
        <vt:i4>1376310</vt:i4>
      </vt:variant>
      <vt:variant>
        <vt:i4>1178</vt:i4>
      </vt:variant>
      <vt:variant>
        <vt:i4>0</vt:i4>
      </vt:variant>
      <vt:variant>
        <vt:i4>5</vt:i4>
      </vt:variant>
      <vt:variant>
        <vt:lpwstr/>
      </vt:variant>
      <vt:variant>
        <vt:lpwstr>_Toc266958759</vt:lpwstr>
      </vt:variant>
      <vt:variant>
        <vt:i4>1376310</vt:i4>
      </vt:variant>
      <vt:variant>
        <vt:i4>1172</vt:i4>
      </vt:variant>
      <vt:variant>
        <vt:i4>0</vt:i4>
      </vt:variant>
      <vt:variant>
        <vt:i4>5</vt:i4>
      </vt:variant>
      <vt:variant>
        <vt:lpwstr/>
      </vt:variant>
      <vt:variant>
        <vt:lpwstr>_Toc266958758</vt:lpwstr>
      </vt:variant>
      <vt:variant>
        <vt:i4>1376310</vt:i4>
      </vt:variant>
      <vt:variant>
        <vt:i4>1166</vt:i4>
      </vt:variant>
      <vt:variant>
        <vt:i4>0</vt:i4>
      </vt:variant>
      <vt:variant>
        <vt:i4>5</vt:i4>
      </vt:variant>
      <vt:variant>
        <vt:lpwstr/>
      </vt:variant>
      <vt:variant>
        <vt:lpwstr>_Toc266958757</vt:lpwstr>
      </vt:variant>
      <vt:variant>
        <vt:i4>1376310</vt:i4>
      </vt:variant>
      <vt:variant>
        <vt:i4>1160</vt:i4>
      </vt:variant>
      <vt:variant>
        <vt:i4>0</vt:i4>
      </vt:variant>
      <vt:variant>
        <vt:i4>5</vt:i4>
      </vt:variant>
      <vt:variant>
        <vt:lpwstr/>
      </vt:variant>
      <vt:variant>
        <vt:lpwstr>_Toc266958756</vt:lpwstr>
      </vt:variant>
      <vt:variant>
        <vt:i4>1376310</vt:i4>
      </vt:variant>
      <vt:variant>
        <vt:i4>1154</vt:i4>
      </vt:variant>
      <vt:variant>
        <vt:i4>0</vt:i4>
      </vt:variant>
      <vt:variant>
        <vt:i4>5</vt:i4>
      </vt:variant>
      <vt:variant>
        <vt:lpwstr/>
      </vt:variant>
      <vt:variant>
        <vt:lpwstr>_Toc266958755</vt:lpwstr>
      </vt:variant>
      <vt:variant>
        <vt:i4>1376310</vt:i4>
      </vt:variant>
      <vt:variant>
        <vt:i4>1148</vt:i4>
      </vt:variant>
      <vt:variant>
        <vt:i4>0</vt:i4>
      </vt:variant>
      <vt:variant>
        <vt:i4>5</vt:i4>
      </vt:variant>
      <vt:variant>
        <vt:lpwstr/>
      </vt:variant>
      <vt:variant>
        <vt:lpwstr>_Toc266958754</vt:lpwstr>
      </vt:variant>
      <vt:variant>
        <vt:i4>1376310</vt:i4>
      </vt:variant>
      <vt:variant>
        <vt:i4>1142</vt:i4>
      </vt:variant>
      <vt:variant>
        <vt:i4>0</vt:i4>
      </vt:variant>
      <vt:variant>
        <vt:i4>5</vt:i4>
      </vt:variant>
      <vt:variant>
        <vt:lpwstr/>
      </vt:variant>
      <vt:variant>
        <vt:lpwstr>_Toc266958752</vt:lpwstr>
      </vt:variant>
      <vt:variant>
        <vt:i4>1376310</vt:i4>
      </vt:variant>
      <vt:variant>
        <vt:i4>1136</vt:i4>
      </vt:variant>
      <vt:variant>
        <vt:i4>0</vt:i4>
      </vt:variant>
      <vt:variant>
        <vt:i4>5</vt:i4>
      </vt:variant>
      <vt:variant>
        <vt:lpwstr/>
      </vt:variant>
      <vt:variant>
        <vt:lpwstr>_Toc266958751</vt:lpwstr>
      </vt:variant>
      <vt:variant>
        <vt:i4>1376310</vt:i4>
      </vt:variant>
      <vt:variant>
        <vt:i4>1130</vt:i4>
      </vt:variant>
      <vt:variant>
        <vt:i4>0</vt:i4>
      </vt:variant>
      <vt:variant>
        <vt:i4>5</vt:i4>
      </vt:variant>
      <vt:variant>
        <vt:lpwstr/>
      </vt:variant>
      <vt:variant>
        <vt:lpwstr>_Toc266958750</vt:lpwstr>
      </vt:variant>
      <vt:variant>
        <vt:i4>1310774</vt:i4>
      </vt:variant>
      <vt:variant>
        <vt:i4>1124</vt:i4>
      </vt:variant>
      <vt:variant>
        <vt:i4>0</vt:i4>
      </vt:variant>
      <vt:variant>
        <vt:i4>5</vt:i4>
      </vt:variant>
      <vt:variant>
        <vt:lpwstr/>
      </vt:variant>
      <vt:variant>
        <vt:lpwstr>_Toc266958749</vt:lpwstr>
      </vt:variant>
      <vt:variant>
        <vt:i4>1310774</vt:i4>
      </vt:variant>
      <vt:variant>
        <vt:i4>1118</vt:i4>
      </vt:variant>
      <vt:variant>
        <vt:i4>0</vt:i4>
      </vt:variant>
      <vt:variant>
        <vt:i4>5</vt:i4>
      </vt:variant>
      <vt:variant>
        <vt:lpwstr/>
      </vt:variant>
      <vt:variant>
        <vt:lpwstr>_Toc266958748</vt:lpwstr>
      </vt:variant>
      <vt:variant>
        <vt:i4>1310774</vt:i4>
      </vt:variant>
      <vt:variant>
        <vt:i4>1112</vt:i4>
      </vt:variant>
      <vt:variant>
        <vt:i4>0</vt:i4>
      </vt:variant>
      <vt:variant>
        <vt:i4>5</vt:i4>
      </vt:variant>
      <vt:variant>
        <vt:lpwstr/>
      </vt:variant>
      <vt:variant>
        <vt:lpwstr>_Toc266958747</vt:lpwstr>
      </vt:variant>
      <vt:variant>
        <vt:i4>1310774</vt:i4>
      </vt:variant>
      <vt:variant>
        <vt:i4>1106</vt:i4>
      </vt:variant>
      <vt:variant>
        <vt:i4>0</vt:i4>
      </vt:variant>
      <vt:variant>
        <vt:i4>5</vt:i4>
      </vt:variant>
      <vt:variant>
        <vt:lpwstr/>
      </vt:variant>
      <vt:variant>
        <vt:lpwstr>_Toc266958746</vt:lpwstr>
      </vt:variant>
      <vt:variant>
        <vt:i4>1310774</vt:i4>
      </vt:variant>
      <vt:variant>
        <vt:i4>1100</vt:i4>
      </vt:variant>
      <vt:variant>
        <vt:i4>0</vt:i4>
      </vt:variant>
      <vt:variant>
        <vt:i4>5</vt:i4>
      </vt:variant>
      <vt:variant>
        <vt:lpwstr/>
      </vt:variant>
      <vt:variant>
        <vt:lpwstr>_Toc266958745</vt:lpwstr>
      </vt:variant>
      <vt:variant>
        <vt:i4>1310774</vt:i4>
      </vt:variant>
      <vt:variant>
        <vt:i4>1094</vt:i4>
      </vt:variant>
      <vt:variant>
        <vt:i4>0</vt:i4>
      </vt:variant>
      <vt:variant>
        <vt:i4>5</vt:i4>
      </vt:variant>
      <vt:variant>
        <vt:lpwstr/>
      </vt:variant>
      <vt:variant>
        <vt:lpwstr>_Toc266958744</vt:lpwstr>
      </vt:variant>
      <vt:variant>
        <vt:i4>1310774</vt:i4>
      </vt:variant>
      <vt:variant>
        <vt:i4>1088</vt:i4>
      </vt:variant>
      <vt:variant>
        <vt:i4>0</vt:i4>
      </vt:variant>
      <vt:variant>
        <vt:i4>5</vt:i4>
      </vt:variant>
      <vt:variant>
        <vt:lpwstr/>
      </vt:variant>
      <vt:variant>
        <vt:lpwstr>_Toc266958743</vt:lpwstr>
      </vt:variant>
      <vt:variant>
        <vt:i4>1310774</vt:i4>
      </vt:variant>
      <vt:variant>
        <vt:i4>1082</vt:i4>
      </vt:variant>
      <vt:variant>
        <vt:i4>0</vt:i4>
      </vt:variant>
      <vt:variant>
        <vt:i4>5</vt:i4>
      </vt:variant>
      <vt:variant>
        <vt:lpwstr/>
      </vt:variant>
      <vt:variant>
        <vt:lpwstr>_Toc266958742</vt:lpwstr>
      </vt:variant>
      <vt:variant>
        <vt:i4>1310774</vt:i4>
      </vt:variant>
      <vt:variant>
        <vt:i4>1076</vt:i4>
      </vt:variant>
      <vt:variant>
        <vt:i4>0</vt:i4>
      </vt:variant>
      <vt:variant>
        <vt:i4>5</vt:i4>
      </vt:variant>
      <vt:variant>
        <vt:lpwstr/>
      </vt:variant>
      <vt:variant>
        <vt:lpwstr>_Toc266958741</vt:lpwstr>
      </vt:variant>
      <vt:variant>
        <vt:i4>1310774</vt:i4>
      </vt:variant>
      <vt:variant>
        <vt:i4>1070</vt:i4>
      </vt:variant>
      <vt:variant>
        <vt:i4>0</vt:i4>
      </vt:variant>
      <vt:variant>
        <vt:i4>5</vt:i4>
      </vt:variant>
      <vt:variant>
        <vt:lpwstr/>
      </vt:variant>
      <vt:variant>
        <vt:lpwstr>_Toc266958740</vt:lpwstr>
      </vt:variant>
      <vt:variant>
        <vt:i4>1245238</vt:i4>
      </vt:variant>
      <vt:variant>
        <vt:i4>1064</vt:i4>
      </vt:variant>
      <vt:variant>
        <vt:i4>0</vt:i4>
      </vt:variant>
      <vt:variant>
        <vt:i4>5</vt:i4>
      </vt:variant>
      <vt:variant>
        <vt:lpwstr/>
      </vt:variant>
      <vt:variant>
        <vt:lpwstr>_Toc266958739</vt:lpwstr>
      </vt:variant>
      <vt:variant>
        <vt:i4>1245238</vt:i4>
      </vt:variant>
      <vt:variant>
        <vt:i4>1058</vt:i4>
      </vt:variant>
      <vt:variant>
        <vt:i4>0</vt:i4>
      </vt:variant>
      <vt:variant>
        <vt:i4>5</vt:i4>
      </vt:variant>
      <vt:variant>
        <vt:lpwstr/>
      </vt:variant>
      <vt:variant>
        <vt:lpwstr>_Toc266958738</vt:lpwstr>
      </vt:variant>
      <vt:variant>
        <vt:i4>1245238</vt:i4>
      </vt:variant>
      <vt:variant>
        <vt:i4>1052</vt:i4>
      </vt:variant>
      <vt:variant>
        <vt:i4>0</vt:i4>
      </vt:variant>
      <vt:variant>
        <vt:i4>5</vt:i4>
      </vt:variant>
      <vt:variant>
        <vt:lpwstr/>
      </vt:variant>
      <vt:variant>
        <vt:lpwstr>_Toc266958737</vt:lpwstr>
      </vt:variant>
      <vt:variant>
        <vt:i4>1245238</vt:i4>
      </vt:variant>
      <vt:variant>
        <vt:i4>1046</vt:i4>
      </vt:variant>
      <vt:variant>
        <vt:i4>0</vt:i4>
      </vt:variant>
      <vt:variant>
        <vt:i4>5</vt:i4>
      </vt:variant>
      <vt:variant>
        <vt:lpwstr/>
      </vt:variant>
      <vt:variant>
        <vt:lpwstr>_Toc266958736</vt:lpwstr>
      </vt:variant>
      <vt:variant>
        <vt:i4>1245238</vt:i4>
      </vt:variant>
      <vt:variant>
        <vt:i4>1040</vt:i4>
      </vt:variant>
      <vt:variant>
        <vt:i4>0</vt:i4>
      </vt:variant>
      <vt:variant>
        <vt:i4>5</vt:i4>
      </vt:variant>
      <vt:variant>
        <vt:lpwstr/>
      </vt:variant>
      <vt:variant>
        <vt:lpwstr>_Toc266958735</vt:lpwstr>
      </vt:variant>
      <vt:variant>
        <vt:i4>1245238</vt:i4>
      </vt:variant>
      <vt:variant>
        <vt:i4>1034</vt:i4>
      </vt:variant>
      <vt:variant>
        <vt:i4>0</vt:i4>
      </vt:variant>
      <vt:variant>
        <vt:i4>5</vt:i4>
      </vt:variant>
      <vt:variant>
        <vt:lpwstr/>
      </vt:variant>
      <vt:variant>
        <vt:lpwstr>_Toc266958734</vt:lpwstr>
      </vt:variant>
      <vt:variant>
        <vt:i4>1245238</vt:i4>
      </vt:variant>
      <vt:variant>
        <vt:i4>1028</vt:i4>
      </vt:variant>
      <vt:variant>
        <vt:i4>0</vt:i4>
      </vt:variant>
      <vt:variant>
        <vt:i4>5</vt:i4>
      </vt:variant>
      <vt:variant>
        <vt:lpwstr/>
      </vt:variant>
      <vt:variant>
        <vt:lpwstr>_Toc266958733</vt:lpwstr>
      </vt:variant>
      <vt:variant>
        <vt:i4>1245238</vt:i4>
      </vt:variant>
      <vt:variant>
        <vt:i4>1022</vt:i4>
      </vt:variant>
      <vt:variant>
        <vt:i4>0</vt:i4>
      </vt:variant>
      <vt:variant>
        <vt:i4>5</vt:i4>
      </vt:variant>
      <vt:variant>
        <vt:lpwstr/>
      </vt:variant>
      <vt:variant>
        <vt:lpwstr>_Toc266958732</vt:lpwstr>
      </vt:variant>
      <vt:variant>
        <vt:i4>1245238</vt:i4>
      </vt:variant>
      <vt:variant>
        <vt:i4>1016</vt:i4>
      </vt:variant>
      <vt:variant>
        <vt:i4>0</vt:i4>
      </vt:variant>
      <vt:variant>
        <vt:i4>5</vt:i4>
      </vt:variant>
      <vt:variant>
        <vt:lpwstr/>
      </vt:variant>
      <vt:variant>
        <vt:lpwstr>_Toc266958731</vt:lpwstr>
      </vt:variant>
      <vt:variant>
        <vt:i4>1245238</vt:i4>
      </vt:variant>
      <vt:variant>
        <vt:i4>1010</vt:i4>
      </vt:variant>
      <vt:variant>
        <vt:i4>0</vt:i4>
      </vt:variant>
      <vt:variant>
        <vt:i4>5</vt:i4>
      </vt:variant>
      <vt:variant>
        <vt:lpwstr/>
      </vt:variant>
      <vt:variant>
        <vt:lpwstr>_Toc266958730</vt:lpwstr>
      </vt:variant>
      <vt:variant>
        <vt:i4>1179702</vt:i4>
      </vt:variant>
      <vt:variant>
        <vt:i4>1004</vt:i4>
      </vt:variant>
      <vt:variant>
        <vt:i4>0</vt:i4>
      </vt:variant>
      <vt:variant>
        <vt:i4>5</vt:i4>
      </vt:variant>
      <vt:variant>
        <vt:lpwstr/>
      </vt:variant>
      <vt:variant>
        <vt:lpwstr>_Toc266958729</vt:lpwstr>
      </vt:variant>
      <vt:variant>
        <vt:i4>1179702</vt:i4>
      </vt:variant>
      <vt:variant>
        <vt:i4>998</vt:i4>
      </vt:variant>
      <vt:variant>
        <vt:i4>0</vt:i4>
      </vt:variant>
      <vt:variant>
        <vt:i4>5</vt:i4>
      </vt:variant>
      <vt:variant>
        <vt:lpwstr/>
      </vt:variant>
      <vt:variant>
        <vt:lpwstr>_Toc266958728</vt:lpwstr>
      </vt:variant>
      <vt:variant>
        <vt:i4>1179702</vt:i4>
      </vt:variant>
      <vt:variant>
        <vt:i4>992</vt:i4>
      </vt:variant>
      <vt:variant>
        <vt:i4>0</vt:i4>
      </vt:variant>
      <vt:variant>
        <vt:i4>5</vt:i4>
      </vt:variant>
      <vt:variant>
        <vt:lpwstr/>
      </vt:variant>
      <vt:variant>
        <vt:lpwstr>_Toc266958727</vt:lpwstr>
      </vt:variant>
      <vt:variant>
        <vt:i4>1179702</vt:i4>
      </vt:variant>
      <vt:variant>
        <vt:i4>986</vt:i4>
      </vt:variant>
      <vt:variant>
        <vt:i4>0</vt:i4>
      </vt:variant>
      <vt:variant>
        <vt:i4>5</vt:i4>
      </vt:variant>
      <vt:variant>
        <vt:lpwstr/>
      </vt:variant>
      <vt:variant>
        <vt:lpwstr>_Toc266958726</vt:lpwstr>
      </vt:variant>
      <vt:variant>
        <vt:i4>1179702</vt:i4>
      </vt:variant>
      <vt:variant>
        <vt:i4>980</vt:i4>
      </vt:variant>
      <vt:variant>
        <vt:i4>0</vt:i4>
      </vt:variant>
      <vt:variant>
        <vt:i4>5</vt:i4>
      </vt:variant>
      <vt:variant>
        <vt:lpwstr/>
      </vt:variant>
      <vt:variant>
        <vt:lpwstr>_Toc266958725</vt:lpwstr>
      </vt:variant>
      <vt:variant>
        <vt:i4>1179702</vt:i4>
      </vt:variant>
      <vt:variant>
        <vt:i4>974</vt:i4>
      </vt:variant>
      <vt:variant>
        <vt:i4>0</vt:i4>
      </vt:variant>
      <vt:variant>
        <vt:i4>5</vt:i4>
      </vt:variant>
      <vt:variant>
        <vt:lpwstr/>
      </vt:variant>
      <vt:variant>
        <vt:lpwstr>_Toc266958724</vt:lpwstr>
      </vt:variant>
      <vt:variant>
        <vt:i4>1179702</vt:i4>
      </vt:variant>
      <vt:variant>
        <vt:i4>968</vt:i4>
      </vt:variant>
      <vt:variant>
        <vt:i4>0</vt:i4>
      </vt:variant>
      <vt:variant>
        <vt:i4>5</vt:i4>
      </vt:variant>
      <vt:variant>
        <vt:lpwstr/>
      </vt:variant>
      <vt:variant>
        <vt:lpwstr>_Toc266958723</vt:lpwstr>
      </vt:variant>
      <vt:variant>
        <vt:i4>1179702</vt:i4>
      </vt:variant>
      <vt:variant>
        <vt:i4>962</vt:i4>
      </vt:variant>
      <vt:variant>
        <vt:i4>0</vt:i4>
      </vt:variant>
      <vt:variant>
        <vt:i4>5</vt:i4>
      </vt:variant>
      <vt:variant>
        <vt:lpwstr/>
      </vt:variant>
      <vt:variant>
        <vt:lpwstr>_Toc266958722</vt:lpwstr>
      </vt:variant>
      <vt:variant>
        <vt:i4>1179702</vt:i4>
      </vt:variant>
      <vt:variant>
        <vt:i4>956</vt:i4>
      </vt:variant>
      <vt:variant>
        <vt:i4>0</vt:i4>
      </vt:variant>
      <vt:variant>
        <vt:i4>5</vt:i4>
      </vt:variant>
      <vt:variant>
        <vt:lpwstr/>
      </vt:variant>
      <vt:variant>
        <vt:lpwstr>_Toc266958721</vt:lpwstr>
      </vt:variant>
      <vt:variant>
        <vt:i4>1179702</vt:i4>
      </vt:variant>
      <vt:variant>
        <vt:i4>950</vt:i4>
      </vt:variant>
      <vt:variant>
        <vt:i4>0</vt:i4>
      </vt:variant>
      <vt:variant>
        <vt:i4>5</vt:i4>
      </vt:variant>
      <vt:variant>
        <vt:lpwstr/>
      </vt:variant>
      <vt:variant>
        <vt:lpwstr>_Toc266958720</vt:lpwstr>
      </vt:variant>
      <vt:variant>
        <vt:i4>1114166</vt:i4>
      </vt:variant>
      <vt:variant>
        <vt:i4>944</vt:i4>
      </vt:variant>
      <vt:variant>
        <vt:i4>0</vt:i4>
      </vt:variant>
      <vt:variant>
        <vt:i4>5</vt:i4>
      </vt:variant>
      <vt:variant>
        <vt:lpwstr/>
      </vt:variant>
      <vt:variant>
        <vt:lpwstr>_Toc266958719</vt:lpwstr>
      </vt:variant>
      <vt:variant>
        <vt:i4>1114166</vt:i4>
      </vt:variant>
      <vt:variant>
        <vt:i4>938</vt:i4>
      </vt:variant>
      <vt:variant>
        <vt:i4>0</vt:i4>
      </vt:variant>
      <vt:variant>
        <vt:i4>5</vt:i4>
      </vt:variant>
      <vt:variant>
        <vt:lpwstr/>
      </vt:variant>
      <vt:variant>
        <vt:lpwstr>_Toc266958718</vt:lpwstr>
      </vt:variant>
      <vt:variant>
        <vt:i4>1114166</vt:i4>
      </vt:variant>
      <vt:variant>
        <vt:i4>932</vt:i4>
      </vt:variant>
      <vt:variant>
        <vt:i4>0</vt:i4>
      </vt:variant>
      <vt:variant>
        <vt:i4>5</vt:i4>
      </vt:variant>
      <vt:variant>
        <vt:lpwstr/>
      </vt:variant>
      <vt:variant>
        <vt:lpwstr>_Toc266958717</vt:lpwstr>
      </vt:variant>
      <vt:variant>
        <vt:i4>1114166</vt:i4>
      </vt:variant>
      <vt:variant>
        <vt:i4>926</vt:i4>
      </vt:variant>
      <vt:variant>
        <vt:i4>0</vt:i4>
      </vt:variant>
      <vt:variant>
        <vt:i4>5</vt:i4>
      </vt:variant>
      <vt:variant>
        <vt:lpwstr/>
      </vt:variant>
      <vt:variant>
        <vt:lpwstr>_Toc266958716</vt:lpwstr>
      </vt:variant>
      <vt:variant>
        <vt:i4>1114166</vt:i4>
      </vt:variant>
      <vt:variant>
        <vt:i4>920</vt:i4>
      </vt:variant>
      <vt:variant>
        <vt:i4>0</vt:i4>
      </vt:variant>
      <vt:variant>
        <vt:i4>5</vt:i4>
      </vt:variant>
      <vt:variant>
        <vt:lpwstr/>
      </vt:variant>
      <vt:variant>
        <vt:lpwstr>_Toc266958715</vt:lpwstr>
      </vt:variant>
      <vt:variant>
        <vt:i4>1114166</vt:i4>
      </vt:variant>
      <vt:variant>
        <vt:i4>914</vt:i4>
      </vt:variant>
      <vt:variant>
        <vt:i4>0</vt:i4>
      </vt:variant>
      <vt:variant>
        <vt:i4>5</vt:i4>
      </vt:variant>
      <vt:variant>
        <vt:lpwstr/>
      </vt:variant>
      <vt:variant>
        <vt:lpwstr>_Toc266958714</vt:lpwstr>
      </vt:variant>
      <vt:variant>
        <vt:i4>1114166</vt:i4>
      </vt:variant>
      <vt:variant>
        <vt:i4>908</vt:i4>
      </vt:variant>
      <vt:variant>
        <vt:i4>0</vt:i4>
      </vt:variant>
      <vt:variant>
        <vt:i4>5</vt:i4>
      </vt:variant>
      <vt:variant>
        <vt:lpwstr/>
      </vt:variant>
      <vt:variant>
        <vt:lpwstr>_Toc266958713</vt:lpwstr>
      </vt:variant>
      <vt:variant>
        <vt:i4>1114166</vt:i4>
      </vt:variant>
      <vt:variant>
        <vt:i4>902</vt:i4>
      </vt:variant>
      <vt:variant>
        <vt:i4>0</vt:i4>
      </vt:variant>
      <vt:variant>
        <vt:i4>5</vt:i4>
      </vt:variant>
      <vt:variant>
        <vt:lpwstr/>
      </vt:variant>
      <vt:variant>
        <vt:lpwstr>_Toc266958712</vt:lpwstr>
      </vt:variant>
      <vt:variant>
        <vt:i4>1114166</vt:i4>
      </vt:variant>
      <vt:variant>
        <vt:i4>896</vt:i4>
      </vt:variant>
      <vt:variant>
        <vt:i4>0</vt:i4>
      </vt:variant>
      <vt:variant>
        <vt:i4>5</vt:i4>
      </vt:variant>
      <vt:variant>
        <vt:lpwstr/>
      </vt:variant>
      <vt:variant>
        <vt:lpwstr>_Toc266958711</vt:lpwstr>
      </vt:variant>
      <vt:variant>
        <vt:i4>1114166</vt:i4>
      </vt:variant>
      <vt:variant>
        <vt:i4>890</vt:i4>
      </vt:variant>
      <vt:variant>
        <vt:i4>0</vt:i4>
      </vt:variant>
      <vt:variant>
        <vt:i4>5</vt:i4>
      </vt:variant>
      <vt:variant>
        <vt:lpwstr/>
      </vt:variant>
      <vt:variant>
        <vt:lpwstr>_Toc266958710</vt:lpwstr>
      </vt:variant>
      <vt:variant>
        <vt:i4>1048630</vt:i4>
      </vt:variant>
      <vt:variant>
        <vt:i4>884</vt:i4>
      </vt:variant>
      <vt:variant>
        <vt:i4>0</vt:i4>
      </vt:variant>
      <vt:variant>
        <vt:i4>5</vt:i4>
      </vt:variant>
      <vt:variant>
        <vt:lpwstr/>
      </vt:variant>
      <vt:variant>
        <vt:lpwstr>_Toc266958709</vt:lpwstr>
      </vt:variant>
      <vt:variant>
        <vt:i4>1048630</vt:i4>
      </vt:variant>
      <vt:variant>
        <vt:i4>878</vt:i4>
      </vt:variant>
      <vt:variant>
        <vt:i4>0</vt:i4>
      </vt:variant>
      <vt:variant>
        <vt:i4>5</vt:i4>
      </vt:variant>
      <vt:variant>
        <vt:lpwstr/>
      </vt:variant>
      <vt:variant>
        <vt:lpwstr>_Toc266958708</vt:lpwstr>
      </vt:variant>
      <vt:variant>
        <vt:i4>1048630</vt:i4>
      </vt:variant>
      <vt:variant>
        <vt:i4>872</vt:i4>
      </vt:variant>
      <vt:variant>
        <vt:i4>0</vt:i4>
      </vt:variant>
      <vt:variant>
        <vt:i4>5</vt:i4>
      </vt:variant>
      <vt:variant>
        <vt:lpwstr/>
      </vt:variant>
      <vt:variant>
        <vt:lpwstr>_Toc266958707</vt:lpwstr>
      </vt:variant>
      <vt:variant>
        <vt:i4>1048630</vt:i4>
      </vt:variant>
      <vt:variant>
        <vt:i4>866</vt:i4>
      </vt:variant>
      <vt:variant>
        <vt:i4>0</vt:i4>
      </vt:variant>
      <vt:variant>
        <vt:i4>5</vt:i4>
      </vt:variant>
      <vt:variant>
        <vt:lpwstr/>
      </vt:variant>
      <vt:variant>
        <vt:lpwstr>_Toc266958706</vt:lpwstr>
      </vt:variant>
      <vt:variant>
        <vt:i4>1048630</vt:i4>
      </vt:variant>
      <vt:variant>
        <vt:i4>860</vt:i4>
      </vt:variant>
      <vt:variant>
        <vt:i4>0</vt:i4>
      </vt:variant>
      <vt:variant>
        <vt:i4>5</vt:i4>
      </vt:variant>
      <vt:variant>
        <vt:lpwstr/>
      </vt:variant>
      <vt:variant>
        <vt:lpwstr>_Toc266958705</vt:lpwstr>
      </vt:variant>
      <vt:variant>
        <vt:i4>1048630</vt:i4>
      </vt:variant>
      <vt:variant>
        <vt:i4>854</vt:i4>
      </vt:variant>
      <vt:variant>
        <vt:i4>0</vt:i4>
      </vt:variant>
      <vt:variant>
        <vt:i4>5</vt:i4>
      </vt:variant>
      <vt:variant>
        <vt:lpwstr/>
      </vt:variant>
      <vt:variant>
        <vt:lpwstr>_Toc266958704</vt:lpwstr>
      </vt:variant>
      <vt:variant>
        <vt:i4>1048630</vt:i4>
      </vt:variant>
      <vt:variant>
        <vt:i4>848</vt:i4>
      </vt:variant>
      <vt:variant>
        <vt:i4>0</vt:i4>
      </vt:variant>
      <vt:variant>
        <vt:i4>5</vt:i4>
      </vt:variant>
      <vt:variant>
        <vt:lpwstr/>
      </vt:variant>
      <vt:variant>
        <vt:lpwstr>_Toc266958703</vt:lpwstr>
      </vt:variant>
      <vt:variant>
        <vt:i4>1048630</vt:i4>
      </vt:variant>
      <vt:variant>
        <vt:i4>842</vt:i4>
      </vt:variant>
      <vt:variant>
        <vt:i4>0</vt:i4>
      </vt:variant>
      <vt:variant>
        <vt:i4>5</vt:i4>
      </vt:variant>
      <vt:variant>
        <vt:lpwstr/>
      </vt:variant>
      <vt:variant>
        <vt:lpwstr>_Toc266958702</vt:lpwstr>
      </vt:variant>
      <vt:variant>
        <vt:i4>1048630</vt:i4>
      </vt:variant>
      <vt:variant>
        <vt:i4>836</vt:i4>
      </vt:variant>
      <vt:variant>
        <vt:i4>0</vt:i4>
      </vt:variant>
      <vt:variant>
        <vt:i4>5</vt:i4>
      </vt:variant>
      <vt:variant>
        <vt:lpwstr/>
      </vt:variant>
      <vt:variant>
        <vt:lpwstr>_Toc266958701</vt:lpwstr>
      </vt:variant>
      <vt:variant>
        <vt:i4>1048630</vt:i4>
      </vt:variant>
      <vt:variant>
        <vt:i4>830</vt:i4>
      </vt:variant>
      <vt:variant>
        <vt:i4>0</vt:i4>
      </vt:variant>
      <vt:variant>
        <vt:i4>5</vt:i4>
      </vt:variant>
      <vt:variant>
        <vt:lpwstr/>
      </vt:variant>
      <vt:variant>
        <vt:lpwstr>_Toc266958700</vt:lpwstr>
      </vt:variant>
      <vt:variant>
        <vt:i4>1638455</vt:i4>
      </vt:variant>
      <vt:variant>
        <vt:i4>824</vt:i4>
      </vt:variant>
      <vt:variant>
        <vt:i4>0</vt:i4>
      </vt:variant>
      <vt:variant>
        <vt:i4>5</vt:i4>
      </vt:variant>
      <vt:variant>
        <vt:lpwstr/>
      </vt:variant>
      <vt:variant>
        <vt:lpwstr>_Toc266958692</vt:lpwstr>
      </vt:variant>
      <vt:variant>
        <vt:i4>1638455</vt:i4>
      </vt:variant>
      <vt:variant>
        <vt:i4>818</vt:i4>
      </vt:variant>
      <vt:variant>
        <vt:i4>0</vt:i4>
      </vt:variant>
      <vt:variant>
        <vt:i4>5</vt:i4>
      </vt:variant>
      <vt:variant>
        <vt:lpwstr/>
      </vt:variant>
      <vt:variant>
        <vt:lpwstr>_Toc266958691</vt:lpwstr>
      </vt:variant>
      <vt:variant>
        <vt:i4>1638455</vt:i4>
      </vt:variant>
      <vt:variant>
        <vt:i4>812</vt:i4>
      </vt:variant>
      <vt:variant>
        <vt:i4>0</vt:i4>
      </vt:variant>
      <vt:variant>
        <vt:i4>5</vt:i4>
      </vt:variant>
      <vt:variant>
        <vt:lpwstr/>
      </vt:variant>
      <vt:variant>
        <vt:lpwstr>_Toc266958690</vt:lpwstr>
      </vt:variant>
      <vt:variant>
        <vt:i4>1572919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_Toc266958689</vt:lpwstr>
      </vt:variant>
      <vt:variant>
        <vt:i4>1572919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_Toc266958688</vt:lpwstr>
      </vt:variant>
      <vt:variant>
        <vt:i4>1572919</vt:i4>
      </vt:variant>
      <vt:variant>
        <vt:i4>794</vt:i4>
      </vt:variant>
      <vt:variant>
        <vt:i4>0</vt:i4>
      </vt:variant>
      <vt:variant>
        <vt:i4>5</vt:i4>
      </vt:variant>
      <vt:variant>
        <vt:lpwstr/>
      </vt:variant>
      <vt:variant>
        <vt:lpwstr>_Toc266958687</vt:lpwstr>
      </vt:variant>
      <vt:variant>
        <vt:i4>1572919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_Toc266958686</vt:lpwstr>
      </vt:variant>
      <vt:variant>
        <vt:i4>1572919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_Toc266958685</vt:lpwstr>
      </vt:variant>
      <vt:variant>
        <vt:i4>1572919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_Toc266958684</vt:lpwstr>
      </vt:variant>
      <vt:variant>
        <vt:i4>1572919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_Toc266958683</vt:lpwstr>
      </vt:variant>
      <vt:variant>
        <vt:i4>1572919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_Toc266958682</vt:lpwstr>
      </vt:variant>
      <vt:variant>
        <vt:i4>1572919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_Toc266958681</vt:lpwstr>
      </vt:variant>
      <vt:variant>
        <vt:i4>1572919</vt:i4>
      </vt:variant>
      <vt:variant>
        <vt:i4>752</vt:i4>
      </vt:variant>
      <vt:variant>
        <vt:i4>0</vt:i4>
      </vt:variant>
      <vt:variant>
        <vt:i4>5</vt:i4>
      </vt:variant>
      <vt:variant>
        <vt:lpwstr/>
      </vt:variant>
      <vt:variant>
        <vt:lpwstr>_Toc266958680</vt:lpwstr>
      </vt:variant>
      <vt:variant>
        <vt:i4>1507383</vt:i4>
      </vt:variant>
      <vt:variant>
        <vt:i4>746</vt:i4>
      </vt:variant>
      <vt:variant>
        <vt:i4>0</vt:i4>
      </vt:variant>
      <vt:variant>
        <vt:i4>5</vt:i4>
      </vt:variant>
      <vt:variant>
        <vt:lpwstr/>
      </vt:variant>
      <vt:variant>
        <vt:lpwstr>_Toc266958679</vt:lpwstr>
      </vt:variant>
      <vt:variant>
        <vt:i4>1507383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_Toc266958678</vt:lpwstr>
      </vt:variant>
      <vt:variant>
        <vt:i4>1507383</vt:i4>
      </vt:variant>
      <vt:variant>
        <vt:i4>734</vt:i4>
      </vt:variant>
      <vt:variant>
        <vt:i4>0</vt:i4>
      </vt:variant>
      <vt:variant>
        <vt:i4>5</vt:i4>
      </vt:variant>
      <vt:variant>
        <vt:lpwstr/>
      </vt:variant>
      <vt:variant>
        <vt:lpwstr>_Toc266958677</vt:lpwstr>
      </vt:variant>
      <vt:variant>
        <vt:i4>1507383</vt:i4>
      </vt:variant>
      <vt:variant>
        <vt:i4>728</vt:i4>
      </vt:variant>
      <vt:variant>
        <vt:i4>0</vt:i4>
      </vt:variant>
      <vt:variant>
        <vt:i4>5</vt:i4>
      </vt:variant>
      <vt:variant>
        <vt:lpwstr/>
      </vt:variant>
      <vt:variant>
        <vt:lpwstr>_Toc266958676</vt:lpwstr>
      </vt:variant>
      <vt:variant>
        <vt:i4>1507383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_Toc266958675</vt:lpwstr>
      </vt:variant>
      <vt:variant>
        <vt:i4>1507383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_Toc266958674</vt:lpwstr>
      </vt:variant>
      <vt:variant>
        <vt:i4>1507383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_Toc266958673</vt:lpwstr>
      </vt:variant>
      <vt:variant>
        <vt:i4>1507383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_Toc266958672</vt:lpwstr>
      </vt:variant>
      <vt:variant>
        <vt:i4>1507383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_Toc266958670</vt:lpwstr>
      </vt:variant>
      <vt:variant>
        <vt:i4>1441847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_Toc266958669</vt:lpwstr>
      </vt:variant>
      <vt:variant>
        <vt:i4>1441847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_Toc266958668</vt:lpwstr>
      </vt:variant>
      <vt:variant>
        <vt:i4>1441847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_Toc266958667</vt:lpwstr>
      </vt:variant>
      <vt:variant>
        <vt:i4>1441847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_Toc266958666</vt:lpwstr>
      </vt:variant>
      <vt:variant>
        <vt:i4>1441847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_Toc266958665</vt:lpwstr>
      </vt:variant>
      <vt:variant>
        <vt:i4>1441847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_Toc266958664</vt:lpwstr>
      </vt:variant>
      <vt:variant>
        <vt:i4>1441847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_Toc266958663</vt:lpwstr>
      </vt:variant>
      <vt:variant>
        <vt:i4>1441847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_Toc266958662</vt:lpwstr>
      </vt:variant>
      <vt:variant>
        <vt:i4>1441847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_Toc266958661</vt:lpwstr>
      </vt:variant>
      <vt:variant>
        <vt:i4>1441847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_Toc266958660</vt:lpwstr>
      </vt:variant>
      <vt:variant>
        <vt:i4>1376311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_Toc266958659</vt:lpwstr>
      </vt:variant>
      <vt:variant>
        <vt:i4>1376311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_Toc266958658</vt:lpwstr>
      </vt:variant>
      <vt:variant>
        <vt:i4>1376311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_Toc266958657</vt:lpwstr>
      </vt:variant>
      <vt:variant>
        <vt:i4>1376311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_Toc266958656</vt:lpwstr>
      </vt:variant>
      <vt:variant>
        <vt:i4>1376311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_Toc266958655</vt:lpwstr>
      </vt:variant>
      <vt:variant>
        <vt:i4>1376311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_Toc266958654</vt:lpwstr>
      </vt:variant>
      <vt:variant>
        <vt:i4>1376311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_Toc266958653</vt:lpwstr>
      </vt:variant>
      <vt:variant>
        <vt:i4>1376311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_Toc266958652</vt:lpwstr>
      </vt:variant>
      <vt:variant>
        <vt:i4>1376311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_Toc266958651</vt:lpwstr>
      </vt:variant>
      <vt:variant>
        <vt:i4>1376311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_Toc266958650</vt:lpwstr>
      </vt:variant>
      <vt:variant>
        <vt:i4>1310775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_Toc266958648</vt:lpwstr>
      </vt:variant>
      <vt:variant>
        <vt:i4>1310775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_Toc266958647</vt:lpwstr>
      </vt:variant>
      <vt:variant>
        <vt:i4>1310775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_Toc266958646</vt:lpwstr>
      </vt:variant>
      <vt:variant>
        <vt:i4>1310775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_Toc266958645</vt:lpwstr>
      </vt:variant>
      <vt:variant>
        <vt:i4>1310775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_Toc266958644</vt:lpwstr>
      </vt:variant>
      <vt:variant>
        <vt:i4>1310775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_Toc266958643</vt:lpwstr>
      </vt:variant>
      <vt:variant>
        <vt:i4>1310775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_Toc266958642</vt:lpwstr>
      </vt:variant>
      <vt:variant>
        <vt:i4>1310775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_Toc266958641</vt:lpwstr>
      </vt:variant>
      <vt:variant>
        <vt:i4>1310775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_Toc266958640</vt:lpwstr>
      </vt:variant>
      <vt:variant>
        <vt:i4>1245239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_Toc266958639</vt:lpwstr>
      </vt:variant>
      <vt:variant>
        <vt:i4>1245239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_Toc266958638</vt:lpwstr>
      </vt:variant>
      <vt:variant>
        <vt:i4>1245239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_Toc266958637</vt:lpwstr>
      </vt:variant>
      <vt:variant>
        <vt:i4>1245239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_Toc266958636</vt:lpwstr>
      </vt:variant>
      <vt:variant>
        <vt:i4>1245239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_Toc266958635</vt:lpwstr>
      </vt:variant>
      <vt:variant>
        <vt:i4>1245239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_Toc266958634</vt:lpwstr>
      </vt:variant>
      <vt:variant>
        <vt:i4>1245239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_Toc266958633</vt:lpwstr>
      </vt:variant>
      <vt:variant>
        <vt:i4>1245239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_Toc266958632</vt:lpwstr>
      </vt:variant>
      <vt:variant>
        <vt:i4>1245239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_Toc266958631</vt:lpwstr>
      </vt:variant>
      <vt:variant>
        <vt:i4>1245239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_Toc266958630</vt:lpwstr>
      </vt:variant>
      <vt:variant>
        <vt:i4>1179703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_Toc266958629</vt:lpwstr>
      </vt:variant>
      <vt:variant>
        <vt:i4>1179703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_Toc266958628</vt:lpwstr>
      </vt:variant>
      <vt:variant>
        <vt:i4>1179703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_Toc266958627</vt:lpwstr>
      </vt:variant>
      <vt:variant>
        <vt:i4>1179703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_Toc266958626</vt:lpwstr>
      </vt:variant>
      <vt:variant>
        <vt:i4>1179703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_Toc266958625</vt:lpwstr>
      </vt:variant>
      <vt:variant>
        <vt:i4>1179703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_Toc266958624</vt:lpwstr>
      </vt:variant>
      <vt:variant>
        <vt:i4>1179703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_Toc266958623</vt:lpwstr>
      </vt:variant>
      <vt:variant>
        <vt:i4>1179703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_Toc266958622</vt:lpwstr>
      </vt:variant>
      <vt:variant>
        <vt:i4>1179703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_Toc266958621</vt:lpwstr>
      </vt:variant>
      <vt:variant>
        <vt:i4>1179703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_Toc266958620</vt:lpwstr>
      </vt:variant>
      <vt:variant>
        <vt:i4>1114167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_Toc266958619</vt:lpwstr>
      </vt:variant>
      <vt:variant>
        <vt:i4>1114167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_Toc266958618</vt:lpwstr>
      </vt:variant>
      <vt:variant>
        <vt:i4>1114167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_Toc266958617</vt:lpwstr>
      </vt:variant>
      <vt:variant>
        <vt:i4>1114167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_Toc266958616</vt:lpwstr>
      </vt:variant>
      <vt:variant>
        <vt:i4>1114167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_Toc266958615</vt:lpwstr>
      </vt:variant>
      <vt:variant>
        <vt:i4>1114167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_Toc266958614</vt:lpwstr>
      </vt:variant>
      <vt:variant>
        <vt:i4>1114167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_Toc266958613</vt:lpwstr>
      </vt:variant>
      <vt:variant>
        <vt:i4>1114167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_Toc266958612</vt:lpwstr>
      </vt:variant>
      <vt:variant>
        <vt:i4>1114167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_Toc266958611</vt:lpwstr>
      </vt:variant>
      <vt:variant>
        <vt:i4>1114167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_Toc266958610</vt:lpwstr>
      </vt:variant>
      <vt:variant>
        <vt:i4>1048631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_Toc266958609</vt:lpwstr>
      </vt:variant>
      <vt:variant>
        <vt:i4>1048631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_Toc266958608</vt:lpwstr>
      </vt:variant>
      <vt:variant>
        <vt:i4>1048631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_Toc266958607</vt:lpwstr>
      </vt:variant>
      <vt:variant>
        <vt:i4>1048631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_Toc266958606</vt:lpwstr>
      </vt:variant>
      <vt:variant>
        <vt:i4>1048631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_Toc266958605</vt:lpwstr>
      </vt:variant>
      <vt:variant>
        <vt:i4>1048631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_Toc266958604</vt:lpwstr>
      </vt:variant>
      <vt:variant>
        <vt:i4>1048631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_Toc266958602</vt:lpwstr>
      </vt:variant>
      <vt:variant>
        <vt:i4>1048631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_Toc266958601</vt:lpwstr>
      </vt:variant>
      <vt:variant>
        <vt:i4>1048631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_Toc266958600</vt:lpwstr>
      </vt:variant>
      <vt:variant>
        <vt:i4>1638452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_Toc266958599</vt:lpwstr>
      </vt:variant>
      <vt:variant>
        <vt:i4>1638452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_Toc266958598</vt:lpwstr>
      </vt:variant>
      <vt:variant>
        <vt:i4>1638452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_Toc266958597</vt:lpwstr>
      </vt:variant>
      <vt:variant>
        <vt:i4>1638452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_Toc266958596</vt:lpwstr>
      </vt:variant>
      <vt:variant>
        <vt:i4>1638452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_Toc266958595</vt:lpwstr>
      </vt:variant>
      <vt:variant>
        <vt:i4>1638452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_Toc266958594</vt:lpwstr>
      </vt:variant>
      <vt:variant>
        <vt:i4>1638452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_Toc266958592</vt:lpwstr>
      </vt:variant>
      <vt:variant>
        <vt:i4>1638452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_Toc266958591</vt:lpwstr>
      </vt:variant>
      <vt:variant>
        <vt:i4>1638452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_Toc266958590</vt:lpwstr>
      </vt:variant>
      <vt:variant>
        <vt:i4>1572916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_Toc266958589</vt:lpwstr>
      </vt:variant>
      <vt:variant>
        <vt:i4>1572916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_Toc266958588</vt:lpwstr>
      </vt:variant>
      <vt:variant>
        <vt:i4>1572916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_Toc266958587</vt:lpwstr>
      </vt:variant>
      <vt:variant>
        <vt:i4>1572916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_Toc266958586</vt:lpwstr>
      </vt:variant>
      <vt:variant>
        <vt:i4>1572916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_Toc266958585</vt:lpwstr>
      </vt:variant>
      <vt:variant>
        <vt:i4>1572916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_Toc266958584</vt:lpwstr>
      </vt:variant>
      <vt:variant>
        <vt:i4>1572916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_Toc266958583</vt:lpwstr>
      </vt:variant>
      <vt:variant>
        <vt:i4>1572916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_Toc266958582</vt:lpwstr>
      </vt:variant>
      <vt:variant>
        <vt:i4>1572916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_Toc266958581</vt:lpwstr>
      </vt:variant>
      <vt:variant>
        <vt:i4>1572916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_Toc266958580</vt:lpwstr>
      </vt:variant>
      <vt:variant>
        <vt:i4>1507380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_Toc266958579</vt:lpwstr>
      </vt:variant>
      <vt:variant>
        <vt:i4>1507380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_Toc266958578</vt:lpwstr>
      </vt:variant>
      <vt:variant>
        <vt:i4>1507380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_Toc266958577</vt:lpwstr>
      </vt:variant>
      <vt:variant>
        <vt:i4>1507380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_Toc266958576</vt:lpwstr>
      </vt:variant>
      <vt:variant>
        <vt:i4>1507380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_Toc266958575</vt:lpwstr>
      </vt:variant>
      <vt:variant>
        <vt:i4>1507380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_Toc266958574</vt:lpwstr>
      </vt:variant>
      <vt:variant>
        <vt:i4>1507380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_Toc266958573</vt:lpwstr>
      </vt:variant>
      <vt:variant>
        <vt:i4>1507380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_Toc266958572</vt:lpwstr>
      </vt:variant>
      <vt:variant>
        <vt:i4>1507380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_Toc266958571</vt:lpwstr>
      </vt:variant>
      <vt:variant>
        <vt:i4>1507380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_Toc266958570</vt:lpwstr>
      </vt:variant>
      <vt:variant>
        <vt:i4>1441844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_Toc266958569</vt:lpwstr>
      </vt:variant>
      <vt:variant>
        <vt:i4>1441844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_Toc266958568</vt:lpwstr>
      </vt:variant>
      <vt:variant>
        <vt:i4>1441844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_Toc266958567</vt:lpwstr>
      </vt:variant>
      <vt:variant>
        <vt:i4>1441844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_Toc266958566</vt:lpwstr>
      </vt:variant>
      <vt:variant>
        <vt:i4>1441844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_Toc266958565</vt:lpwstr>
      </vt:variant>
      <vt:variant>
        <vt:i4>1441844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_Toc266958564</vt:lpwstr>
      </vt:variant>
      <vt:variant>
        <vt:i4>1441844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_Toc266958563</vt:lpwstr>
      </vt:variant>
      <vt:variant>
        <vt:i4>1441844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_Toc266958562</vt:lpwstr>
      </vt:variant>
      <vt:variant>
        <vt:i4>1441844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_Toc266958561</vt:lpwstr>
      </vt:variant>
      <vt:variant>
        <vt:i4>1441844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_Toc266958560</vt:lpwstr>
      </vt:variant>
      <vt:variant>
        <vt:i4>1376308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_Toc266958559</vt:lpwstr>
      </vt:variant>
      <vt:variant>
        <vt:i4>1376308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_Toc266958558</vt:lpwstr>
      </vt:variant>
      <vt:variant>
        <vt:i4>1376308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_Toc266958557</vt:lpwstr>
      </vt:variant>
      <vt:variant>
        <vt:i4>1376308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_Toc266958556</vt:lpwstr>
      </vt:variant>
      <vt:variant>
        <vt:i4>1376308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_Toc266958554</vt:lpwstr>
      </vt:variant>
      <vt:variant>
        <vt:i4>1376308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_Toc266958553</vt:lpwstr>
      </vt:variant>
      <vt:variant>
        <vt:i4>1376308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_Toc266958552</vt:lpwstr>
      </vt:variant>
      <vt:variant>
        <vt:i4>1376308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_Toc266958551</vt:lpwstr>
      </vt:variant>
      <vt:variant>
        <vt:i4>1376308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_Toc266958550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宁波大榭集装箱码头操作管理系统</dc:title>
  <dc:creator>win7</dc:creator>
  <cp:lastModifiedBy>win7</cp:lastModifiedBy>
  <cp:revision>47</cp:revision>
  <cp:lastPrinted>2006-12-28T08:34:00Z</cp:lastPrinted>
  <dcterms:created xsi:type="dcterms:W3CDTF">2017-10-10T06:56:00Z</dcterms:created>
  <dcterms:modified xsi:type="dcterms:W3CDTF">2017-10-12T13:49:00Z</dcterms:modified>
  <cp:contentType>文档</cp:contentTyp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0x0101005432A183E592AC42B7DDF8DBFAEF914C</vt:lpwstr>
  </property>
</Properties>
</file>