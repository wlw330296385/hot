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449" w:rsidRPr="00906A87" w:rsidRDefault="00376449" w:rsidP="003F133F">
      <w:pPr>
        <w:spacing w:line="360" w:lineRule="auto"/>
        <w:rPr>
          <w:rFonts w:ascii="宋体" w:hAnsi="宋体"/>
          <w:sz w:val="30"/>
          <w:szCs w:val="30"/>
        </w:rPr>
      </w:pPr>
      <w:bookmarkStart w:id="0" w:name="_Toc117947231"/>
      <w:bookmarkStart w:id="1" w:name="_Toc134932900"/>
      <w:bookmarkStart w:id="2" w:name="_Toc149363269"/>
    </w:p>
    <w:p w:rsidR="00376449" w:rsidRPr="00906A87" w:rsidRDefault="00376449" w:rsidP="003F133F">
      <w:pPr>
        <w:spacing w:line="360" w:lineRule="auto"/>
        <w:rPr>
          <w:rFonts w:ascii="宋体" w:hAnsi="宋体"/>
          <w:sz w:val="30"/>
          <w:szCs w:val="30"/>
        </w:rPr>
      </w:pPr>
    </w:p>
    <w:p w:rsidR="00376449" w:rsidRPr="00906A87" w:rsidRDefault="00376449" w:rsidP="003F133F">
      <w:pPr>
        <w:spacing w:line="360" w:lineRule="auto"/>
        <w:rPr>
          <w:rFonts w:ascii="宋体" w:hAnsi="宋体"/>
          <w:sz w:val="30"/>
          <w:szCs w:val="30"/>
        </w:rPr>
      </w:pPr>
    </w:p>
    <w:p w:rsidR="00376449" w:rsidRPr="00906A87" w:rsidRDefault="00376449" w:rsidP="003F133F">
      <w:pPr>
        <w:spacing w:line="360" w:lineRule="auto"/>
        <w:rPr>
          <w:rFonts w:ascii="宋体" w:hAnsi="宋体"/>
          <w:sz w:val="30"/>
          <w:szCs w:val="30"/>
        </w:rPr>
      </w:pPr>
    </w:p>
    <w:p w:rsidR="00376449" w:rsidRPr="00906A87" w:rsidRDefault="00376449" w:rsidP="003F133F">
      <w:pPr>
        <w:spacing w:line="360" w:lineRule="auto"/>
        <w:rPr>
          <w:rFonts w:ascii="宋体" w:hAnsi="宋体"/>
          <w:sz w:val="30"/>
          <w:szCs w:val="30"/>
        </w:rPr>
      </w:pPr>
    </w:p>
    <w:p w:rsidR="0052047C" w:rsidRPr="00906A87" w:rsidRDefault="0052047C" w:rsidP="003F133F">
      <w:pPr>
        <w:spacing w:line="360" w:lineRule="auto"/>
        <w:rPr>
          <w:rFonts w:ascii="宋体" w:hAnsi="宋体"/>
          <w:sz w:val="30"/>
          <w:szCs w:val="30"/>
        </w:rPr>
      </w:pPr>
    </w:p>
    <w:p w:rsidR="00D91CCC" w:rsidRPr="00906A87" w:rsidRDefault="004A6783" w:rsidP="005635CC">
      <w:pPr>
        <w:pStyle w:val="a8"/>
        <w:rPr>
          <w:b/>
          <w:sz w:val="44"/>
          <w:szCs w:val="44"/>
        </w:rPr>
      </w:pPr>
      <w:r w:rsidRPr="00906A87">
        <w:rPr>
          <w:rFonts w:hint="eastAsia"/>
          <w:b/>
          <w:sz w:val="44"/>
          <w:szCs w:val="44"/>
        </w:rPr>
        <w:t>大热篮球在线服务平台</w:t>
      </w:r>
    </w:p>
    <w:p w:rsidR="005635CC" w:rsidRPr="00906A87" w:rsidRDefault="00F84C12" w:rsidP="005635CC">
      <w:pPr>
        <w:pStyle w:val="a8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源代码</w:t>
      </w:r>
    </w:p>
    <w:p w:rsidR="005635CC" w:rsidRPr="00906A87" w:rsidRDefault="005635CC" w:rsidP="005635CC">
      <w:pPr>
        <w:pStyle w:val="a8"/>
        <w:ind w:left="2520" w:firstLine="420"/>
        <w:jc w:val="both"/>
      </w:pPr>
      <w:r w:rsidRPr="00906A87">
        <w:rPr>
          <w:rFonts w:hint="eastAsia"/>
          <w:b/>
          <w:sz w:val="44"/>
          <w:szCs w:val="44"/>
        </w:rPr>
        <w:t xml:space="preserve"> （版本：</w:t>
      </w:r>
      <w:r w:rsidR="00FC611D" w:rsidRPr="00906A87">
        <w:rPr>
          <w:rFonts w:hint="eastAsia"/>
          <w:b/>
          <w:sz w:val="44"/>
          <w:szCs w:val="44"/>
        </w:rPr>
        <w:t>V1.0</w:t>
      </w:r>
      <w:r w:rsidRPr="00906A87">
        <w:rPr>
          <w:rFonts w:hint="eastAsia"/>
          <w:b/>
          <w:sz w:val="44"/>
          <w:szCs w:val="44"/>
        </w:rPr>
        <w:t>）</w:t>
      </w:r>
    </w:p>
    <w:p w:rsidR="00376449" w:rsidRPr="00906A87" w:rsidRDefault="00376449" w:rsidP="003F133F">
      <w:pPr>
        <w:spacing w:line="360" w:lineRule="auto"/>
        <w:rPr>
          <w:rFonts w:ascii="宋体" w:hAnsi="宋体"/>
          <w:sz w:val="30"/>
          <w:szCs w:val="30"/>
        </w:rPr>
      </w:pPr>
    </w:p>
    <w:p w:rsidR="00376449" w:rsidRPr="00906A87" w:rsidRDefault="00376449" w:rsidP="003F133F">
      <w:pPr>
        <w:spacing w:line="360" w:lineRule="auto"/>
        <w:rPr>
          <w:rFonts w:ascii="宋体" w:hAnsi="宋体"/>
          <w:sz w:val="30"/>
          <w:szCs w:val="30"/>
        </w:rPr>
      </w:pPr>
    </w:p>
    <w:p w:rsidR="00376449" w:rsidRPr="00906A87" w:rsidRDefault="00376449" w:rsidP="003F133F">
      <w:pPr>
        <w:spacing w:line="360" w:lineRule="auto"/>
        <w:rPr>
          <w:rFonts w:ascii="宋体" w:hAnsi="宋体" w:hint="eastAsia"/>
          <w:sz w:val="30"/>
          <w:szCs w:val="30"/>
        </w:rPr>
        <w:sectPr w:rsidR="00376449" w:rsidRPr="00906A87" w:rsidSect="00630CCF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34" w:code="9"/>
          <w:pgMar w:top="1440" w:right="1134" w:bottom="1440" w:left="1134" w:header="964" w:footer="1440" w:gutter="0"/>
          <w:cols w:space="720"/>
          <w:titlePg/>
          <w:docGrid w:linePitch="271"/>
        </w:sectPr>
      </w:pPr>
    </w:p>
    <w:bookmarkEnd w:id="0"/>
    <w:bookmarkEnd w:id="1"/>
    <w:bookmarkEnd w:id="2"/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proofErr w:type="gramStart"/>
      <w:r w:rsidRPr="00C96434">
        <w:rPr>
          <w:rFonts w:ascii="宋体" w:hAnsi="宋体"/>
          <w:color w:val="000000"/>
          <w:sz w:val="16"/>
          <w:szCs w:val="16"/>
        </w:rPr>
        <w:lastRenderedPageBreak/>
        <w:t>&lt;?php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 xml:space="preserve"> 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>namespace app\frontend\controller;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>use app\frontend\controller\Base;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>use app\service\CampService;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>use app\service\CoachService;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>use app\service\ScheduleService;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>use think\Db;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class Camp extends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Base{</w:t>
      </w:r>
      <w:proofErr w:type="gramEnd"/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protected $CampService;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protected $CoachService;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ab/>
        <w:t>public function _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initialize(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ab/>
      </w:r>
      <w:r w:rsidRPr="00C96434">
        <w:rPr>
          <w:rFonts w:ascii="宋体" w:hAnsi="宋体"/>
          <w:color w:val="000000"/>
          <w:sz w:val="16"/>
          <w:szCs w:val="16"/>
        </w:rPr>
        <w:tab/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parent::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_initialize();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$this-&gt;CampService = new CampService;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$this-&gt;CoachService = new CoachService;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ab/>
        <w:t>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index(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 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    // 最新消息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$member_id = $this-&gt;memberInfo['id'];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$messageList = db('message')-&gt;page(1,10)-&gt;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select(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$CampMember = new \app\model\CampMember; 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$campList = $CampMember-&gt;where(['member_id'=&gt;$member_id,'status'=&gt;1])-&gt;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select(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$this-&gt;assign('campList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campList);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$this-&gt;assign('messageList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messageList);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return view('Camp/index');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createCamp(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$step =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input(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'step', 1);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$view = 'Camp/createCamp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'.$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step;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$fast =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input(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'fast', 0);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$campid = input('camp_id');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$campS = new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CampService(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$camp = $campS-&gt;getCampInfo($campid);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assign(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'fast', $fast);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assign(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'camp', $camp);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return view($view);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registerSuccess(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 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return view('Camp/registerSuccess');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campInfo(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$camp_id = input('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param.camp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_id');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$lessonList = db('lesson')-&gt;where(['camp_id'=&gt;$camp_id,'status'=&gt;1])-&gt;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select(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lastRenderedPageBreak/>
        <w:t xml:space="preserve">        $lessonCount = count($lessonList);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$commentList = $this-&gt;CampService-&gt;getCampCommentListByPage(['camp_id'=&gt;$camp_id]);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$campInfo = $this-&gt;CampService-&gt;getCampInfo($camp_id);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    // 查询是否跟训练营有关系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$isPower = $this-&gt;CampService-&gt;isPower($camp_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id,$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this-&gt;memberInfo['id']);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$this-&gt;assign('isPower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isPower);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$this-&gt;assign('commentList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commentList['data']);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$this-&gt;assign('lessonCount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lessonCount);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$this-&gt;assign('lessonList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lessonList);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$this-&gt;assign('campInfo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campInfo);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return view('Camp/campInfo');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campList(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// $map =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input(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// $campList = $this-&gt;CampService-&gt;campListPage($map);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$campList = [];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$this-&gt;assign('campList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campList);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return view('Camp/campList');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searchCamp(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$keyword = input('keyword');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$province = input('province');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$city = input('city');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$area = input('area');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$map = ['province'=&gt;$province,'city'=&gt;$city,'area'=&gt;$area];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foreach ($map as $key =&gt; $value) 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if(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$value == ''){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unset($map[$key]);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if($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keyword){</w:t>
      </w:r>
      <w:proofErr w:type="gramEnd"/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$map['camp'] = ['LIKE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keyword];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$campList = $this-&gt;CampService-&gt;getCampList($map);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$this-&gt;assign('campList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campList);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return view('Camp/searchCamp');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searchCampApi(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try{</w:t>
      </w:r>
      <w:proofErr w:type="gramEnd"/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$keyword = input('keyword');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$province = input('province');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$city = input('city');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$area = input('area');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$map = ['province'=&gt;$province,'city'=&gt;$city,'area'=&gt;$area];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lastRenderedPageBreak/>
        <w:t xml:space="preserve">            foreach ($map as $key =&gt; $value) 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if(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$value == ''){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    unset($map[$key]);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if($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keyword){</w:t>
      </w:r>
      <w:proofErr w:type="gramEnd"/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$map['camp'] = ['LIKE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keyword];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$campList = $this-&gt;CampService-&gt;campListPage($map);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return json(['code'=&gt;100,'msg'=&gt;'OK','data'=&gt;$campList]);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}catch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(Exception $e){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return json(['code'=&gt;200,'msg'=&gt;$e-&gt;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getMessage(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)]);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}       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// 邀请学生入驻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inviteStudent(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$data = input('param.');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$data['member'] = $this-&gt;memberInfo['member'];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$data['member_id'] = $this-&gt;memberInfo['id'];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$data['type'] = 1;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$data['status'] = 1;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$is_join = db('camp_member');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return view('Camp/inviteStudent');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// 邀请教练入驻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inviteCoach(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return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view(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// 学生的训练营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campListOfStudent(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$member_id = $this-&gt;memberInfo['id'];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$actCampList =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Db::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view('camp_member','camp_id,member_id')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        -&gt;view('camp','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camp,act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_member,finished_lessons,star,province,city,area,logo','camp.id=camp_member.camp_id')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        -&gt;where(['camp_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member.member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_id'=&gt;$member_id,'camp_member.type'=&gt;1,'camp_member.status'=&gt;1])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        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order(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'camp_member.id desc')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        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select(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$restCampList =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Db::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view('camp_member','camp_id')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        -&gt;view('camp','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camp,act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_member,finished_lessons,star,province,city,area,logo','camp.id=camp_member.camp_id')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        -&gt;where(['camp_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member.member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_id'=&gt;$member_id,'camp_member.type'=&gt;1,'camp_member.status'=&gt;2])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        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order(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'camp_member.id desc')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        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select(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$this-&gt;assign('actCampList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actCampList);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lastRenderedPageBreak/>
        <w:t xml:space="preserve">        $this-&gt;assign('restCampList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restCampList);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return view('Camp/campListOfStudent');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// 教练身份的训练营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campListOfCoach(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$coach_id = input('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param.coach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_id');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if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(!$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coach_id){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$member_id = $this-&gt;memberInfo['id'];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$coachInfo = db('coach')-&gt;where(['member_id'=&gt;$member_id])-&gt;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find(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$this-&gt;assign('coachInfo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coachInfo);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$coach_id = $coachInfo['id'];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}else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$coachInfo = db('coach')-&gt;where(['id'=&gt;$coach_id])-&gt;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find(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$member_id = $coachInfo['member_id'];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$campList =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Db::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view('camp_member','camp_id,member_id,type,status')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        -&gt;view('camp','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camp,act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_member,finished_lessons,star,province,city,area,logo,id','camp.id=camp_member.camp_id')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        -&gt;where(['camp_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member.member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_id'=&gt;$member_id,'camp_member.type'=&gt;2,'camp_member.status'=&gt;1])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        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order(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'camp_member.id desc')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        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select(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$this-&gt;assign('campList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campList);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return view('Camp/campListOfCoach');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// 申请列表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applyListOfCoach(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$camp_id = input('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param.camp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_id');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$applyListOfCoach =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Db::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view('camp_member','member_id,remarks')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            -&gt;view('coach','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star,coach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,coach_level,lesson_flow,portraits','coach.member_id=camp_member.member_id')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            -&gt;view('member','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sex,birthday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','coach.member_id=member.id')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            -&gt;where(['camp_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member.camp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_id'=&gt;$camp_id,'camp_member.type'=&gt;2,'camp_member.status'=&gt;0])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            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order(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'camp_member.id desc')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            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select(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    // 计算年龄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foreach ($applyListOfCoach as $key =&gt; $value) 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$applyListOfCoach[$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key][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'age'] = ceil(( time() - strtotime($value['birthday']))/31536000) 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$count = count($applyListOfCoach);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$this-&gt;assign('count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count);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// dump($applyListOfCoach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);die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$this-&gt;assign('applyListOfCoach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applyListOfCoach);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return view('Camp/applyListOfCoach');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studentInfo(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lastRenderedPageBreak/>
        <w:t xml:space="preserve">        return view('Camp/studentInfo');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// 没啥权限的campInfo菜单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indexCamp(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return view('Camp/indexCamp');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// 管理员的camp菜单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powerCamp(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$camp_id = input('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param.camp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_id');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$member_id = $this-&gt;memberInfo['id'];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$power = $this-&gt;CampService-&gt;isPower($camp_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id,$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member_id);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$campInfo = $this-&gt;CampService-&gt;getCampInfo($camp_id);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$gradeCount = db('grade')-&gt;where(['camp_id'=&gt;$camp_id])-&gt;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count(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$scheduleCount = db('schedule')-&gt;where(['camp_id'=&gt;$camp_id])-&gt;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count(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$lessonCount = db('lesson')-&gt;where(['camp_id'=&gt;$camp_id])-&gt;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count(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$this-&gt;assign('power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power);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$this-&gt;assign('gradeCount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gradeCount);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$this-&gt;assign('scheduleCount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scheduleCount);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$this-&gt;assign('lessonCount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lessonCount);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$this-&gt;assign('campInfo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 xml:space="preserve">campInfo); 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return view('Camp/powerCamp');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// 非管理员的camp菜单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clientOfcamp(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$camp_id = input('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param.camp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_id');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$campInfo = $this-&gt;CampService-&gt;getCampInfo($camp_id);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$GradeMember = new \app\model\GradeMember;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$objStudentList = $GradeMember-&gt;where(['member_id'=&gt;$this-&gt;memberInfo['id'],'camp_id'=&gt;$camp_id])-&gt;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select(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if($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objStudentList){</w:t>
      </w:r>
      <w:proofErr w:type="gramEnd"/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$studentList = $objStudentList-&gt;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toArray(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}else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$studentList = [];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$Grade = new \app\model\Grade;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$leaderList = $Grade-&gt;where(['camp_id'=&gt;$camp_id,'leader_id'=&gt;$this-&gt;memberInfo['id']])-&gt;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select(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$teacherList = $Grade-&gt;where(['camp_id'=&gt;$camp_id,'teacher_id'=&gt;$this-&gt;memberInfo['id']])-&gt;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select(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$this-&gt;assign('teacherList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teacherList);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$this-&gt;assign('leaderList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leaderList);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$this-&gt;assign('studentList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studentList);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$this-&gt;assign('campInfo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 xml:space="preserve">campInfo); 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return view('Camp/clientOfCamp');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// 教练的camp菜单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coachCamp(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lastRenderedPageBreak/>
        <w:t xml:space="preserve">        $camp_id = input('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param.camp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_id');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$member_id = $this-&gt;memberInfo['id'];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$is_power = $this-&gt;CampService-&gt;isPower($camp_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id,$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member_id);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if(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$is_power == 0){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        $this-&gt;error('您没有权限');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$campInfo = $this-&gt;CampService-&gt;getCampInfo($camp_id);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$gradeCount = db('grade')-&gt;where(['camp_id'=&gt;$camp_id])-&gt;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count(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$scheduleCount = db('schedule')-&gt;where(['camp_id'=&gt;$camp_id])-&gt;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count(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$lessonCount = db('lesson')-&gt;where(['camp_id'=&gt;$camp_id])-&gt;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count(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$this-&gt;assign('gradeCount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gradeCount);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$this-&gt;assign('scheduleCount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scheduleCount);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$this-&gt;assign('lessonCount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lessonCount);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$this-&gt;assign('campInfo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 xml:space="preserve">campInfo); 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return view('Camp/coachCamp');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/* public function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coachListOfCamp(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$camp_id = input('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param.camp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_id');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$campInfo = $this-&gt;CampService-&gt;getCampInfo($camp_id);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$type = input('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param.type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')?input('param.type'):2;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$status = input('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param.status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')?input('param.status'):1;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$map = ['camp_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member.camp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_id'=&gt;$camp_id,'camp_member.type'=&gt;$type,'camp_member.status'=&gt;$status];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$coachList = $this-&gt;CoachService-&gt;getCoachListOfCamp($map);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$this-&gt;assign('campInfo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 xml:space="preserve">campInfo); 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$this-&gt;assign('coachList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coachList);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return view('Camp/coachListOfCamp');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}*/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// 训练营设置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campSetting(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$step =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input(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'param.step', 1);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$view = 'Camp/campSetting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'.$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step;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$camp_id = input('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param.camp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_id');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$campInfo = $this-&gt;CampService-&gt;getCampInfo($camp_id);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$is_power = $this-&gt;CampService-&gt;isPower($camp_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id,$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this-&gt;memberInfo['id']);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if(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$is_power &lt; 4){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        $this-&gt;error('您没有权限');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    // 营业执照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$campS = new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CampService(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$campcert = $campS-&gt;getCampCert($camp_id);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$this-&gt;assign('campInfo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campInfo);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assign(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'campcert', $campcert);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return view($view);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lastRenderedPageBreak/>
        <w:t xml:space="preserve">    // 训练</w:t>
      </w:r>
      <w:proofErr w:type="gramStart"/>
      <w:r w:rsidRPr="00C96434">
        <w:rPr>
          <w:rFonts w:ascii="宋体" w:hAnsi="宋体" w:hint="eastAsia"/>
          <w:color w:val="000000"/>
          <w:sz w:val="16"/>
          <w:szCs w:val="16"/>
        </w:rPr>
        <w:t>营设置</w:t>
      </w:r>
      <w:proofErr w:type="gramEnd"/>
      <w:r w:rsidRPr="00C96434">
        <w:rPr>
          <w:rFonts w:ascii="宋体" w:hAnsi="宋体" w:hint="eastAsia"/>
          <w:color w:val="000000"/>
          <w:sz w:val="16"/>
          <w:szCs w:val="16"/>
        </w:rPr>
        <w:t>成功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editsuccess(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 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$edit =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input(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'param.edit', 0);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assign(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'edit', $edit);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return view('Camp/editsuccess');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// 训练营教练列表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coachListOfCamp(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 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$camp_id = input('camp_id');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$status =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input(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'status', 1);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if ($camp_id) 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$map['camp_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member.camp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_id'] = $camp_id;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} else 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$campS = new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CampService(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$owncamp = $campS-&gt;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getOnecamp(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['member_id' =&gt; $this-&gt;memberInfo['id']]);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>//            dump($owncamp);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if ($owncamp &amp;&amp; $owncamp['check_status']) 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$map['camp_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member.camp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_id'] = $owncamp['id'];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$map['camp_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member.status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'] = $status;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$map['camp_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member.type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'] = ['egt', 2];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$list=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Db::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view('camp_member','camp_id')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-&gt;view('coach','*','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coach.member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_id=camp_member.member_id')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-&gt;where($map)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order(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'camp_member.id desc')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select(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>//        dump($list);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assign(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'coachlist', $list);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assign(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'camp_id', $camp_id);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$view = $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status ?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 xml:space="preserve"> 'Camp/coachListOfCamp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 :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 xml:space="preserve"> 'Camp/coachapplylist';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return view($view);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// 训练营教练加入申请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coachapply(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 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$coach_id = input('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param.coach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_id');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$coachS = new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CoachService(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if($coach_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id){</w:t>
      </w:r>
      <w:proofErr w:type="gramEnd"/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$coachInfo = $coachS-&gt;getCoachInfo(['id'=&gt;$coach_id]);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    // 申请留言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$campmember = db('camp_member')-&gt;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where(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['member_id' =&gt; $coachInfo['member_id'], 'camp_id' =&gt; input('camp_id'), 'type' =&gt; 2])-&gt;find();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    // 全部班级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$gradeList = db('grade')-&gt;where(['coach_id'=&gt;$this-&gt;memberInfo['id']])-&gt;column('id');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lastRenderedPageBreak/>
        <w:t xml:space="preserve">        $gradeCount = count($gradeList);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    // 全部学员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$studentCount = db('grade_member')-&gt;distinct(true)-&gt;field('member_id')-&gt;where(['grade_id'=&gt;['in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gradeList],'type'=&gt;1,'status'=&gt;1])-&gt;count();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    // 执教过多少课时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$scheduleS = new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ScheduleService(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$scheduleCount =$scheduleS-&gt;countSchedules(['coach_id'=&gt;$coachInfo['id'],'status'=&gt;1]);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    //教练评论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$commentList = db('coach_comment')-&gt;where(['coach_id'=&gt;$coach_id])-&gt;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select(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    //所属训练营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$campList =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Db::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view('camp_member','camp_id')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-&gt;view('camp','logo','camp.id=camp_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member.camp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_id')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-&gt;where(['camp_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member.member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_id'=&gt;$coachInfo['member_id'], 'camp_member.type'=&gt; 2,'camp_member.status'=&gt;1])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order(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'camp_member.id desc')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select(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assign(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'campmember', $campmember);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$this-&gt;assign('campList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campList);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$this-&gt;assign('commentList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commentList);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$this-&gt;assign('scheduleCount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scheduleCount);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$this-&gt;assign('studentCount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studentCount);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$this-&gt;assign('gradeCount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gradeCount);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$this-&gt;assign('coachInfo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coachInfo);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return view('Camp/coachapply');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// 训练</w:t>
      </w:r>
      <w:proofErr w:type="gramStart"/>
      <w:r w:rsidRPr="00C96434">
        <w:rPr>
          <w:rFonts w:ascii="宋体" w:hAnsi="宋体" w:hint="eastAsia"/>
          <w:color w:val="000000"/>
          <w:sz w:val="16"/>
          <w:szCs w:val="16"/>
        </w:rPr>
        <w:t>营下教练</w:t>
      </w:r>
      <w:proofErr w:type="gramEnd"/>
      <w:r w:rsidRPr="00C96434">
        <w:rPr>
          <w:rFonts w:ascii="宋体" w:hAnsi="宋体" w:hint="eastAsia"/>
          <w:color w:val="000000"/>
          <w:sz w:val="16"/>
          <w:szCs w:val="16"/>
        </w:rPr>
        <w:t>档案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coachInfoOfcamp(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$member_id = input('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param.member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_id')?input('param.member_id'):$this-&gt;memberInfo['id'];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$coach_id = input('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param.coach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_id');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$camp_id = input('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param.camp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_id');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$coachS = new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CoachService(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if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(!$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coach_id){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        // 获取教练档案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$coachInfo = $coachS-&gt;getCoachInfo(['member_id'=&gt;$member_id]);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$coach_id = $coachInfo['id'];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}else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$coachInfo =$coachS-&gt;getCoachInfo(['id'=&gt;$coach_id]);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    //教练的班级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$GradeService = new \app\service\GradeService;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$gradeOfCoachList = $GradeService-&gt;getGradeList(['coach_id'=&gt;$member_id,'camp_id'=&gt;$camp_id]);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    // 教练的证件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$cert = db('cert')-&gt;where(['member_id'=&gt;$member_id])-&gt;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select(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$identCert = [];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$coachCert = [];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foreach ($cert as $key =&gt; $value) 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lastRenderedPageBreak/>
        <w:t xml:space="preserve">            if($value['cert_type'] ==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1){</w:t>
      </w:r>
      <w:proofErr w:type="gramEnd"/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$identCert = $value;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if($value['cert_type'] ==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3){</w:t>
      </w:r>
      <w:proofErr w:type="gramEnd"/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$coachCert = $value;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// dump($identCert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);die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if(empty($identCert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)){</w:t>
      </w:r>
      <w:proofErr w:type="gramEnd"/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        $identCert['cert_no'] = '未认证';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if(empty($coachCert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)){</w:t>
      </w:r>
      <w:proofErr w:type="gramEnd"/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$coachCert = ['photo_positive'=&gt;'/static/frontend/images/uploadDefault.jpg','photo_back'=&gt;'/static/frontend/images/uploadDefault.jpg'];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    //获取教练的课量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$m = input('m'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)?input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('m'):date('m');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$y = input('y'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)?input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('y'):date('Y');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$begin_m = mktime(0,0,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0,$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m,1,$y);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$end_m = mktime(23,59,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59,$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m,30,$y)-1;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$begin_y = mktime(0,0,0,1,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1,$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y);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$end_y = mktime(23,59,59,12,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30,$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y)-1;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$scheduleS = new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ScheduleService(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$monthScheduleOfCoachList = $scheduleS-&gt;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getScheduleList(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[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'coach_id'=&gt;$member_id,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// 'type'=&gt;1,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'camp_id'=&gt;$camp_id,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'create_time'=&gt;['BETWEEN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',[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$begin_m,$end_m]]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]);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$monthScheduleOfCoach = count($monthScheduleOfCoachList);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$yearScheduleOfCoachList = $scheduleS-&gt;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getScheduleList(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[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'coach_id'=&gt;$member_id,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// 'type'=&gt;1,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'camp_id'=&gt;$camp_id,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    'create_time'=&gt;['BETWEEN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',[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$begin_y,$end_y]]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    ]);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$yearScheduleOfCoach = count($yearScheduleOfCoachList);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    //教练工资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$SalaryInService = new \app\service\SalaryInService($member_id);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$salaryList = $SalaryInService-&gt;getSalaryInList(['member_id'=&gt;$member_id,'type'=&gt;1,'camp_id'=&gt;$camp_id]);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    // 平均月薪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$averageSalaryByMonth = $SalaryInService-&gt;getAverageSalaryByMonth($member_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id,$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camp_id);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    // 平均年薪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$averageSalaryByYear = $SalaryInService-&gt;getAverageSalaryByYear($member_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id,$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camp_id);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// dump($salaryList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);die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    $this-&gt;assign('monthScheduleOfCoachList',$monthScheduleOfCoachList);//教练当月的课量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lastRenderedPageBreak/>
        <w:t xml:space="preserve">        $this-&gt;assign('monthScheduleOfCoach',$monthScheduleOfCoach);//</w:t>
      </w:r>
      <w:proofErr w:type="gramStart"/>
      <w:r w:rsidRPr="00C96434">
        <w:rPr>
          <w:rFonts w:ascii="宋体" w:hAnsi="宋体" w:hint="eastAsia"/>
          <w:color w:val="000000"/>
          <w:sz w:val="16"/>
          <w:szCs w:val="16"/>
        </w:rPr>
        <w:t>当月课量数量</w:t>
      </w:r>
      <w:proofErr w:type="gramEnd"/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    $this-&gt;assign('gradeOfCoachList',$gradeOfCoachList);//教练班级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    $this-&gt;assign('yearScheduleOfCoachList',$yearScheduleOfCoachList);//当年课量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    $this-&gt;assign('yearScheduleOfCoach',$yearScheduleOfCoach);//</w:t>
      </w:r>
      <w:proofErr w:type="gramStart"/>
      <w:r w:rsidRPr="00C96434">
        <w:rPr>
          <w:rFonts w:ascii="宋体" w:hAnsi="宋体" w:hint="eastAsia"/>
          <w:color w:val="000000"/>
          <w:sz w:val="16"/>
          <w:szCs w:val="16"/>
        </w:rPr>
        <w:t>当年课量数量</w:t>
      </w:r>
      <w:proofErr w:type="gramEnd"/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$this-&gt;assign('y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y);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$this-&gt;assign('m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m);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$this-&gt;assign('salaryList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salaryList);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$this-&gt;assign('coachInfo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coachInfo);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$this-&gt;assign('identCert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identCert);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$this-&gt;assign('coachCert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coachCert);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$this-&gt;assign('averageSalaryByMonth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averageSalaryByMonth);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$this-&gt;assign('averageSalaryByYear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averageSalaryByYear);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return view('Camp/coachInfoOfCamp');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// 训练营的场地列表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courtListOfCamp(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$camp_id = input('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param.camp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_id')?input('param.camp_id'):0;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// $CourtService = new \app\service\CourtService;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// $courtList = $CourtService-&gt;getCourtList(['camp_id'=&gt;$camp_id,'status'=&gt;1]);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// $campInfo = $this-&gt;CampService-&gt;getCampInfo(['id'=&gt;$camp_id]);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// dump($courtList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);die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// $this-&gt;assign('campInfo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campInfo);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// $this-&gt;assign('courtList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courtList);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$this-&gt;assign('camp_id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camp_id);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return view('Camp/courtListOfCamp');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C96434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C96434">
        <w:rPr>
          <w:rFonts w:ascii="宋体" w:hAnsi="宋体" w:hint="eastAsia"/>
          <w:color w:val="000000"/>
          <w:sz w:val="16"/>
          <w:szCs w:val="16"/>
        </w:rPr>
        <w:t xml:space="preserve">    // 训练营-教务人员列表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teachlistofcamp(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) {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$camp_id =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input(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'camp_id', 0);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$status = 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input(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'status', 1);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$this-&gt;assign('camp_id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>camp_id);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$view = $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status ?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 xml:space="preserve"> 'Camp/teachlistOfCamp</w:t>
      </w:r>
      <w:proofErr w:type="gramStart"/>
      <w:r w:rsidRPr="00C96434">
        <w:rPr>
          <w:rFonts w:ascii="宋体" w:hAnsi="宋体"/>
          <w:color w:val="000000"/>
          <w:sz w:val="16"/>
          <w:szCs w:val="16"/>
        </w:rPr>
        <w:t>' :</w:t>
      </w:r>
      <w:proofErr w:type="gramEnd"/>
      <w:r w:rsidRPr="00C96434">
        <w:rPr>
          <w:rFonts w:ascii="宋体" w:hAnsi="宋体"/>
          <w:color w:val="000000"/>
          <w:sz w:val="16"/>
          <w:szCs w:val="16"/>
        </w:rPr>
        <w:t xml:space="preserve"> 'Camp/teachapplylist';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    return view($view);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 xml:space="preserve">    }</w:t>
      </w:r>
    </w:p>
    <w:p w:rsidR="00C96434" w:rsidRP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1B6382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C96434">
        <w:rPr>
          <w:rFonts w:ascii="宋体" w:hAnsi="宋体"/>
          <w:color w:val="000000"/>
          <w:sz w:val="16"/>
          <w:szCs w:val="16"/>
        </w:rPr>
        <w:t>}</w:t>
      </w:r>
    </w:p>
    <w:p w:rsid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C96434" w:rsidRPr="00C96434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>
        <w:rPr>
          <w:rFonts w:ascii="宋体" w:hAnsi="宋体" w:hint="eastAsia"/>
          <w:color w:val="000000"/>
          <w:sz w:val="16"/>
          <w:szCs w:val="16"/>
        </w:rPr>
        <w:t>类文件：</w:t>
      </w:r>
      <w:r w:rsidR="00C96434" w:rsidRPr="00C96434">
        <w:rPr>
          <w:rFonts w:ascii="宋体" w:hAnsi="宋体"/>
          <w:color w:val="000000"/>
          <w:sz w:val="16"/>
          <w:szCs w:val="16"/>
        </w:rPr>
        <w:t>use app\frontend\controller\Base;</w:t>
      </w:r>
    </w:p>
    <w:p w:rsidR="00C96434" w:rsidRDefault="00C96434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proofErr w:type="gramStart"/>
      <w:r w:rsidRPr="004A46A8">
        <w:rPr>
          <w:rFonts w:ascii="宋体" w:hAnsi="宋体"/>
          <w:color w:val="000000"/>
          <w:sz w:val="16"/>
          <w:szCs w:val="16"/>
        </w:rPr>
        <w:t>&lt;?php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 xml:space="preserve"> 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>namespace app\frontend\controller;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>use think\Controller;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>use app\service\SystemService;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>use app\service\MemberService;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>use think\Cookie;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lastRenderedPageBreak/>
        <w:t>use think\Request;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>use app\service\WechatService;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class Base extends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Controller{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>public $systemSetting;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>public $memberInfo;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>public function _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initialize(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ab/>
        <w:t xml:space="preserve">    // 从模板消息url进入 带有openid字段 保存会员登录信息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 xml:space="preserve">    if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( input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('?param.openid') 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$memberS = new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MemberService(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$member = $memberS-&gt;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getMemberInfo(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['openid' =&gt; input('param.openid')]);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if ($member)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cookie(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'mid', $member['id']);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cookie(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'member', md5($member['id'].$member['member'].config('salekey')) 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session(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'memberInfo', $member, 'think');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$url = cookie('url');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if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(!$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url){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$url = $_SERVER["REQUEST_URI"];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cookie(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'url', $url);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$pid = input('param.pid');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if($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pid){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cookie('pid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pid);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}else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cookie('pid',0);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 xml:space="preserve">$this-&gt;systemSetting =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SystemService::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getSite();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$this-&gt;assign('systemSetting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this-&gt;systemSetting);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$this-&gt;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footMenu(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if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( !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Cookie::has('mid') 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$this-&gt;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nologin(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$this-&gt;memberInfo =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session(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'memberInfo', '', 'think');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$this-&gt;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assign(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'memberInfo', $this-&gt;memberInfo);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 xml:space="preserve">        $fasturl = $this-&gt;is_</w:t>
      </w:r>
      <w:proofErr w:type="gramStart"/>
      <w:r w:rsidRPr="004A46A8">
        <w:rPr>
          <w:rFonts w:ascii="宋体" w:hAnsi="宋体" w:hint="eastAsia"/>
          <w:color w:val="000000"/>
          <w:sz w:val="16"/>
          <w:szCs w:val="16"/>
        </w:rPr>
        <w:t>weixin(</w:t>
      </w:r>
      <w:proofErr w:type="gramEnd"/>
      <w:r w:rsidRPr="004A46A8">
        <w:rPr>
          <w:rFonts w:ascii="宋体" w:hAnsi="宋体" w:hint="eastAsia"/>
          <w:color w:val="000000"/>
          <w:sz w:val="16"/>
          <w:szCs w:val="16"/>
        </w:rPr>
        <w:t>) ? url('login/fastRegister') : url('login/login'); //提示完善信息对话框链接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$this-&gt;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assign(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'fasturl', $fasturl);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$this-&gt;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assign(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'mid', cookie('mid'));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>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 xml:space="preserve">protected function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footMenu(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define('CONTROLLER_NAME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',Request::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instance()-&gt;controller());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define('MODULE_NAME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',Request::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instance()-&gt;module());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define('ACTION_NAME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',Request::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instance()-&gt;action());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lastRenderedPageBreak/>
        <w:tab/>
      </w:r>
      <w:r w:rsidRPr="004A46A8">
        <w:rPr>
          <w:rFonts w:ascii="宋体" w:hAnsi="宋体"/>
          <w:color w:val="000000"/>
          <w:sz w:val="16"/>
          <w:szCs w:val="16"/>
        </w:rPr>
        <w:tab/>
        <w:t xml:space="preserve">$footMenu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=  [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[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ab/>
      </w:r>
      <w:r w:rsidRPr="004A46A8">
        <w:rPr>
          <w:rFonts w:ascii="宋体" w:hAnsi="宋体" w:hint="eastAsia"/>
          <w:color w:val="000000"/>
          <w:sz w:val="16"/>
          <w:szCs w:val="16"/>
        </w:rPr>
        <w:tab/>
      </w:r>
      <w:r w:rsidRPr="004A46A8">
        <w:rPr>
          <w:rFonts w:ascii="宋体" w:hAnsi="宋体" w:hint="eastAsia"/>
          <w:color w:val="000000"/>
          <w:sz w:val="16"/>
          <w:szCs w:val="16"/>
        </w:rPr>
        <w:tab/>
      </w:r>
      <w:r w:rsidRPr="004A46A8">
        <w:rPr>
          <w:rFonts w:ascii="宋体" w:hAnsi="宋体" w:hint="eastAsia"/>
          <w:color w:val="000000"/>
          <w:sz w:val="16"/>
          <w:szCs w:val="16"/>
        </w:rPr>
        <w:tab/>
        <w:t>'name'=&gt;'首页',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'icon'=&gt;'icon iconfont icon-m-Home',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'action'=&gt;'index',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'controller'=&gt;'Index'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],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[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ab/>
      </w:r>
      <w:r w:rsidRPr="004A46A8">
        <w:rPr>
          <w:rFonts w:ascii="宋体" w:hAnsi="宋体" w:hint="eastAsia"/>
          <w:color w:val="000000"/>
          <w:sz w:val="16"/>
          <w:szCs w:val="16"/>
        </w:rPr>
        <w:tab/>
      </w:r>
      <w:r w:rsidRPr="004A46A8">
        <w:rPr>
          <w:rFonts w:ascii="宋体" w:hAnsi="宋体" w:hint="eastAsia"/>
          <w:color w:val="000000"/>
          <w:sz w:val="16"/>
          <w:szCs w:val="16"/>
        </w:rPr>
        <w:tab/>
      </w:r>
      <w:r w:rsidRPr="004A46A8">
        <w:rPr>
          <w:rFonts w:ascii="宋体" w:hAnsi="宋体" w:hint="eastAsia"/>
          <w:color w:val="000000"/>
          <w:sz w:val="16"/>
          <w:szCs w:val="16"/>
        </w:rPr>
        <w:tab/>
        <w:t>'name'=&gt;'消息',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'icon'=&gt;'icon iconfont icon-m-news',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'action'=&gt;'index',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'controller'=&gt;'Message'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],</w:t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[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ab/>
      </w:r>
      <w:r w:rsidRPr="004A46A8">
        <w:rPr>
          <w:rFonts w:ascii="宋体" w:hAnsi="宋体" w:hint="eastAsia"/>
          <w:color w:val="000000"/>
          <w:sz w:val="16"/>
          <w:szCs w:val="16"/>
        </w:rPr>
        <w:tab/>
      </w:r>
      <w:r w:rsidRPr="004A46A8">
        <w:rPr>
          <w:rFonts w:ascii="宋体" w:hAnsi="宋体" w:hint="eastAsia"/>
          <w:color w:val="000000"/>
          <w:sz w:val="16"/>
          <w:szCs w:val="16"/>
        </w:rPr>
        <w:tab/>
      </w:r>
      <w:r w:rsidRPr="004A46A8">
        <w:rPr>
          <w:rFonts w:ascii="宋体" w:hAnsi="宋体" w:hint="eastAsia"/>
          <w:color w:val="000000"/>
          <w:sz w:val="16"/>
          <w:szCs w:val="16"/>
        </w:rPr>
        <w:tab/>
        <w:t>'name'=&gt;'发现',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'icon'=&gt;'icon iconfont icon-m-Find',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'action'=&gt;'index',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'controller'=&gt;'Find'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],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[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ab/>
      </w:r>
      <w:r w:rsidRPr="004A46A8">
        <w:rPr>
          <w:rFonts w:ascii="宋体" w:hAnsi="宋体" w:hint="eastAsia"/>
          <w:color w:val="000000"/>
          <w:sz w:val="16"/>
          <w:szCs w:val="16"/>
        </w:rPr>
        <w:tab/>
      </w:r>
      <w:r w:rsidRPr="004A46A8">
        <w:rPr>
          <w:rFonts w:ascii="宋体" w:hAnsi="宋体" w:hint="eastAsia"/>
          <w:color w:val="000000"/>
          <w:sz w:val="16"/>
          <w:szCs w:val="16"/>
        </w:rPr>
        <w:tab/>
      </w:r>
      <w:r w:rsidRPr="004A46A8">
        <w:rPr>
          <w:rFonts w:ascii="宋体" w:hAnsi="宋体" w:hint="eastAsia"/>
          <w:color w:val="000000"/>
          <w:sz w:val="16"/>
          <w:szCs w:val="16"/>
        </w:rPr>
        <w:tab/>
        <w:t>'name'=&gt;'训练营',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'icon'=&gt;'icon iconfont icon-m-TrainingCamp2',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'action'=&gt;'index',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'controller'=&gt;'Camp'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],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[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ab/>
      </w:r>
      <w:r w:rsidRPr="004A46A8">
        <w:rPr>
          <w:rFonts w:ascii="宋体" w:hAnsi="宋体" w:hint="eastAsia"/>
          <w:color w:val="000000"/>
          <w:sz w:val="16"/>
          <w:szCs w:val="16"/>
        </w:rPr>
        <w:tab/>
      </w:r>
      <w:r w:rsidRPr="004A46A8">
        <w:rPr>
          <w:rFonts w:ascii="宋体" w:hAnsi="宋体" w:hint="eastAsia"/>
          <w:color w:val="000000"/>
          <w:sz w:val="16"/>
          <w:szCs w:val="16"/>
        </w:rPr>
        <w:tab/>
      </w:r>
      <w:r w:rsidRPr="004A46A8">
        <w:rPr>
          <w:rFonts w:ascii="宋体" w:hAnsi="宋体" w:hint="eastAsia"/>
          <w:color w:val="000000"/>
          <w:sz w:val="16"/>
          <w:szCs w:val="16"/>
        </w:rPr>
        <w:tab/>
        <w:t>'name'=&gt;'我的',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'icon'=&gt;'icon iconfont icon-m-mine',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'action'=&gt;'index',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'controller'=&gt;'Member'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],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$this-&gt;assign('footMenu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footMenu);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>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 xml:space="preserve">protected function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nologin(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// $this-&gt;redirect('Test/index');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/*$result = $this-&gt;is_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weixin(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 xml:space="preserve"> * if($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result){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$WechatService = new WechatService;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 xml:space="preserve">$callback =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url(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'login/wxlogin','','', true);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$this-&gt;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redirect(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$WechatService -&gt; oauthredirect($callback));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}else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ab/>
      </w:r>
      <w:r w:rsidRPr="004A46A8">
        <w:rPr>
          <w:rFonts w:ascii="宋体" w:hAnsi="宋体" w:hint="eastAsia"/>
          <w:color w:val="000000"/>
          <w:sz w:val="16"/>
          <w:szCs w:val="16"/>
        </w:rPr>
        <w:tab/>
      </w:r>
      <w:r w:rsidRPr="004A46A8">
        <w:rPr>
          <w:rFonts w:ascii="宋体" w:hAnsi="宋体" w:hint="eastAsia"/>
          <w:color w:val="000000"/>
          <w:sz w:val="16"/>
          <w:szCs w:val="16"/>
        </w:rPr>
        <w:tab/>
        <w:t>$memberInfo = ['id'=&gt;-1,'member'=&gt;'游客','hp'=&gt;0,'level'=&gt;0,'avatar'=&gt;'/static/default/avatar.png','nickname'=&gt;'游客'];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unset($memberInfo['password']);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 xml:space="preserve">    </w:t>
      </w:r>
      <w:r w:rsidRPr="004A46A8">
        <w:rPr>
          <w:rFonts w:ascii="宋体" w:hAnsi="宋体"/>
          <w:color w:val="000000"/>
          <w:sz w:val="16"/>
          <w:szCs w:val="16"/>
        </w:rPr>
        <w:tab/>
        <w:t>$cookie = md5($memberInfo['id'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].$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memberInfo['member'].'hot');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 xml:space="preserve">    </w:t>
      </w:r>
      <w:r w:rsidRPr="004A46A8">
        <w:rPr>
          <w:rFonts w:ascii="宋体" w:hAnsi="宋体"/>
          <w:color w:val="000000"/>
          <w:sz w:val="16"/>
          <w:szCs w:val="16"/>
        </w:rPr>
        <w:tab/>
        <w:t>cookie('member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',md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5($memberInfo['id'].$memberInfo['member'].'hot'));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 xml:space="preserve">$re =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session(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'memberInfo',$memberInfo , 'think');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lastRenderedPageBreak/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$url = cookie('url');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if($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re){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$this-&gt;redirect($url);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}else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</w:t>
      </w:r>
      <w:r w:rsidRPr="004A46A8">
        <w:rPr>
          <w:rFonts w:ascii="宋体" w:hAnsi="宋体"/>
          <w:color w:val="000000"/>
          <w:sz w:val="16"/>
          <w:szCs w:val="16"/>
        </w:rPr>
        <w:tab/>
        <w:t>$this-&gt;redirect('Index/index');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}*/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if ($this-&gt;is_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weixin(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$wechatS = new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WechatService(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$callback =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url(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'frontend/login/wxlogin', '', '', true);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$this-&gt;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redirect( 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wechatS-&gt;oauthredirect($callback) 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 else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 xml:space="preserve">    //echo 'other';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Cookie::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set('mid', 0);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$member = [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'id' =&gt; 0,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 xml:space="preserve">                'member' =&gt; '游客',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 xml:space="preserve">                'nickname' =&gt; '游客',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'avatar' =&gt; '/static/default/avatar.png',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'hp' =&gt; 0,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'level' =&gt; 0,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'telephone' =&gt;'',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'email' =&gt;'',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'realname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'  =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&gt;'',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'province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'  =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&gt;'',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'city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'  =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&gt;'',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'area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'  =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&gt;'',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'location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'  =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&gt;'',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'sex'   =&gt;0,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'height'    =&gt;0,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'weight'    =&gt;0,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'charater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'  =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&gt;'',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'shoe_code' =&gt;0,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'birthday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'  =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&gt;'0000-00-00',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'create_time'=&gt;0,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'pid'   =&gt;0,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'hp'    =&gt;0,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'cert_id'   =&gt;0,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'score' =&gt;0,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'flow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'  =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&gt;0,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'balance'   =&gt;0,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'remarks'   =&gt;0,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'hot_id'=&gt;00000000,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cookie(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'mid', 0);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cookie(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'member', md5($member['id'].$member['member'].config('salekey')) 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session(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'memberInfo', $member, 'think');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if (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session(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'memberInfo', '', 'think'))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</w:t>
      </w:r>
      <w:r w:rsidRPr="004A46A8">
        <w:rPr>
          <w:rFonts w:ascii="宋体" w:hAnsi="宋体"/>
          <w:color w:val="000000"/>
          <w:sz w:val="16"/>
          <w:szCs w:val="16"/>
        </w:rPr>
        <w:tab/>
        <w:t>$url = cookie('url');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</w:t>
      </w:r>
      <w:r w:rsidRPr="004A46A8">
        <w:rPr>
          <w:rFonts w:ascii="宋体" w:hAnsi="宋体"/>
          <w:color w:val="000000"/>
          <w:sz w:val="16"/>
          <w:szCs w:val="16"/>
        </w:rPr>
        <w:tab/>
        <w:t>cookie('url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',null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lastRenderedPageBreak/>
        <w:t xml:space="preserve">                $this-&gt;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redirect( 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url 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} else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$this-&gt;redirect('frontend/Index/index');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>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ab/>
        <w:t>// 判断是否</w:t>
      </w:r>
      <w:proofErr w:type="gramStart"/>
      <w:r w:rsidRPr="004A46A8">
        <w:rPr>
          <w:rFonts w:ascii="宋体" w:hAnsi="宋体" w:hint="eastAsia"/>
          <w:color w:val="000000"/>
          <w:sz w:val="16"/>
          <w:szCs w:val="16"/>
        </w:rPr>
        <w:t>是微信浏览器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>function is_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weixin(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 xml:space="preserve">) { 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 xml:space="preserve">    if (strpos($_SERVER['HTTP_USER_AGENT'], 'MicroMessenger'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) !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 xml:space="preserve">== false) { 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ab/>
        <w:t xml:space="preserve">        // 微信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true;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 xml:space="preserve">    } else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false;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>}</w:t>
      </w:r>
    </w:p>
    <w:p w:rsid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>}</w:t>
      </w:r>
    </w:p>
    <w:p w:rsid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>
        <w:rPr>
          <w:rFonts w:ascii="宋体" w:hAnsi="宋体" w:hint="eastAsia"/>
          <w:color w:val="000000"/>
          <w:sz w:val="16"/>
          <w:szCs w:val="16"/>
        </w:rPr>
        <w:t>类文件：</w:t>
      </w:r>
      <w:r w:rsidRPr="004A46A8">
        <w:rPr>
          <w:rFonts w:ascii="宋体" w:hAnsi="宋体"/>
          <w:color w:val="000000"/>
          <w:sz w:val="16"/>
          <w:szCs w:val="16"/>
        </w:rPr>
        <w:t>use app\service\CampService;</w:t>
      </w:r>
    </w:p>
    <w:p w:rsid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proofErr w:type="gramStart"/>
      <w:r w:rsidRPr="004A46A8">
        <w:rPr>
          <w:rFonts w:ascii="宋体" w:hAnsi="宋体"/>
          <w:color w:val="000000"/>
          <w:sz w:val="16"/>
          <w:szCs w:val="16"/>
        </w:rPr>
        <w:t>&lt;?php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>namespace app\service;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>use app\model\Camp;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>use app\common\validate\CampVal;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>use think\Db;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>use app\common\validate\CampCommentVal;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>use app\model\CampMember;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>class CampService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public $Camp;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public function __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construct(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$this-&gt;Camp = new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Camp(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public function getCampList($map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=[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],$page = 1,$paginate = 10,$order='')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$res = $this-&gt;Camp-&gt;where($map)-&gt;where(['status'=&gt;1])-&gt;order($order)-&gt;page($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page,$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paginate)-&gt;select();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if($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res){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$result = $res-&gt;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toArray(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$result;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}else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$res;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getCampListByPage( 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map=[],$paginate=10, $order=''){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$res = $this-&gt;Camp-&gt;where($map)-&gt;where(['status'=&gt;1])-&gt;order($order)-&gt;paginate($paginate);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lastRenderedPageBreak/>
        <w:t xml:space="preserve">        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if($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res){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$result = $res-&gt;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toArray(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$result;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}else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$res;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/**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 xml:space="preserve">     * 读取资源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*/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public function getCampInfo($id)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$res = $this-&gt;Camp-&gt;get($id);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if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(!$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res)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false;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return $res-&gt;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toArray(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public function getOneCamp($map)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$res =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Camp::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get($map);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if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(!$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res)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false;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$result = $res-&gt;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toArray(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 xml:space="preserve">); 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$result['check_status'] = $res-&gt;getData('status');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return $result;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/**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 xml:space="preserve">     * 更新资源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*/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public function updateCamp($request)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$model = new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Camp(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$result = $model-&gt;validate('CampVal.edit')-&gt;isUpdate(true)-&gt;save($request);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if (false === $result)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['code' =&gt; 100, 'msg' =&gt; $model-&gt;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getError(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 else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['code' =&gt; 200, 'msg' =&gt; __lang('MSG_200'), 'data' =&gt; $request['id']];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public function SoftDeleteCamp($id)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$res = $this-&gt;Camp-&gt;destroy($id);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return $res;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lastRenderedPageBreak/>
        <w:t xml:space="preserve">    /**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 xml:space="preserve">     * 创建资源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*/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public function createCamp($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request){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 xml:space="preserve">        // 一个人只能创建一个训练营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if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( 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this-&gt;hasCreateCamp($request['member_id']) ){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 xml:space="preserve">            return [ 'msg' =&gt; '一个会员只能创建一个训练营', 'code' =&gt; 100 ];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$model = new Camp;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$result = $model-&gt;validate('CampVal.add')-&gt;save($request);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if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( false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 xml:space="preserve"> === $result 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['code' =&gt; 100, 'msg' =&gt; $model-&gt;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getError(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 xml:space="preserve">        // 保存camp_member 关联记录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//dump($model-&gt;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getLastInsID(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$lastInsId = $model-&gt;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getLastInsID(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$campMemberDb =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Db::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name('camp_member');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$campMemberData = [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'camp' =&gt; $request['camp'],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'camp_id' =&gt; $lastInsId,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'member' =&gt; $request['realname'],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'member_id' =&gt; $request['member_id'],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 xml:space="preserve">            'remarks' =&gt; '创建训练营',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'type' =&gt; 4,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'status' =&gt; 1,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'create_time' =&gt;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time(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'update_time' =&gt;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time(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$addCampMember = $campMemberDb-&gt;insert($campMemberData);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if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(!$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addCampMember)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Camp::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destroy($lastInsId);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['msg' =&gt; __lang('MSG_403'), 'code' =&gt; 100];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return [ 'code' =&gt; 200, 'msg' =&gt; __lang('MSG_200'), 'data' =&gt; 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lastInsId ]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/**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 xml:space="preserve">     * 判断是否已创建训练营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*/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public function hasCreateCamp($member_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id){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$res =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Camp::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get(['member_id' =&gt; $member_id]);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if ($res)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$res-&gt;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toArray(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 else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false;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/**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lastRenderedPageBreak/>
        <w:t xml:space="preserve">     * 返回权限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*/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public function isPower($camp_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id,$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member_id){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$is_power = db('camp_member')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    -&gt;where(['member_id'=&gt;$member_id,'camp_id'=&gt;$camp_id,'status'=&gt;1])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    // 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where(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function ($query)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            // $query-&gt;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where(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'type', 2)-&gt;whereor('type', 3)-&gt;whereor('type',4);})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    -&gt;value('type');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return $is_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power?$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is_power:0;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 xml:space="preserve">    // 获取训练营资质证明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public function getCampCert($campid)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$certlist = db('cert')-&gt;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where(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['camp_id' =&gt; $campid])-&gt;select();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$campCert = [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'cert' =&gt; '',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'fr' =&gt; ['cert_no' =&gt; '', 'photo_positive' =&gt; ''],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'cjz' =&gt; ['cert_no' =&gt; '', 'photo_positive' =&gt; ''],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'other' =&gt; ''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if ($certlist)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foreach ($certlist as $val)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switch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( 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val['cert_type'] 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    case 1: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        if ($val['member_id'])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            $campCert['cjz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'][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'cert_no'] = $val['cert_no'];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            $campCert['cjz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'][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'photo_positive'] = $val['photo_positive'];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        } else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            $campCert['fr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'][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'cert_no'] = $val['cert_no'];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            $campCert['fr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'][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'photo_positive'] = $val['photo_positive'];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        break;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    case 4: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        $campCert['cert'] = $val['photo_positive'];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        break;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    default: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        $campCert['other'] = $val['photo_positive'];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return $campCert;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 xml:space="preserve">    // 获取训练营评论列表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getCampCommentListByPage(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$map,$paginate = 10){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lastRenderedPageBreak/>
        <w:t xml:space="preserve">        $CampCommentModel = new \app\model\CampComment;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$result = $CampCommentModel-&gt;where($map)-&gt;paginate($paginate);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if($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result){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$result-&gt;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toArray(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}else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$result;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 xml:space="preserve">    // 评论训练营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public function createCampComment($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data){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$CampCommentModel = new \app\model\CampComment;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$validate = validate('CampCommentVal');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if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(!$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validate-&gt;check($data)){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['msg' =&gt; $validate-&gt;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getError(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), 'code' =&gt; 200];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$result = $CampCommentModel-&gt;save($data);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if($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result){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 xml:space="preserve">            return ['msg' =&gt; "评论成功", 'code' =&gt; 200];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}else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 xml:space="preserve">            return ['msg' =&gt;"评论失败", 'code' =&gt; 100];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public function getCampMemberInfo($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map){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$CampMemberModel = new CampMember;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$isMember = $this-&gt;CampService-&gt;where($map)-&gt;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find(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return $isMember;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>}</w:t>
      </w:r>
    </w:p>
    <w:p w:rsid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Default="004A46A8" w:rsidP="004559BB">
      <w:pPr>
        <w:spacing w:line="280" w:lineRule="exact"/>
        <w:rPr>
          <w:rFonts w:ascii="宋体" w:hAnsi="宋体" w:hint="eastAsia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>
        <w:rPr>
          <w:rFonts w:ascii="宋体" w:hAnsi="宋体" w:hint="eastAsia"/>
          <w:color w:val="000000"/>
          <w:sz w:val="16"/>
          <w:szCs w:val="16"/>
        </w:rPr>
        <w:t>类文件：</w:t>
      </w:r>
      <w:r w:rsidRPr="004A46A8">
        <w:rPr>
          <w:rFonts w:ascii="宋体" w:hAnsi="宋体"/>
          <w:color w:val="000000"/>
          <w:sz w:val="16"/>
          <w:szCs w:val="16"/>
        </w:rPr>
        <w:t>use app\service\CoachService;</w:t>
      </w:r>
    </w:p>
    <w:p w:rsid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proofErr w:type="gramStart"/>
      <w:r w:rsidRPr="004A46A8">
        <w:rPr>
          <w:rFonts w:ascii="宋体" w:hAnsi="宋体"/>
          <w:color w:val="000000"/>
          <w:sz w:val="16"/>
          <w:szCs w:val="16"/>
        </w:rPr>
        <w:t>&lt;?php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 xml:space="preserve"> 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>namespace app\service;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>use app\model\Coach;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>use app\common\validate\CoachVal;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>use app\model\Grade;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>use app\model\GradeMember;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>use think\Db;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class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CoachService{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>private $CoachModel;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>public function __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construct(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 xml:space="preserve">$this-&gt;CoachModel = new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Coach(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$this-&gt;gradeMemberModel = new GradeMember;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>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lastRenderedPageBreak/>
        <w:tab/>
        <w:t>/**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ab/>
        <w:t xml:space="preserve"> * 查询教练信息&amp;&amp;关联member表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 xml:space="preserve"> */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>public function coachInfo($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map){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$res =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Coach::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with('member')-&gt;where($map)-&gt;find();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if($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res){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$result = $res-&gt;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toArray(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$result['status_num'] = $res-&gt;getData('status');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$result;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}else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$res;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>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>/**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ab/>
        <w:t xml:space="preserve"> * 申请成为教练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 xml:space="preserve"> */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>public function createCoach($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request){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$model = new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Coach(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$result = $model-&gt;validate('CoachVal')-&gt;save($request);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if ($result === false)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['code' =&gt; 100, 'msg' =&gt; $model-&gt;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getError(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}else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['code'=&gt;200,'msg'=&gt;__lang('MSG_200'),'data'=&gt; $model-&gt;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getLastInsID(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 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>/**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ab/>
        <w:t xml:space="preserve"> * 教练更改资料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 xml:space="preserve"> */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>public function updateCoach($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request,$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id)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$model = new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Coach(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$result = $model-&gt;validate('CoachVal')-&gt;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save(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$request, ['id' =&gt; $id]);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if ($result === false)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['code' =&gt; 100, 'msg' =&gt; $model-&gt;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getError(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 else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['code' =&gt; 200, 'msg' =&gt; __lang('MSG_200')];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 xml:space="preserve">    // 教练列表 分页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getCoachListByPage( 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map=[],$order='',$paginate = 10)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$res =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Coach::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with('member')-&gt;where($map)-&gt;order($order)-&gt;paginate($paginate);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if($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res){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$result = $res-&gt;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toArray(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}else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lastRenderedPageBreak/>
        <w:t xml:space="preserve">            $res;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public function updateCoachStatus($request)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 xml:space="preserve">    $result =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Coach::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update($request);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 xml:space="preserve">    if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(!$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result)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 xml:space="preserve">        return [ 'msg' =&gt; __lang('MSG_400'), 'code' =&gt;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100 ]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}else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['msg' =&gt; __lang('MSG_200'), 'code' =&gt; 200, 'data' =&gt; $result];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public function SoftDeleteCamp($id)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$result =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Coach::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destroy($id);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if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(!$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result)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 xml:space="preserve">        return [ 'msg' =&gt; __lang('MSG_400'), 'code' =&gt;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100 ]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 else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['msg' =&gt; __lang('MSG_200'), 'code' =&gt; 200, 'data' =&gt; $result];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 xml:space="preserve">    // 教练列表 分页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public function getCoachList($map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=[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],$page=1, $paginate = 10, $order='')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$result = $this-&gt;CoachModel-&gt;where($map)-&gt;order($order)-&gt;page($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page,$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paginate)-&gt;select();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if($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result){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$res = $result-&gt;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toArray(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$res;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}else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$result;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 xml:space="preserve">    // 教练列表 分页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public function getCoachListOfCamp($map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=[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],$page = 1, $paginate = 10, $order='camp_member.id desc')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$result =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Db::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view('camp_member','member_id,type')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-&gt;view('coach','*','camp_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member.member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_id=coach.member_id')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-&gt;where($map)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-&gt;order($order)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-&gt;page($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page,$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paginate)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select(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return $result;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lastRenderedPageBreak/>
        <w:t xml:space="preserve">     // 教练列表 分页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public function getCoachListOfCampByPage($map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=[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], $order='camp_member.id desc', $paginate = 10)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$result =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Db::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view('camp_member','member_id,type')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-&gt;view('coach','*','camp_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member.member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_id=coach.member_id')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-&gt;where($map)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-&gt;order($order)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    -&gt;paginate($paginate);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return $result;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public function getCoachInfo($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map){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$res = $this-&gt;CoachModel-&gt;with('member')-&gt;where($map)-&gt;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find(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if($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res){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$result = $res-&gt;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toArray(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$result;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}else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$res;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 xml:space="preserve">    // 教练所在在线班级列表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onlinegradelist(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$coach_id, $camp_id)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$model = new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Grade(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$res = $model-&gt;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where(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['camp_id' =&gt; $camp_id,'coach_id' =&gt; $coach_id, 'status' =&gt; 1])-&gt;select();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if ($res)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$res-&gt;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toArray(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 else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$res;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>}</w:t>
      </w:r>
    </w:p>
    <w:p w:rsid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>
        <w:rPr>
          <w:rFonts w:ascii="宋体" w:hAnsi="宋体" w:hint="eastAsia"/>
          <w:color w:val="000000"/>
          <w:sz w:val="16"/>
          <w:szCs w:val="16"/>
        </w:rPr>
        <w:t>类文件：</w:t>
      </w:r>
      <w:r w:rsidRPr="004A46A8">
        <w:rPr>
          <w:rFonts w:ascii="宋体" w:hAnsi="宋体"/>
          <w:color w:val="000000"/>
          <w:sz w:val="16"/>
          <w:szCs w:val="16"/>
        </w:rPr>
        <w:t>use app\service\ScheduleService;</w:t>
      </w:r>
    </w:p>
    <w:p w:rsid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proofErr w:type="gramStart"/>
      <w:r w:rsidRPr="004A46A8">
        <w:rPr>
          <w:rFonts w:ascii="宋体" w:hAnsi="宋体"/>
          <w:color w:val="000000"/>
          <w:sz w:val="16"/>
          <w:szCs w:val="16"/>
        </w:rPr>
        <w:t>&lt;?php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 xml:space="preserve"> 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>namespace app\service;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>use app\model\Student;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>use app\model\GradeMember;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>use app\model\ScheduleMember;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>use think\Db;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>use app\common\validate\StudentVal;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class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StudentService{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>private $studentModel;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>private $gradeMemberModel;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>private $scheduleMemberModel;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>public function __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construct(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$this-&gt;studentModel = new Student;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$this-&gt;gradeMemberModel = new GradeMember;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lastRenderedPageBreak/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$this-&gt;scheduleMemberModel = new ScheduleMember;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>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>public function getStudentInfo($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map){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$res = $this-&gt;studentModel-&gt;where($map)-&gt;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find(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if($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res){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$result = $res-&gt;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toArray(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return $result;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}else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return $res;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>}</w:t>
      </w:r>
      <w:r w:rsidRPr="004A46A8">
        <w:rPr>
          <w:rFonts w:ascii="宋体" w:hAnsi="宋体"/>
          <w:color w:val="000000"/>
          <w:sz w:val="16"/>
          <w:szCs w:val="16"/>
        </w:rPr>
        <w:tab/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>public function createStudent($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data){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$validate = validate('StudentVal');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if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(!$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validate-&gt;check($data)){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['msg' =&gt; $validate-&gt;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getError(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), 'code' =&gt; 100];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$result = $this-&gt;studentModel-&gt;data($data)-&gt;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save(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if($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result){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return ['code'=&gt;200,'msg'=&gt;'ok','data'=&gt;$result];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}else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return ['code'=&gt;100,'msg'=&gt;$this-&gt;studentModel-&gt;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getError(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>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>public function updateStudent($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data,$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id){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$validate = validate('CampVal');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if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(!$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validate-&gt;check($StudentVal)){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return ['msg' =&gt; $validate-&gt;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getError(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), 'code' =&gt; 100];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$result = $this-&gt;studentModel-&gt;save($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data,[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'id'=&gt;$id]);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if($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result){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return ['code'=&gt;200,'msg'=&gt;'ok','data'=&gt;$result];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}else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return ['code'=&gt;100,'msg'=&gt;$this-&gt;studentModel-&gt;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getError(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>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>/**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ab/>
        <w:t xml:space="preserve"> * </w:t>
      </w:r>
      <w:r w:rsidRPr="004A46A8">
        <w:rPr>
          <w:rFonts w:ascii="宋体" w:hAnsi="宋体" w:hint="eastAsia"/>
          <w:color w:val="000000"/>
          <w:sz w:val="16"/>
          <w:szCs w:val="16"/>
        </w:rPr>
        <w:tab/>
        <w:t>购买课程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 xml:space="preserve"> */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 xml:space="preserve">public function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buyLesson(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$request,$id = false){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ab/>
      </w:r>
      <w:r w:rsidRPr="004A46A8">
        <w:rPr>
          <w:rFonts w:ascii="宋体" w:hAnsi="宋体" w:hint="eastAsia"/>
          <w:color w:val="000000"/>
          <w:sz w:val="16"/>
          <w:szCs w:val="16"/>
        </w:rPr>
        <w:tab/>
        <w:t>//是否完善资料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$is_student = $this-&gt;studentModel-&gt;where(['member_id'=&gt;$this-&gt;memberInfo['id']])-&gt;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find(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if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(!$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is_student){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return false;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if($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id){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lastRenderedPageBreak/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$result = $this-&gt;gradeMemberModel-&gt;save($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request,[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'id'=&gt;$id]);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}else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$result = $this-&gt;gradeMemberModel-&gt;save($request);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if($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result){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return true;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}else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return false;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>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ab/>
        <w:t>// 获取一个教练下的所有学生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 xml:space="preserve">public function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getStudentListOfCoach(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$map,$page = 1,$paginate = 10){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$result = $this-&gt;gradeMemberModel-&gt;where($map)-&gt;page($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page,$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paginate)-&gt;select();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if($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result){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$res = $result-&gt;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toArray(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);return $res;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return $result;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 xml:space="preserve">    // 获取学生班级?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getStudentGradeList(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$map,$page = 1,$paginate = 10){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</w:t>
      </w:r>
      <w:r w:rsidRPr="004A46A8">
        <w:rPr>
          <w:rFonts w:ascii="宋体" w:hAnsi="宋体"/>
          <w:color w:val="000000"/>
          <w:sz w:val="16"/>
          <w:szCs w:val="16"/>
        </w:rPr>
        <w:tab/>
        <w:t>$result = $this-&gt;gradeMemberModel-&gt;where($map)-&gt;page($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page,$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paginate)-&gt;select();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</w:t>
      </w:r>
      <w:r w:rsidRPr="004A46A8">
        <w:rPr>
          <w:rFonts w:ascii="宋体" w:hAnsi="宋体"/>
          <w:color w:val="000000"/>
          <w:sz w:val="16"/>
          <w:szCs w:val="16"/>
        </w:rPr>
        <w:tab/>
        <w:t>if($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result){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$res = $result-&gt;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toArray(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);return $res;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return $result;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 xml:space="preserve">    // 获取课时学生列表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getStudentScheduleList(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$map,$page = 1,$paginate = 10){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</w:t>
      </w:r>
      <w:r w:rsidRPr="004A46A8">
        <w:rPr>
          <w:rFonts w:ascii="宋体" w:hAnsi="宋体"/>
          <w:color w:val="000000"/>
          <w:sz w:val="16"/>
          <w:szCs w:val="16"/>
        </w:rPr>
        <w:tab/>
        <w:t>$result = db('schedule_member')-&gt;where($map)-&gt;page($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page,$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paginate)-&gt;select();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</w:t>
      </w:r>
      <w:r w:rsidRPr="004A46A8">
        <w:rPr>
          <w:rFonts w:ascii="宋体" w:hAnsi="宋体"/>
          <w:color w:val="000000"/>
          <w:sz w:val="16"/>
          <w:szCs w:val="16"/>
        </w:rPr>
        <w:tab/>
        <w:t>if($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result){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$res = $result-&gt;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toArray(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);return $res;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</w:t>
      </w:r>
      <w:r w:rsidRPr="004A46A8">
        <w:rPr>
          <w:rFonts w:ascii="宋体" w:hAnsi="宋体"/>
          <w:color w:val="000000"/>
          <w:sz w:val="16"/>
          <w:szCs w:val="16"/>
        </w:rPr>
        <w:tab/>
        <w:t>return $result;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 xml:space="preserve">    // 获取学生?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getStudentListOfCamp(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$map,$page = 1,$paginate = 10){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</w:t>
      </w:r>
      <w:r w:rsidRPr="004A46A8">
        <w:rPr>
          <w:rFonts w:ascii="宋体" w:hAnsi="宋体"/>
          <w:color w:val="000000"/>
          <w:sz w:val="16"/>
          <w:szCs w:val="16"/>
        </w:rPr>
        <w:tab/>
        <w:t>$result = $this-&gt;gradeMemberModel-&gt;where($map)-&gt;page($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page,$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paginate)-&gt;select();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</w:t>
      </w:r>
      <w:r w:rsidRPr="004A46A8">
        <w:rPr>
          <w:rFonts w:ascii="宋体" w:hAnsi="宋体"/>
          <w:color w:val="000000"/>
          <w:sz w:val="16"/>
          <w:szCs w:val="16"/>
        </w:rPr>
        <w:tab/>
        <w:t>if($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result){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$res = $result-&gt;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toArray(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return $res;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</w:t>
      </w:r>
      <w:r w:rsidRPr="004A46A8">
        <w:rPr>
          <w:rFonts w:ascii="宋体" w:hAnsi="宋体"/>
          <w:color w:val="000000"/>
          <w:sz w:val="16"/>
          <w:szCs w:val="16"/>
        </w:rPr>
        <w:tab/>
        <w:t>return $result;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 xml:space="preserve">     // 获取用户学生列表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lastRenderedPageBreak/>
        <w:t xml:space="preserve">    public function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getStudentList(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$map,$page = 1,$paginate = 10){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$result = $this-&gt;studentModel-&gt;where($map)-&gt;page($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page,$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paginate)-&gt;select();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if($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result){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$res = $result-&gt;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toArray(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return $res;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</w:t>
      </w:r>
      <w:r w:rsidRPr="004A46A8">
        <w:rPr>
          <w:rFonts w:ascii="宋体" w:hAnsi="宋体"/>
          <w:color w:val="000000"/>
          <w:sz w:val="16"/>
          <w:szCs w:val="16"/>
        </w:rPr>
        <w:tab/>
        <w:t>return $result;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 xml:space="preserve">    // 批量更新学生数据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public function saveAllStudent($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students,$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grade_id,$grade){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 xml:space="preserve">    </w:t>
      </w:r>
      <w:r w:rsidRPr="004A46A8">
        <w:rPr>
          <w:rFonts w:ascii="宋体" w:hAnsi="宋体" w:hint="eastAsia"/>
          <w:color w:val="000000"/>
          <w:sz w:val="16"/>
          <w:szCs w:val="16"/>
        </w:rPr>
        <w:tab/>
        <w:t>//重组上课学员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foreach ($students as $key =&gt; $value)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$students[$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key][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'grade_id'] = $grade_id;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    $students[$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key][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'grade'] = $grade;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// dump($students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);die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</w:t>
      </w:r>
      <w:r w:rsidRPr="004A46A8">
        <w:rPr>
          <w:rFonts w:ascii="宋体" w:hAnsi="宋体"/>
          <w:color w:val="000000"/>
          <w:sz w:val="16"/>
          <w:szCs w:val="16"/>
        </w:rPr>
        <w:tab/>
        <w:t>$result = $this-&gt;gradeMemberModel-&gt;saveAll($students);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</w:t>
      </w:r>
      <w:r w:rsidRPr="004A46A8">
        <w:rPr>
          <w:rFonts w:ascii="宋体" w:hAnsi="宋体"/>
          <w:color w:val="000000"/>
          <w:sz w:val="16"/>
          <w:szCs w:val="16"/>
        </w:rPr>
        <w:tab/>
        <w:t>if($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result){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return ['code'=&gt;200,'msg'=&gt;__lang('MSG_200'),'data'=&gt;$result];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}else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return ['code'=&gt;100,'msg'=&gt;$this-&gt;gradeMemberModel-&gt;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getError(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 xml:space="preserve">    // 班级学生变动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public function updateGradeMember($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data,$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id){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$result = $this-&gt;gradeMemberModel-&gt;save($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data,[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'id'=&gt;$id]);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if($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result){</w:t>
      </w:r>
      <w:proofErr w:type="gramEnd"/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return ['code'=&gt;200,'msg'=&gt;'ok','data'=&gt;$result];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}else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return ['code'=&gt;100,'msg'=&gt;$this-&gt;gradeMemberModel-&gt;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getError(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)];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</w:r>
      <w:r w:rsidRPr="004A46A8">
        <w:rPr>
          <w:rFonts w:ascii="宋体" w:hAnsi="宋体"/>
          <w:color w:val="000000"/>
          <w:sz w:val="16"/>
          <w:szCs w:val="16"/>
        </w:rPr>
        <w:tab/>
        <w:t>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A46A8">
        <w:rPr>
          <w:rFonts w:ascii="宋体" w:hAnsi="宋体" w:hint="eastAsia"/>
          <w:color w:val="000000"/>
          <w:sz w:val="16"/>
          <w:szCs w:val="16"/>
        </w:rPr>
        <w:t xml:space="preserve">    // 已上课程+1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setIncFinishedTotal(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$num = 1,$student_id){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</w:t>
      </w:r>
      <w:r w:rsidRPr="004A46A8">
        <w:rPr>
          <w:rFonts w:ascii="宋体" w:hAnsi="宋体"/>
          <w:color w:val="000000"/>
          <w:sz w:val="16"/>
          <w:szCs w:val="16"/>
        </w:rPr>
        <w:tab/>
        <w:t>$this-&gt;studentModel-&gt;where(['id'=&gt;$student_id])-&gt;setInc('finished_total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num);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>public function getStudentListByPage($map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=[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], $order='', $paginate=10) 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 xml:space="preserve">    $result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=  $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this-&gt;studentModel-&gt;where($map)-&gt;order($order)-&gt;paginate($paginate);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 xml:space="preserve">    if($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res){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 xml:space="preserve">           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lastRenderedPageBreak/>
        <w:tab/>
        <w:t xml:space="preserve">        $res = $result-&gt;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toArray(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);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 xml:space="preserve">        return $res;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 xml:space="preserve">    </w:t>
      </w:r>
      <w:proofErr w:type="gramStart"/>
      <w:r w:rsidRPr="004A46A8">
        <w:rPr>
          <w:rFonts w:ascii="宋体" w:hAnsi="宋体"/>
          <w:color w:val="000000"/>
          <w:sz w:val="16"/>
          <w:szCs w:val="16"/>
        </w:rPr>
        <w:t>}else</w:t>
      </w:r>
      <w:proofErr w:type="gramEnd"/>
      <w:r w:rsidRPr="004A46A8">
        <w:rPr>
          <w:rFonts w:ascii="宋体" w:hAnsi="宋体"/>
          <w:color w:val="000000"/>
          <w:sz w:val="16"/>
          <w:szCs w:val="16"/>
        </w:rPr>
        <w:t>{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 xml:space="preserve">        return $result;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ab/>
        <w:t xml:space="preserve">    }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    </w:t>
      </w:r>
    </w:p>
    <w:p w:rsidR="004A46A8" w:rsidRP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 xml:space="preserve">    }</w:t>
      </w:r>
    </w:p>
    <w:p w:rsidR="004A46A8" w:rsidRDefault="004A46A8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A46A8">
        <w:rPr>
          <w:rFonts w:ascii="宋体" w:hAnsi="宋体"/>
          <w:color w:val="000000"/>
          <w:sz w:val="16"/>
          <w:szCs w:val="16"/>
        </w:rPr>
        <w:t>}</w:t>
      </w:r>
    </w:p>
    <w:p w:rsid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rPr>
          <w:rFonts w:ascii="宋体" w:hAnsi="宋体" w:hint="eastAsia"/>
          <w:color w:val="000000"/>
          <w:sz w:val="16"/>
          <w:szCs w:val="16"/>
        </w:rPr>
      </w:pPr>
    </w:p>
    <w:p w:rsid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>
        <w:rPr>
          <w:rFonts w:ascii="宋体" w:hAnsi="宋体" w:hint="eastAsia"/>
          <w:color w:val="000000"/>
          <w:sz w:val="16"/>
          <w:szCs w:val="16"/>
        </w:rPr>
        <w:t>类文件</w:t>
      </w:r>
      <w:r w:rsidRPr="009A5F5A">
        <w:rPr>
          <w:rFonts w:ascii="宋体" w:hAnsi="宋体"/>
          <w:color w:val="000000"/>
          <w:sz w:val="16"/>
          <w:szCs w:val="16"/>
        </w:rPr>
        <w:t>use app\service\SystemService;</w:t>
      </w:r>
    </w:p>
    <w:p w:rsid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proofErr w:type="gramStart"/>
      <w:r w:rsidRPr="009A5F5A">
        <w:rPr>
          <w:rFonts w:ascii="宋体" w:hAnsi="宋体"/>
          <w:color w:val="000000"/>
          <w:sz w:val="16"/>
          <w:szCs w:val="16"/>
        </w:rPr>
        <w:t>&lt;?php</w:t>
      </w:r>
      <w:proofErr w:type="gramEnd"/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>// 系统service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>namespace app\service;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>use think\Lang;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>class SystemService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 xml:space="preserve">    // 2017/7/18 获取站点数据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public static function 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getSite(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return db('setting')-&gt;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where(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'id', 1)-&gt;find();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 xml:space="preserve">    // 2017/7/18 设置站点数据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public static function setSite($posts)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$id = $posts['id'];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$data = [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'sitename' =&gt; $posts['sitename'],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'title' =&gt; $posts['title'],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'keywords' =&gt; $posts['keywords'],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'description' =&gt; $posts['description'],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'footer' =&gt; $posts['footer'],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'wxappid' =&gt; $posts['wxappid'],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'wxsecret' =&gt; $posts['wxsecret'],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'level1' =&gt; $posts['level1'],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'level2' =&gt; $posts['level2'],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'vip1' =&gt; $posts['vip1'],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'vip2' =&gt; $posts['vip2'],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'vip3' =&gt; $posts['vip3'],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'vip4' =&gt; $posts['vip4'],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'vip5' =&gt; $posts['vip5'],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'lrss' =&gt; $posts['lrss'],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'lrcs' =&gt; $posts['lrcs']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];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$result = db('setting')-&gt;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where(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'id', $id)-&gt;update($data);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return $result;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 xml:space="preserve">    // 获取公众号信息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public static function 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getWxApp(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$res = db('setting')-&gt;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where(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'id', 1)-&gt;field(['wxappid', 'wxsecret'])-&gt;find();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if 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(!$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res)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return false;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return $res;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}</w:t>
      </w:r>
    </w:p>
    <w:p w:rsid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>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>
        <w:rPr>
          <w:rFonts w:ascii="宋体" w:hAnsi="宋体" w:hint="eastAsia"/>
          <w:color w:val="000000"/>
          <w:sz w:val="16"/>
          <w:szCs w:val="16"/>
        </w:rPr>
        <w:t>类文件</w:t>
      </w:r>
      <w:r w:rsidRPr="009A5F5A">
        <w:rPr>
          <w:rFonts w:ascii="宋体" w:hAnsi="宋体"/>
          <w:color w:val="000000"/>
          <w:sz w:val="16"/>
          <w:szCs w:val="16"/>
        </w:rPr>
        <w:t>use app\service\MemberService;</w:t>
      </w:r>
    </w:p>
    <w:p w:rsid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proofErr w:type="gramStart"/>
      <w:r w:rsidRPr="009A5F5A">
        <w:rPr>
          <w:rFonts w:ascii="宋体" w:hAnsi="宋体"/>
          <w:color w:val="000000"/>
          <w:sz w:val="16"/>
          <w:szCs w:val="16"/>
        </w:rPr>
        <w:t>&lt;?php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 xml:space="preserve"> 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>namespace app\service;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>use app\model\Camp;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>use app\model\Coach;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>use app\model\Member;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>use app\common\validate\MemberVal;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class 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MemberService{</w:t>
      </w:r>
      <w:proofErr w:type="gramEnd"/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  <w:t>private $memberModel;</w:t>
      </w:r>
      <w:r w:rsidRPr="009A5F5A">
        <w:rPr>
          <w:rFonts w:ascii="宋体" w:hAnsi="宋体"/>
          <w:color w:val="000000"/>
          <w:sz w:val="16"/>
          <w:szCs w:val="16"/>
        </w:rPr>
        <w:tab/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  <w:t>public function __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construct(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$this-&gt;memberModel = new Member;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  <w:t>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ab/>
        <w:t>// 获取会员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  <w:t>public function getMemberInfo($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map){</w:t>
      </w:r>
      <w:proofErr w:type="gramEnd"/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$result = $this-&gt;memberModel-&gt;where($map)-&gt;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find(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if($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result){</w:t>
      </w:r>
      <w:proofErr w:type="gramEnd"/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$res = $result-&gt;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toArray(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return $res;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return $result;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  <w:t>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ab/>
        <w:t>//获取资源列表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  <w:t>public function getMemberList($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map){</w:t>
      </w:r>
      <w:proofErr w:type="gramEnd"/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$result = $this-&gt;memberModel-&gt;where($map)-&gt;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select(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if($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result){</w:t>
      </w:r>
      <w:proofErr w:type="gramEnd"/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$res = $result-&gt;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toArray(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return $res;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return $result;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  <w:t>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ab/>
        <w:t>//修改会员资料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  <w:t>public function updateMemberInfo($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request,$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id){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ab/>
      </w:r>
      <w:r w:rsidRPr="009A5F5A">
        <w:rPr>
          <w:rFonts w:ascii="宋体" w:hAnsi="宋体" w:hint="eastAsia"/>
          <w:color w:val="000000"/>
          <w:sz w:val="16"/>
          <w:szCs w:val="16"/>
        </w:rPr>
        <w:tab/>
        <w:t>//验证规则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$validate = validate('MemberVal');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if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(!$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validate-&gt;scene('edit')-&gt;check($request)){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return ['msg'=&gt;$validate-&gt;getError(),'code'=&gt;100];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lastRenderedPageBreak/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$result = $this-&gt;memberModel-&gt;allowField(true)-&gt;save($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request,[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'id'=&gt;$id]);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if(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$result ===false){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return ['msg'=&gt;$this-&gt;memberModel-&gt;getError(),'code'=&gt;100];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}else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return ['msg'=&gt;__lang('MSG_200'),'code'=&gt;200,'data'=&gt;$result];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}</w:t>
      </w:r>
      <w:r w:rsidRPr="009A5F5A">
        <w:rPr>
          <w:rFonts w:ascii="宋体" w:hAnsi="宋体"/>
          <w:color w:val="000000"/>
          <w:sz w:val="16"/>
          <w:szCs w:val="16"/>
        </w:rPr>
        <w:tab/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  <w:t>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ab/>
        <w:t>//新建会员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  <w:t>public function saveMemberInfo($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request){</w:t>
      </w:r>
      <w:proofErr w:type="gramEnd"/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ab/>
      </w:r>
      <w:r w:rsidRPr="009A5F5A">
        <w:rPr>
          <w:rFonts w:ascii="宋体" w:hAnsi="宋体" w:hint="eastAsia"/>
          <w:color w:val="000000"/>
          <w:sz w:val="16"/>
          <w:szCs w:val="16"/>
        </w:rPr>
        <w:tab/>
        <w:t>// 生成一个随机id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$hot_id = $this-&gt;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getHotID(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 xml:space="preserve">$MemberModel = new 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Member(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$request['password'] = passwd($request['password']);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$request['repassword'] = passwd($request['repassword']);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$request['hot_id'] = $hot_id;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if 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(!isset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($request['avatar']))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$request['avatar'] = '/static/default/avatar.png';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 xml:space="preserve">        //验证规则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$res = $MemberModel-&gt;validate('MemberVal.add')-&gt;allowField(true)-&gt;save($request);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if ($res === false)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 xml:space="preserve">    //dump($MemberModel-&gt;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getError(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return [ 'code' =&gt; 100, 'msg' =&gt; $MemberModel-&gt;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getError(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 ];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} else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 xml:space="preserve">    $login = $this-&gt;saveLogin($MemberModel-&gt;id);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 xml:space="preserve">    if ($login)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 xml:space="preserve">        return ['code' =&gt; 200, 'msg' =&gt; __lang('MSG_200')];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} else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ab/>
      </w:r>
      <w:r w:rsidRPr="009A5F5A">
        <w:rPr>
          <w:rFonts w:ascii="宋体" w:hAnsi="宋体" w:hint="eastAsia"/>
          <w:color w:val="000000"/>
          <w:sz w:val="16"/>
          <w:szCs w:val="16"/>
        </w:rPr>
        <w:tab/>
        <w:t xml:space="preserve">        return ['code' =&gt; 100, 'msg' =&gt; '请重新登陆'];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  <w:t>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ab/>
        <w:t>// 生成一个随机id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  <w:t xml:space="preserve">private function 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getHotID(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$hot_id = 10000000+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rand(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00000001,99999999);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 xml:space="preserve">$MemberModel = new 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Member(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$is_hot = $MemberModel-&gt;where(['hot_id'=&gt;$hot_id])-&gt;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find(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if($is_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hot){</w:t>
      </w:r>
      <w:proofErr w:type="gramEnd"/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$this-&gt;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getHotID(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}else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return $hot_id;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  <w:t>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ab/>
        <w:t>// 会员登录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  <w:t>public function login($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username,$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password){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$result = $this-&gt;memberModel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-&gt;where(['password'=&gt; passwd($password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) ]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-&gt;where(function($query) use ($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username){</w:t>
      </w:r>
      <w:proofErr w:type="gramEnd"/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$query-&gt;where('member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username)-&gt;whereOr('telephone',$username);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})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-&gt;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find(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return $result['id'];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  <w:t>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ab/>
        <w:t>// 会员登录状态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  <w:t>public function saveLogin($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id){</w:t>
      </w:r>
      <w:proofErr w:type="gramEnd"/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$member = $this-&gt;getMemberInfo(['id'=&gt;$id]);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unset($member['password']);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cookie(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'mid', $member['id']);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cookie('member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',md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5($member['id'].$member['member'].config('salekey')));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session('memberInfo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',$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member,'think');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if 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( session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('memberInfo', '', 'think') )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return true;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} else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return false;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  <w:t>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ab/>
        <w:t>// 获取组织列表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  <w:t>public function getMyGroup($member_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id){</w:t>
      </w:r>
      <w:proofErr w:type="gramEnd"/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$result = [];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$pidArr = $this-&gt;memberModel-&gt;where(['pid'=&gt;$member_id])-&gt;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select(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if($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pidArr){</w:t>
      </w:r>
      <w:proofErr w:type="gramEnd"/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$arr = $pidArr-&gt;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toArray(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$result = $this-&gt;getGroupTree($arr,0);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return $result;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  <w:t>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  <w:t>private function getGroupTree($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arr,$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times){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$times++;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if(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$times &lt; 4)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foreach ($arr as $key =&gt; $value)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$result = $this-&gt;memberModel-&gt;where(['pid'=&gt;$value['id']])-&gt;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select(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$arr[$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key][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'groupList'] = $result-&gt;toArray();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$arr[$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key][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'count'] = count($result-&gt;toArray());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// if($times&lt;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3){</w:t>
      </w:r>
      <w:proofErr w:type="gramEnd"/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 xml:space="preserve">// </w:t>
      </w:r>
      <w:r w:rsidRPr="009A5F5A">
        <w:rPr>
          <w:rFonts w:ascii="宋体" w:hAnsi="宋体"/>
          <w:color w:val="000000"/>
          <w:sz w:val="16"/>
          <w:szCs w:val="16"/>
        </w:rPr>
        <w:tab/>
        <w:t>foreach ($arr[$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key][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'groupList'] as $k =&gt; $val)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 xml:space="preserve">// </w:t>
      </w:r>
      <w:r w:rsidRPr="009A5F5A">
        <w:rPr>
          <w:rFonts w:ascii="宋体" w:hAnsi="宋体"/>
          <w:color w:val="000000"/>
          <w:sz w:val="16"/>
          <w:szCs w:val="16"/>
        </w:rPr>
        <w:tab/>
        <w:t>$result = $this-&gt;memberModel-&gt;where(['pid'=&gt;$val['id']])-&gt;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select(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 xml:space="preserve">// </w:t>
      </w:r>
      <w:r w:rsidRPr="009A5F5A">
        <w:rPr>
          <w:rFonts w:ascii="宋体" w:hAnsi="宋体"/>
          <w:color w:val="000000"/>
          <w:sz w:val="16"/>
          <w:szCs w:val="16"/>
        </w:rPr>
        <w:tab/>
        <w:t>$arr[$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key][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'groupList'][$key]['groupList'] = $result-&gt;toArray();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 xml:space="preserve">// </w:t>
      </w:r>
      <w:r w:rsidRPr="009A5F5A">
        <w:rPr>
          <w:rFonts w:ascii="宋体" w:hAnsi="宋体"/>
          <w:color w:val="000000"/>
          <w:sz w:val="16"/>
          <w:szCs w:val="16"/>
        </w:rPr>
        <w:tab/>
        <w:t>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lastRenderedPageBreak/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// 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$arr[$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key][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'groupList'] = $this-&gt;getGroupTree($arr[$key]['groupList'],$times);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}</w:t>
      </w:r>
      <w:r w:rsidRPr="009A5F5A">
        <w:rPr>
          <w:rFonts w:ascii="宋体" w:hAnsi="宋体"/>
          <w:color w:val="000000"/>
          <w:sz w:val="16"/>
          <w:szCs w:val="16"/>
        </w:rPr>
        <w:tab/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return $arr;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  <w:t>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  <w:t>public function isFieldRegister($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field,$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value){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$result = $this-&gt;memberModel-&gt;where([$field=&gt;$value])-&gt;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find(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  <w:r w:rsidRPr="009A5F5A">
        <w:rPr>
          <w:rFonts w:ascii="宋体" w:hAnsi="宋体"/>
          <w:color w:val="000000"/>
          <w:sz w:val="16"/>
          <w:szCs w:val="16"/>
        </w:rPr>
        <w:tab/>
        <w:t>return $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result?1:0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  <w:t>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ab/>
        <w:t>// 查询会员是否有教练身份数据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  <w:t>public function hasCoach($memberid)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  <w:t xml:space="preserve">     $model = new 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Coach(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  <w:t xml:space="preserve">     $res = $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model::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get(['member_id'=&gt;$memberid]);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  <w:t xml:space="preserve">     if ($res)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 $return = $res-&gt;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toArray(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 xml:space="preserve">             $return['check_status'] =  $model::get(['member_id'=&gt;$memberid])-&gt;getData('status'); //审核状态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} else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  <w:t xml:space="preserve">         $return = 0;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ab/>
        <w:t xml:space="preserve">     return $return;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public function hasCamp($memberid)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$model = new 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Camp(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$res = $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model::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get(['member_id' =&gt; $memberid]);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if ($res)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$return = $res-&gt;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toArray(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 xml:space="preserve">            $return['check_status'] = $model::get(['member_id' =&gt; $memberid])-&gt;getData('status'); //审核状态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}else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 xml:space="preserve">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$return = 0;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return $return;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}</w:t>
      </w:r>
    </w:p>
    <w:p w:rsid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>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C96434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>
        <w:rPr>
          <w:rFonts w:ascii="宋体" w:hAnsi="宋体" w:hint="eastAsia"/>
          <w:color w:val="000000"/>
          <w:sz w:val="16"/>
          <w:szCs w:val="16"/>
        </w:rPr>
        <w:t>类文件</w:t>
      </w:r>
      <w:r w:rsidRPr="009A5F5A">
        <w:rPr>
          <w:rFonts w:ascii="宋体" w:hAnsi="宋体"/>
          <w:color w:val="000000"/>
          <w:sz w:val="16"/>
          <w:szCs w:val="16"/>
        </w:rPr>
        <w:t>use app\service\WechatService;</w:t>
      </w:r>
    </w:p>
    <w:p w:rsid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proofErr w:type="gramStart"/>
      <w:r w:rsidRPr="009A5F5A">
        <w:rPr>
          <w:rFonts w:ascii="宋体" w:hAnsi="宋体"/>
          <w:color w:val="000000"/>
          <w:sz w:val="16"/>
          <w:szCs w:val="16"/>
        </w:rPr>
        <w:t>&lt;?php</w:t>
      </w:r>
      <w:proofErr w:type="gramEnd"/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>namespace app\service;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>use wechatsdk\TPwechat;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>class WechatService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>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public $options;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public function __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construct(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lastRenderedPageBreak/>
        <w:t xml:space="preserve">        $this-&gt;options = 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array(</w:t>
      </w:r>
      <w:proofErr w:type="gramEnd"/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'token' =&gt; config('token'),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//'encodingaeskey'=&gt; config('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queue.encodingaeskey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'),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'appid' =&gt; config('appid'),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'appsecret' =&gt; config('appsecret')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 xml:space="preserve">    //获取全局access_token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authactoken(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$weObj = new TPwechat($this-&gt;options);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$appid = $this-&gt;options['appid'];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$appsecret = $this-&gt;options['appsecret'];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$authname = 'wechat_access_token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'.$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appid;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$auth_cache = cache($authname);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if 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(!$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auth_cache)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$result = $weObj-&gt;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checkAuth(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$appid, $appsecret);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return $result;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} else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return $auth_cache;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 xml:space="preserve">    // 公众号绑定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mpbind(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$weObj = new TPwechat($this-&gt;options);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$weObj-&gt;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valid(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ob_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clean(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 xml:space="preserve">    // 获取公众号菜单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getmenu(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$weObj = new TPwechat($this-&gt;options);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$menu = $weObj-&gt;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getMenu(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return $menu;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 xml:space="preserve">    /** 设置公众号菜单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 xml:space="preserve">     * @param $menu 菜单数据数组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* @return bool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*/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public function setmenu($menu)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$weObj = new TPwechat($this-&gt;options);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return $weObj-&gt;createMenu($menu);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 xml:space="preserve">    // 生成用户授权链接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public function oauthredirect($callback)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lastRenderedPageBreak/>
        <w:t xml:space="preserve">        $weObj = new TPwechat($this-&gt;options);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return $weObj-&gt;getOauthRedirect($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callback,config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('state'));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 xml:space="preserve">    // 获取授权用户信息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oauthuserinfo(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$weObj = new TPwechat($this-&gt;options);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$accesstoken = $weObj-&gt;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getOauthAccessToken(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//dump($accesstoken);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if ($accesstoken)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$userinfo = $weObj-&gt;getOauthUserinfo($accesstoken['access_token'], $accesstoken['openid']);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if ($userinfo)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    return $userinfo;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/**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 xml:space="preserve">     * 发送模板消息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 xml:space="preserve">     * @param array $data 消息结构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 xml:space="preserve">     * ｛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"touser":"OPENID",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"template_id":"ngqIpbwh8bUfcSsECmogfXcV14J0tQlEpBO27izEYtY",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"url":"http://weixin.qq.com/download",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"topcolor":"#FF0000",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"data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":{</w:t>
      </w:r>
      <w:proofErr w:type="gramEnd"/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 xml:space="preserve">                "参数名1":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 xml:space="preserve">                    "value":"参数",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 xml:space="preserve">                    "color":"#173177"</w:t>
      </w:r>
      <w:r w:rsidRPr="009A5F5A">
        <w:rPr>
          <w:rFonts w:ascii="宋体" w:hAnsi="宋体" w:hint="eastAsia"/>
          <w:color w:val="000000"/>
          <w:sz w:val="16"/>
          <w:szCs w:val="16"/>
        </w:rPr>
        <w:tab/>
        <w:t xml:space="preserve"> //参数颜色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    },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    "Date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":{</w:t>
      </w:r>
      <w:proofErr w:type="gramEnd"/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 xml:space="preserve">                    "value":"06月07日 19时24分",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        "color":"#173177"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    },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    "CardNumber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":{</w:t>
      </w:r>
      <w:proofErr w:type="gramEnd"/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        "value":"0426",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        "color":"#173177"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    },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    "Type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":{</w:t>
      </w:r>
      <w:proofErr w:type="gramEnd"/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 xml:space="preserve">                    "value":"消费",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        "color":"#173177"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    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    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*/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public function sendTemplate($data)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$weObj = new TPwechat($this-&gt;options);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return $weObj-&gt;sendTemplateMessage($data);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}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lastRenderedPageBreak/>
        <w:t xml:space="preserve">    /** jssdk 签名验证 用于分享页面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 w:hint="eastAsia"/>
          <w:color w:val="000000"/>
          <w:sz w:val="16"/>
          <w:szCs w:val="16"/>
        </w:rPr>
        <w:t xml:space="preserve">     * @param $url 分享页面url 不带传参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* @return array|bool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*/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public function jsapi($url) {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$appid = $this-&gt;options['appid'];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$weObj = new TPwechat($this-&gt;options);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    return $weObj-&gt;</w:t>
      </w:r>
      <w:proofErr w:type="gramStart"/>
      <w:r w:rsidRPr="009A5F5A">
        <w:rPr>
          <w:rFonts w:ascii="宋体" w:hAnsi="宋体"/>
          <w:color w:val="000000"/>
          <w:sz w:val="16"/>
          <w:szCs w:val="16"/>
        </w:rPr>
        <w:t>getJsSign(</w:t>
      </w:r>
      <w:proofErr w:type="gramEnd"/>
      <w:r w:rsidRPr="009A5F5A">
        <w:rPr>
          <w:rFonts w:ascii="宋体" w:hAnsi="宋体"/>
          <w:color w:val="000000"/>
          <w:sz w:val="16"/>
          <w:szCs w:val="16"/>
        </w:rPr>
        <w:t>$url, 0, '', $appid);</w:t>
      </w:r>
    </w:p>
    <w:p w:rsidR="009A5F5A" w:rsidRP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 xml:space="preserve">    }</w:t>
      </w:r>
    </w:p>
    <w:p w:rsidR="009A5F5A" w:rsidRDefault="009A5F5A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9A5F5A">
        <w:rPr>
          <w:rFonts w:ascii="宋体" w:hAnsi="宋体"/>
          <w:color w:val="000000"/>
          <w:sz w:val="16"/>
          <w:szCs w:val="16"/>
        </w:rPr>
        <w:t>}</w:t>
      </w:r>
    </w:p>
    <w:p w:rsidR="009A5F5A" w:rsidRDefault="009A5F5A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>
        <w:rPr>
          <w:rFonts w:ascii="宋体" w:hAnsi="宋体" w:hint="eastAsia"/>
          <w:color w:val="000000"/>
          <w:sz w:val="16"/>
          <w:szCs w:val="16"/>
        </w:rPr>
        <w:t>类文件</w:t>
      </w:r>
      <w:r w:rsidRPr="006566BC">
        <w:rPr>
          <w:rFonts w:ascii="宋体" w:hAnsi="宋体"/>
          <w:color w:val="000000"/>
          <w:sz w:val="16"/>
          <w:szCs w:val="16"/>
        </w:rPr>
        <w:t>use app\model\Coach;</w:t>
      </w:r>
    </w:p>
    <w:p w:rsid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proofErr w:type="gramStart"/>
      <w:r w:rsidRPr="006566BC">
        <w:rPr>
          <w:rFonts w:ascii="宋体" w:hAnsi="宋体"/>
          <w:color w:val="000000"/>
          <w:sz w:val="16"/>
          <w:szCs w:val="16"/>
        </w:rPr>
        <w:t>&lt;?php</w:t>
      </w:r>
      <w:proofErr w:type="gramEnd"/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>namespace app\model;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>use think\Model;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>use traits\model\SoftDelete;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>class Coach extends Model {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use SoftDelete;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protected $deleteTime = 'delete_time';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ab/>
        <w:t>protected $autoWriteTimestamp = true;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protected $readonly = [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                        'create_time',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                        'student_flow',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                        'kps',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                        'lesson_flow',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                        'coach_rank',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                        'coach_level'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                        ];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public function getStatusAttr($</w:t>
      </w:r>
      <w:proofErr w:type="gramStart"/>
      <w:r w:rsidRPr="006566BC">
        <w:rPr>
          <w:rFonts w:ascii="宋体" w:hAnsi="宋体"/>
          <w:color w:val="000000"/>
          <w:sz w:val="16"/>
          <w:szCs w:val="16"/>
        </w:rPr>
        <w:t>value){</w:t>
      </w:r>
      <w:proofErr w:type="gramEnd"/>
    </w:p>
    <w:p w:rsidR="006566BC" w:rsidRPr="006566BC" w:rsidRDefault="006566BC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6566BC">
        <w:rPr>
          <w:rFonts w:ascii="宋体" w:hAnsi="宋体" w:hint="eastAsia"/>
          <w:color w:val="000000"/>
          <w:sz w:val="16"/>
          <w:szCs w:val="16"/>
        </w:rPr>
        <w:t xml:space="preserve">    </w:t>
      </w:r>
      <w:r w:rsidRPr="006566BC">
        <w:rPr>
          <w:rFonts w:ascii="宋体" w:hAnsi="宋体" w:hint="eastAsia"/>
          <w:color w:val="000000"/>
          <w:sz w:val="16"/>
          <w:szCs w:val="16"/>
        </w:rPr>
        <w:tab/>
        <w:t>$status = [-1=&gt;'禁用',0=&gt;'待审核',1=&gt;'已审核',2=&gt;'未通过'];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</w:t>
      </w:r>
      <w:r w:rsidRPr="006566BC">
        <w:rPr>
          <w:rFonts w:ascii="宋体" w:hAnsi="宋体"/>
          <w:color w:val="000000"/>
          <w:sz w:val="16"/>
          <w:szCs w:val="16"/>
        </w:rPr>
        <w:tab/>
        <w:t>return $status[$value];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}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6566BC">
        <w:rPr>
          <w:rFonts w:ascii="宋体" w:hAnsi="宋体"/>
          <w:color w:val="000000"/>
          <w:sz w:val="16"/>
          <w:szCs w:val="16"/>
        </w:rPr>
        <w:t>member(</w:t>
      </w:r>
      <w:proofErr w:type="gramEnd"/>
      <w:r w:rsidRPr="006566BC">
        <w:rPr>
          <w:rFonts w:ascii="宋体" w:hAnsi="宋体"/>
          <w:color w:val="000000"/>
          <w:sz w:val="16"/>
          <w:szCs w:val="16"/>
        </w:rPr>
        <w:t>){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</w:t>
      </w:r>
      <w:r w:rsidRPr="006566BC">
        <w:rPr>
          <w:rFonts w:ascii="宋体" w:hAnsi="宋体"/>
          <w:color w:val="000000"/>
          <w:sz w:val="16"/>
          <w:szCs w:val="16"/>
        </w:rPr>
        <w:tab/>
        <w:t>return $this-&gt;hasOne('member','id','member_id</w:t>
      </w:r>
      <w:proofErr w:type="gramStart"/>
      <w:r w:rsidRPr="006566BC">
        <w:rPr>
          <w:rFonts w:ascii="宋体" w:hAnsi="宋体"/>
          <w:color w:val="000000"/>
          <w:sz w:val="16"/>
          <w:szCs w:val="16"/>
        </w:rPr>
        <w:t>',[</w:t>
      </w:r>
      <w:proofErr w:type="gramEnd"/>
      <w:r w:rsidRPr="006566BC">
        <w:rPr>
          <w:rFonts w:ascii="宋体" w:hAnsi="宋体"/>
          <w:color w:val="000000"/>
          <w:sz w:val="16"/>
          <w:szCs w:val="16"/>
        </w:rPr>
        <w:t>],'left join');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}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</w:t>
      </w:r>
    </w:p>
    <w:p w:rsidR="006566BC" w:rsidRDefault="006566BC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>}</w:t>
      </w:r>
    </w:p>
    <w:p w:rsid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Pr="006566BC" w:rsidRDefault="006566BC" w:rsidP="004559BB">
      <w:pPr>
        <w:spacing w:line="280" w:lineRule="exact"/>
        <w:rPr>
          <w:rFonts w:ascii="宋体" w:hAnsi="宋体" w:hint="eastAsia"/>
          <w:color w:val="000000"/>
          <w:sz w:val="16"/>
          <w:szCs w:val="16"/>
        </w:rPr>
      </w:pPr>
    </w:p>
    <w:p w:rsid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>
        <w:rPr>
          <w:rFonts w:ascii="宋体" w:hAnsi="宋体" w:hint="eastAsia"/>
          <w:color w:val="000000"/>
          <w:sz w:val="16"/>
          <w:szCs w:val="16"/>
        </w:rPr>
        <w:t>类文件</w:t>
      </w:r>
      <w:r w:rsidRPr="006566BC">
        <w:rPr>
          <w:rFonts w:ascii="宋体" w:hAnsi="宋体"/>
          <w:color w:val="000000"/>
          <w:sz w:val="16"/>
          <w:szCs w:val="16"/>
        </w:rPr>
        <w:t>use app\common\validate\CoachVal;</w:t>
      </w:r>
    </w:p>
    <w:p w:rsid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proofErr w:type="gramStart"/>
      <w:r w:rsidRPr="006566BC">
        <w:rPr>
          <w:rFonts w:ascii="宋体" w:hAnsi="宋体"/>
          <w:color w:val="000000"/>
          <w:sz w:val="16"/>
          <w:szCs w:val="16"/>
        </w:rPr>
        <w:t>&lt;?php</w:t>
      </w:r>
      <w:proofErr w:type="gramEnd"/>
      <w:r w:rsidRPr="006566BC">
        <w:rPr>
          <w:rFonts w:ascii="宋体" w:hAnsi="宋体"/>
          <w:color w:val="000000"/>
          <w:sz w:val="16"/>
          <w:szCs w:val="16"/>
        </w:rPr>
        <w:t xml:space="preserve"> 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>namespace app\common\validate;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lastRenderedPageBreak/>
        <w:t>use think\Validate;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class CoachVal extends </w:t>
      </w:r>
      <w:proofErr w:type="gramStart"/>
      <w:r w:rsidRPr="006566BC">
        <w:rPr>
          <w:rFonts w:ascii="宋体" w:hAnsi="宋体"/>
          <w:color w:val="000000"/>
          <w:sz w:val="16"/>
          <w:szCs w:val="16"/>
        </w:rPr>
        <w:t>Validate{</w:t>
      </w:r>
      <w:proofErr w:type="gramEnd"/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protected $rule = [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    'coach</w:t>
      </w:r>
      <w:proofErr w:type="gramStart"/>
      <w:r w:rsidRPr="006566BC">
        <w:rPr>
          <w:rFonts w:ascii="宋体" w:hAnsi="宋体"/>
          <w:color w:val="000000"/>
          <w:sz w:val="16"/>
          <w:szCs w:val="16"/>
        </w:rPr>
        <w:t>'  =</w:t>
      </w:r>
      <w:proofErr w:type="gramEnd"/>
      <w:r w:rsidRPr="006566BC">
        <w:rPr>
          <w:rFonts w:ascii="宋体" w:hAnsi="宋体"/>
          <w:color w:val="000000"/>
          <w:sz w:val="16"/>
          <w:szCs w:val="16"/>
        </w:rPr>
        <w:t>&gt;  'require|max:60',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    'member_id</w:t>
      </w:r>
      <w:proofErr w:type="gramStart"/>
      <w:r w:rsidRPr="006566BC">
        <w:rPr>
          <w:rFonts w:ascii="宋体" w:hAnsi="宋体"/>
          <w:color w:val="000000"/>
          <w:sz w:val="16"/>
          <w:szCs w:val="16"/>
        </w:rPr>
        <w:t>'  =</w:t>
      </w:r>
      <w:proofErr w:type="gramEnd"/>
      <w:r w:rsidRPr="006566BC">
        <w:rPr>
          <w:rFonts w:ascii="宋体" w:hAnsi="宋体"/>
          <w:color w:val="000000"/>
          <w:sz w:val="16"/>
          <w:szCs w:val="16"/>
        </w:rPr>
        <w:t>&gt;  'require|max:60',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];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protected $message = [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6566BC">
        <w:rPr>
          <w:rFonts w:ascii="宋体" w:hAnsi="宋体" w:hint="eastAsia"/>
          <w:color w:val="000000"/>
          <w:sz w:val="16"/>
          <w:szCs w:val="16"/>
        </w:rPr>
        <w:t xml:space="preserve">        'coach.require'  =&gt;  '用户名必须',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6566BC">
        <w:rPr>
          <w:rFonts w:ascii="宋体" w:hAnsi="宋体" w:hint="eastAsia"/>
          <w:color w:val="000000"/>
          <w:sz w:val="16"/>
          <w:szCs w:val="16"/>
        </w:rPr>
        <w:t xml:space="preserve">        'member_id'     =&gt;'用户名ID必须',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];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protected $scene = [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    'add'   =</w:t>
      </w:r>
      <w:proofErr w:type="gramStart"/>
      <w:r w:rsidRPr="006566BC">
        <w:rPr>
          <w:rFonts w:ascii="宋体" w:hAnsi="宋体"/>
          <w:color w:val="000000"/>
          <w:sz w:val="16"/>
          <w:szCs w:val="16"/>
        </w:rPr>
        <w:t>&gt;  [</w:t>
      </w:r>
      <w:proofErr w:type="gramEnd"/>
      <w:r w:rsidRPr="006566BC">
        <w:rPr>
          <w:rFonts w:ascii="宋体" w:hAnsi="宋体"/>
          <w:color w:val="000000"/>
          <w:sz w:val="16"/>
          <w:szCs w:val="16"/>
        </w:rPr>
        <w:t>'coach'],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    'edit</w:t>
      </w:r>
      <w:proofErr w:type="gramStart"/>
      <w:r w:rsidRPr="006566BC">
        <w:rPr>
          <w:rFonts w:ascii="宋体" w:hAnsi="宋体"/>
          <w:color w:val="000000"/>
          <w:sz w:val="16"/>
          <w:szCs w:val="16"/>
        </w:rPr>
        <w:t>'  =</w:t>
      </w:r>
      <w:proofErr w:type="gramEnd"/>
      <w:r w:rsidRPr="006566BC">
        <w:rPr>
          <w:rFonts w:ascii="宋体" w:hAnsi="宋体"/>
          <w:color w:val="000000"/>
          <w:sz w:val="16"/>
          <w:szCs w:val="16"/>
        </w:rPr>
        <w:t>&gt;  ['coach'],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];    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>}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>
        <w:rPr>
          <w:rFonts w:ascii="宋体" w:hAnsi="宋体" w:hint="eastAsia"/>
          <w:color w:val="000000"/>
          <w:sz w:val="16"/>
          <w:szCs w:val="16"/>
        </w:rPr>
        <w:t>类文件</w:t>
      </w:r>
      <w:r w:rsidRPr="006566BC">
        <w:rPr>
          <w:rFonts w:ascii="宋体" w:hAnsi="宋体"/>
          <w:color w:val="000000"/>
          <w:sz w:val="16"/>
          <w:szCs w:val="16"/>
        </w:rPr>
        <w:t>use app\model\Grade;</w:t>
      </w:r>
    </w:p>
    <w:p w:rsid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proofErr w:type="gramStart"/>
      <w:r w:rsidRPr="006566BC">
        <w:rPr>
          <w:rFonts w:ascii="宋体" w:hAnsi="宋体"/>
          <w:color w:val="000000"/>
          <w:sz w:val="16"/>
          <w:szCs w:val="16"/>
        </w:rPr>
        <w:t>&lt;?php</w:t>
      </w:r>
      <w:proofErr w:type="gramEnd"/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>namespace app\model;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>use think\Model;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>use traits\model\SoftDelete;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>class Grade extends Model {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use SoftDelete;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protected $deleteTime = 'delete_time';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ab/>
        <w:t>protected $autoWriteTimestamp = true;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protected $readonly = [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                        'create_time',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                        ];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public function getStatusAttr($</w:t>
      </w:r>
      <w:proofErr w:type="gramStart"/>
      <w:r w:rsidRPr="006566BC">
        <w:rPr>
          <w:rFonts w:ascii="宋体" w:hAnsi="宋体"/>
          <w:color w:val="000000"/>
          <w:sz w:val="16"/>
          <w:szCs w:val="16"/>
        </w:rPr>
        <w:t>value){</w:t>
      </w:r>
      <w:proofErr w:type="gramEnd"/>
    </w:p>
    <w:p w:rsidR="006566BC" w:rsidRPr="006566BC" w:rsidRDefault="006566BC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6566BC">
        <w:rPr>
          <w:rFonts w:ascii="宋体" w:hAnsi="宋体" w:hint="eastAsia"/>
          <w:color w:val="000000"/>
          <w:sz w:val="16"/>
          <w:szCs w:val="16"/>
        </w:rPr>
        <w:t xml:space="preserve">    </w:t>
      </w:r>
      <w:r w:rsidRPr="006566BC">
        <w:rPr>
          <w:rFonts w:ascii="宋体" w:hAnsi="宋体" w:hint="eastAsia"/>
          <w:color w:val="000000"/>
          <w:sz w:val="16"/>
          <w:szCs w:val="16"/>
        </w:rPr>
        <w:tab/>
        <w:t>$status = [-1=&gt;'预</w:t>
      </w:r>
      <w:proofErr w:type="gramStart"/>
      <w:r w:rsidRPr="006566BC">
        <w:rPr>
          <w:rFonts w:ascii="宋体" w:hAnsi="宋体" w:hint="eastAsia"/>
          <w:color w:val="000000"/>
          <w:sz w:val="16"/>
          <w:szCs w:val="16"/>
        </w:rPr>
        <w:t>排班级</w:t>
      </w:r>
      <w:proofErr w:type="gramEnd"/>
      <w:r w:rsidRPr="006566BC">
        <w:rPr>
          <w:rFonts w:ascii="宋体" w:hAnsi="宋体" w:hint="eastAsia"/>
          <w:color w:val="000000"/>
          <w:sz w:val="16"/>
          <w:szCs w:val="16"/>
        </w:rPr>
        <w:t>',1=&gt;'当前班级', 2 =&gt; '下架班级'];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</w:t>
      </w:r>
      <w:r w:rsidRPr="006566BC">
        <w:rPr>
          <w:rFonts w:ascii="宋体" w:hAnsi="宋体"/>
          <w:color w:val="000000"/>
          <w:sz w:val="16"/>
          <w:szCs w:val="16"/>
        </w:rPr>
        <w:tab/>
        <w:t>return $status[$value];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}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6566BC">
        <w:rPr>
          <w:rFonts w:ascii="宋体" w:hAnsi="宋体"/>
          <w:color w:val="000000"/>
          <w:sz w:val="16"/>
          <w:szCs w:val="16"/>
        </w:rPr>
        <w:t>member(</w:t>
      </w:r>
      <w:proofErr w:type="gramEnd"/>
      <w:r w:rsidRPr="006566BC">
        <w:rPr>
          <w:rFonts w:ascii="宋体" w:hAnsi="宋体"/>
          <w:color w:val="000000"/>
          <w:sz w:val="16"/>
          <w:szCs w:val="16"/>
        </w:rPr>
        <w:t>){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</w:t>
      </w:r>
      <w:r w:rsidRPr="006566BC">
        <w:rPr>
          <w:rFonts w:ascii="宋体" w:hAnsi="宋体"/>
          <w:color w:val="000000"/>
          <w:sz w:val="16"/>
          <w:szCs w:val="16"/>
        </w:rPr>
        <w:tab/>
        <w:t>return $this-&gt;hasOne('member','id','member_id</w:t>
      </w:r>
      <w:proofErr w:type="gramStart"/>
      <w:r w:rsidRPr="006566BC">
        <w:rPr>
          <w:rFonts w:ascii="宋体" w:hAnsi="宋体"/>
          <w:color w:val="000000"/>
          <w:sz w:val="16"/>
          <w:szCs w:val="16"/>
        </w:rPr>
        <w:t>',[</w:t>
      </w:r>
      <w:proofErr w:type="gramEnd"/>
      <w:r w:rsidRPr="006566BC">
        <w:rPr>
          <w:rFonts w:ascii="宋体" w:hAnsi="宋体"/>
          <w:color w:val="000000"/>
          <w:sz w:val="16"/>
          <w:szCs w:val="16"/>
        </w:rPr>
        <w:t>],'left join');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}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6566BC">
        <w:rPr>
          <w:rFonts w:ascii="宋体" w:hAnsi="宋体"/>
          <w:color w:val="000000"/>
          <w:sz w:val="16"/>
          <w:szCs w:val="16"/>
        </w:rPr>
        <w:t>student(</w:t>
      </w:r>
      <w:proofErr w:type="gramEnd"/>
      <w:r w:rsidRPr="006566BC">
        <w:rPr>
          <w:rFonts w:ascii="宋体" w:hAnsi="宋体"/>
          <w:color w:val="000000"/>
          <w:sz w:val="16"/>
          <w:szCs w:val="16"/>
        </w:rPr>
        <w:t>){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    return $this-&gt;hasMany('student','grade_id','member_id</w:t>
      </w:r>
      <w:proofErr w:type="gramStart"/>
      <w:r w:rsidRPr="006566BC">
        <w:rPr>
          <w:rFonts w:ascii="宋体" w:hAnsi="宋体"/>
          <w:color w:val="000000"/>
          <w:sz w:val="16"/>
          <w:szCs w:val="16"/>
        </w:rPr>
        <w:t>',[</w:t>
      </w:r>
      <w:proofErr w:type="gramEnd"/>
      <w:r w:rsidRPr="006566BC">
        <w:rPr>
          <w:rFonts w:ascii="宋体" w:hAnsi="宋体"/>
          <w:color w:val="000000"/>
          <w:sz w:val="16"/>
          <w:szCs w:val="16"/>
        </w:rPr>
        <w:t>],'left join');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}</w:t>
      </w:r>
    </w:p>
    <w:p w:rsid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>}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>
        <w:rPr>
          <w:rFonts w:ascii="宋体" w:hAnsi="宋体" w:hint="eastAsia"/>
          <w:color w:val="000000"/>
          <w:sz w:val="16"/>
          <w:szCs w:val="16"/>
        </w:rPr>
        <w:t>类文件</w:t>
      </w:r>
      <w:r w:rsidRPr="006566BC">
        <w:rPr>
          <w:rFonts w:ascii="宋体" w:hAnsi="宋体"/>
          <w:color w:val="000000"/>
          <w:sz w:val="16"/>
          <w:szCs w:val="16"/>
        </w:rPr>
        <w:t>use app\model\GradeMember;</w:t>
      </w:r>
    </w:p>
    <w:p w:rsid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proofErr w:type="gramStart"/>
      <w:r w:rsidRPr="006566BC">
        <w:rPr>
          <w:rFonts w:ascii="宋体" w:hAnsi="宋体"/>
          <w:color w:val="000000"/>
          <w:sz w:val="16"/>
          <w:szCs w:val="16"/>
        </w:rPr>
        <w:t>&lt;?php</w:t>
      </w:r>
      <w:proofErr w:type="gramEnd"/>
      <w:r w:rsidRPr="006566BC">
        <w:rPr>
          <w:rFonts w:ascii="宋体" w:hAnsi="宋体"/>
          <w:color w:val="000000"/>
          <w:sz w:val="16"/>
          <w:szCs w:val="16"/>
        </w:rPr>
        <w:t xml:space="preserve"> 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>namespace app\model;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>use think\Model;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>use traits\model\SoftDelete;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>class GradeMember extends Model {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use SoftDelete;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protected $deleteTime = 'delete_time';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ab/>
        <w:t>protected $autoWriteTimestamp = true;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protected $readonly = [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                        'create_time',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                        'status',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                        'type',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                        ];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public function getStatusAttr($</w:t>
      </w:r>
      <w:proofErr w:type="gramStart"/>
      <w:r w:rsidRPr="006566BC">
        <w:rPr>
          <w:rFonts w:ascii="宋体" w:hAnsi="宋体"/>
          <w:color w:val="000000"/>
          <w:sz w:val="16"/>
          <w:szCs w:val="16"/>
        </w:rPr>
        <w:t>value){</w:t>
      </w:r>
      <w:proofErr w:type="gramEnd"/>
    </w:p>
    <w:p w:rsidR="006566BC" w:rsidRPr="006566BC" w:rsidRDefault="006566BC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6566BC">
        <w:rPr>
          <w:rFonts w:ascii="宋体" w:hAnsi="宋体" w:hint="eastAsia"/>
          <w:color w:val="000000"/>
          <w:sz w:val="16"/>
          <w:szCs w:val="16"/>
        </w:rPr>
        <w:t xml:space="preserve">        $status = [0=&gt;'待审核',1=&gt;'正常',2=&gt;'退出',3=&gt;'被开除',4=&gt;'已毕业'];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    return $status[$value];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}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public function getTypeAttr($</w:t>
      </w:r>
      <w:proofErr w:type="gramStart"/>
      <w:r w:rsidRPr="006566BC">
        <w:rPr>
          <w:rFonts w:ascii="宋体" w:hAnsi="宋体"/>
          <w:color w:val="000000"/>
          <w:sz w:val="16"/>
          <w:szCs w:val="16"/>
        </w:rPr>
        <w:t>value){</w:t>
      </w:r>
      <w:proofErr w:type="gramEnd"/>
    </w:p>
    <w:p w:rsidR="006566BC" w:rsidRPr="006566BC" w:rsidRDefault="006566BC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6566BC">
        <w:rPr>
          <w:rFonts w:ascii="宋体" w:hAnsi="宋体" w:hint="eastAsia"/>
          <w:color w:val="000000"/>
          <w:sz w:val="16"/>
          <w:szCs w:val="16"/>
        </w:rPr>
        <w:t xml:space="preserve">        $type = [1=&gt;'正式生',2=&gt;'体验生'];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     return $type[$value];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}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6566BC">
        <w:rPr>
          <w:rFonts w:ascii="宋体" w:hAnsi="宋体" w:hint="eastAsia"/>
          <w:color w:val="000000"/>
          <w:sz w:val="16"/>
          <w:szCs w:val="16"/>
        </w:rPr>
        <w:t xml:space="preserve">    // 关联训练营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6566BC">
        <w:rPr>
          <w:rFonts w:ascii="宋体" w:hAnsi="宋体"/>
          <w:color w:val="000000"/>
          <w:sz w:val="16"/>
          <w:szCs w:val="16"/>
        </w:rPr>
        <w:t>camp(</w:t>
      </w:r>
      <w:proofErr w:type="gramEnd"/>
      <w:r w:rsidRPr="006566BC">
        <w:rPr>
          <w:rFonts w:ascii="宋体" w:hAnsi="宋体"/>
          <w:color w:val="000000"/>
          <w:sz w:val="16"/>
          <w:szCs w:val="16"/>
        </w:rPr>
        <w:t>){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</w:t>
      </w:r>
      <w:r w:rsidRPr="006566BC">
        <w:rPr>
          <w:rFonts w:ascii="宋体" w:hAnsi="宋体"/>
          <w:color w:val="000000"/>
          <w:sz w:val="16"/>
          <w:szCs w:val="16"/>
        </w:rPr>
        <w:tab/>
        <w:t>return $this-&gt;hasOne('camp','id','camp_id</w:t>
      </w:r>
      <w:proofErr w:type="gramStart"/>
      <w:r w:rsidRPr="006566BC">
        <w:rPr>
          <w:rFonts w:ascii="宋体" w:hAnsi="宋体"/>
          <w:color w:val="000000"/>
          <w:sz w:val="16"/>
          <w:szCs w:val="16"/>
        </w:rPr>
        <w:t>',[</w:t>
      </w:r>
      <w:proofErr w:type="gramEnd"/>
      <w:r w:rsidRPr="006566BC">
        <w:rPr>
          <w:rFonts w:ascii="宋体" w:hAnsi="宋体"/>
          <w:color w:val="000000"/>
          <w:sz w:val="16"/>
          <w:szCs w:val="16"/>
        </w:rPr>
        <w:t>],'left join');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}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Pr="006566BC" w:rsidRDefault="006566BC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6566BC">
        <w:rPr>
          <w:rFonts w:ascii="宋体" w:hAnsi="宋体" w:hint="eastAsia"/>
          <w:color w:val="000000"/>
          <w:sz w:val="16"/>
          <w:szCs w:val="16"/>
        </w:rPr>
        <w:t xml:space="preserve">    // 关联member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6566BC">
        <w:rPr>
          <w:rFonts w:ascii="宋体" w:hAnsi="宋体"/>
          <w:color w:val="000000"/>
          <w:sz w:val="16"/>
          <w:szCs w:val="16"/>
        </w:rPr>
        <w:t>member(</w:t>
      </w:r>
      <w:proofErr w:type="gramEnd"/>
      <w:r w:rsidRPr="006566BC">
        <w:rPr>
          <w:rFonts w:ascii="宋体" w:hAnsi="宋体"/>
          <w:color w:val="000000"/>
          <w:sz w:val="16"/>
          <w:szCs w:val="16"/>
        </w:rPr>
        <w:t>){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</w:t>
      </w:r>
      <w:r w:rsidRPr="006566BC">
        <w:rPr>
          <w:rFonts w:ascii="宋体" w:hAnsi="宋体"/>
          <w:color w:val="000000"/>
          <w:sz w:val="16"/>
          <w:szCs w:val="16"/>
        </w:rPr>
        <w:tab/>
        <w:t>return $this-&gt;hasOne('member','id','member_id</w:t>
      </w:r>
      <w:proofErr w:type="gramStart"/>
      <w:r w:rsidRPr="006566BC">
        <w:rPr>
          <w:rFonts w:ascii="宋体" w:hAnsi="宋体"/>
          <w:color w:val="000000"/>
          <w:sz w:val="16"/>
          <w:szCs w:val="16"/>
        </w:rPr>
        <w:t>',[</w:t>
      </w:r>
      <w:proofErr w:type="gramEnd"/>
      <w:r w:rsidRPr="006566BC">
        <w:rPr>
          <w:rFonts w:ascii="宋体" w:hAnsi="宋体"/>
          <w:color w:val="000000"/>
          <w:sz w:val="16"/>
          <w:szCs w:val="16"/>
        </w:rPr>
        <w:t>],'left join');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}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Pr="006566BC" w:rsidRDefault="006566BC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6566BC">
        <w:rPr>
          <w:rFonts w:ascii="宋体" w:hAnsi="宋体" w:hint="eastAsia"/>
          <w:color w:val="000000"/>
          <w:sz w:val="16"/>
          <w:szCs w:val="16"/>
        </w:rPr>
        <w:t xml:space="preserve">    // 关联班级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6566BC">
        <w:rPr>
          <w:rFonts w:ascii="宋体" w:hAnsi="宋体"/>
          <w:color w:val="000000"/>
          <w:sz w:val="16"/>
          <w:szCs w:val="16"/>
        </w:rPr>
        <w:t>grade(</w:t>
      </w:r>
      <w:proofErr w:type="gramEnd"/>
      <w:r w:rsidRPr="006566BC">
        <w:rPr>
          <w:rFonts w:ascii="宋体" w:hAnsi="宋体"/>
          <w:color w:val="000000"/>
          <w:sz w:val="16"/>
          <w:szCs w:val="16"/>
        </w:rPr>
        <w:t>){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</w:t>
      </w:r>
      <w:r w:rsidRPr="006566BC">
        <w:rPr>
          <w:rFonts w:ascii="宋体" w:hAnsi="宋体"/>
          <w:color w:val="000000"/>
          <w:sz w:val="16"/>
          <w:szCs w:val="16"/>
        </w:rPr>
        <w:tab/>
        <w:t>return $this-&gt;hasOne('grade','id','grade_id</w:t>
      </w:r>
      <w:proofErr w:type="gramStart"/>
      <w:r w:rsidRPr="006566BC">
        <w:rPr>
          <w:rFonts w:ascii="宋体" w:hAnsi="宋体"/>
          <w:color w:val="000000"/>
          <w:sz w:val="16"/>
          <w:szCs w:val="16"/>
        </w:rPr>
        <w:t>',[</w:t>
      </w:r>
      <w:proofErr w:type="gramEnd"/>
      <w:r w:rsidRPr="006566BC">
        <w:rPr>
          <w:rFonts w:ascii="宋体" w:hAnsi="宋体"/>
          <w:color w:val="000000"/>
          <w:sz w:val="16"/>
          <w:szCs w:val="16"/>
        </w:rPr>
        <w:t>],'left join');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}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Pr="006566BC" w:rsidRDefault="006566BC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6566BC">
        <w:rPr>
          <w:rFonts w:ascii="宋体" w:hAnsi="宋体" w:hint="eastAsia"/>
          <w:color w:val="000000"/>
          <w:sz w:val="16"/>
          <w:szCs w:val="16"/>
        </w:rPr>
        <w:t xml:space="preserve">    // 关联??多对多???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6566BC">
        <w:rPr>
          <w:rFonts w:ascii="宋体" w:hAnsi="宋体"/>
          <w:color w:val="000000"/>
          <w:sz w:val="16"/>
          <w:szCs w:val="16"/>
        </w:rPr>
        <w:t>coach(</w:t>
      </w:r>
      <w:proofErr w:type="gramEnd"/>
      <w:r w:rsidRPr="006566BC">
        <w:rPr>
          <w:rFonts w:ascii="宋体" w:hAnsi="宋体"/>
          <w:color w:val="000000"/>
          <w:sz w:val="16"/>
          <w:szCs w:val="16"/>
        </w:rPr>
        <w:t>){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</w:t>
      </w:r>
      <w:r w:rsidRPr="006566BC">
        <w:rPr>
          <w:rFonts w:ascii="宋体" w:hAnsi="宋体"/>
          <w:color w:val="000000"/>
          <w:sz w:val="16"/>
          <w:szCs w:val="16"/>
        </w:rPr>
        <w:tab/>
        <w:t>return $this-&gt;belongsToMany('coach','grade_member','coach_id','');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}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Pr="006566BC" w:rsidRDefault="006566BC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6566BC">
        <w:rPr>
          <w:rFonts w:ascii="宋体" w:hAnsi="宋体" w:hint="eastAsia"/>
          <w:color w:val="000000"/>
          <w:sz w:val="16"/>
          <w:szCs w:val="16"/>
        </w:rPr>
        <w:t xml:space="preserve">    // 关联学生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6566BC">
        <w:rPr>
          <w:rFonts w:ascii="宋体" w:hAnsi="宋体"/>
          <w:color w:val="000000"/>
          <w:sz w:val="16"/>
          <w:szCs w:val="16"/>
        </w:rPr>
        <w:t>student(</w:t>
      </w:r>
      <w:proofErr w:type="gramEnd"/>
      <w:r w:rsidRPr="006566BC">
        <w:rPr>
          <w:rFonts w:ascii="宋体" w:hAnsi="宋体"/>
          <w:color w:val="000000"/>
          <w:sz w:val="16"/>
          <w:szCs w:val="16"/>
        </w:rPr>
        <w:t>){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</w:t>
      </w:r>
      <w:r w:rsidRPr="006566BC">
        <w:rPr>
          <w:rFonts w:ascii="宋体" w:hAnsi="宋体"/>
          <w:color w:val="000000"/>
          <w:sz w:val="16"/>
          <w:szCs w:val="16"/>
        </w:rPr>
        <w:tab/>
        <w:t>return $this-&gt;hasOne('student','id','student_id</w:t>
      </w:r>
      <w:proofErr w:type="gramStart"/>
      <w:r w:rsidRPr="006566BC">
        <w:rPr>
          <w:rFonts w:ascii="宋体" w:hAnsi="宋体"/>
          <w:color w:val="000000"/>
          <w:sz w:val="16"/>
          <w:szCs w:val="16"/>
        </w:rPr>
        <w:t>',[</w:t>
      </w:r>
      <w:proofErr w:type="gramEnd"/>
      <w:r w:rsidRPr="006566BC">
        <w:rPr>
          <w:rFonts w:ascii="宋体" w:hAnsi="宋体"/>
          <w:color w:val="000000"/>
          <w:sz w:val="16"/>
          <w:szCs w:val="16"/>
        </w:rPr>
        <w:t>],'left join');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}</w:t>
      </w:r>
    </w:p>
    <w:p w:rsid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>}</w:t>
      </w:r>
    </w:p>
    <w:p w:rsid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 w:hint="eastAsia"/>
          <w:color w:val="000000"/>
          <w:sz w:val="16"/>
          <w:szCs w:val="16"/>
        </w:rPr>
        <w:t>类文件 use app\model\Student;</w:t>
      </w:r>
    </w:p>
    <w:p w:rsid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proofErr w:type="gramStart"/>
      <w:r w:rsidRPr="006566BC">
        <w:rPr>
          <w:rFonts w:ascii="宋体" w:hAnsi="宋体"/>
          <w:color w:val="000000"/>
          <w:sz w:val="16"/>
          <w:szCs w:val="16"/>
        </w:rPr>
        <w:t>&lt;?php</w:t>
      </w:r>
      <w:proofErr w:type="gramEnd"/>
      <w:r w:rsidRPr="006566BC">
        <w:rPr>
          <w:rFonts w:ascii="宋体" w:hAnsi="宋体"/>
          <w:color w:val="000000"/>
          <w:sz w:val="16"/>
          <w:szCs w:val="16"/>
        </w:rPr>
        <w:t xml:space="preserve"> 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>namespace app\model;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>use think\Model;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>use traits\model\SoftDelete;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class Student extends </w:t>
      </w:r>
      <w:proofErr w:type="gramStart"/>
      <w:r w:rsidRPr="006566BC">
        <w:rPr>
          <w:rFonts w:ascii="宋体" w:hAnsi="宋体"/>
          <w:color w:val="000000"/>
          <w:sz w:val="16"/>
          <w:szCs w:val="16"/>
        </w:rPr>
        <w:t>Model{</w:t>
      </w:r>
      <w:proofErr w:type="gramEnd"/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ab/>
        <w:t>use SoftDelete;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protected $deleteTime = 'delete_time';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protected $readonly = [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</w:t>
      </w:r>
      <w:r w:rsidRPr="006566BC">
        <w:rPr>
          <w:rFonts w:ascii="宋体" w:hAnsi="宋体"/>
          <w:color w:val="000000"/>
          <w:sz w:val="16"/>
          <w:szCs w:val="16"/>
        </w:rPr>
        <w:tab/>
      </w:r>
      <w:r w:rsidRPr="006566BC">
        <w:rPr>
          <w:rFonts w:ascii="宋体" w:hAnsi="宋体"/>
          <w:color w:val="000000"/>
          <w:sz w:val="16"/>
          <w:szCs w:val="16"/>
        </w:rPr>
        <w:tab/>
      </w:r>
      <w:r w:rsidRPr="006566BC">
        <w:rPr>
          <w:rFonts w:ascii="宋体" w:hAnsi="宋体"/>
          <w:color w:val="000000"/>
          <w:sz w:val="16"/>
          <w:szCs w:val="16"/>
        </w:rPr>
        <w:tab/>
      </w:r>
      <w:r w:rsidRPr="006566BC">
        <w:rPr>
          <w:rFonts w:ascii="宋体" w:hAnsi="宋体"/>
          <w:color w:val="000000"/>
          <w:sz w:val="16"/>
          <w:szCs w:val="16"/>
        </w:rPr>
        <w:tab/>
      </w:r>
      <w:r w:rsidRPr="006566BC">
        <w:rPr>
          <w:rFonts w:ascii="宋体" w:hAnsi="宋体"/>
          <w:color w:val="000000"/>
          <w:sz w:val="16"/>
          <w:szCs w:val="16"/>
        </w:rPr>
        <w:tab/>
      </w:r>
      <w:r w:rsidRPr="006566BC">
        <w:rPr>
          <w:rFonts w:ascii="宋体" w:hAnsi="宋体"/>
          <w:color w:val="000000"/>
          <w:sz w:val="16"/>
          <w:szCs w:val="16"/>
        </w:rPr>
        <w:tab/>
        <w:t>'member_id',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</w:t>
      </w:r>
      <w:r w:rsidRPr="006566BC">
        <w:rPr>
          <w:rFonts w:ascii="宋体" w:hAnsi="宋体"/>
          <w:color w:val="000000"/>
          <w:sz w:val="16"/>
          <w:szCs w:val="16"/>
        </w:rPr>
        <w:tab/>
      </w:r>
      <w:r w:rsidRPr="006566BC">
        <w:rPr>
          <w:rFonts w:ascii="宋体" w:hAnsi="宋体"/>
          <w:color w:val="000000"/>
          <w:sz w:val="16"/>
          <w:szCs w:val="16"/>
        </w:rPr>
        <w:tab/>
      </w:r>
      <w:r w:rsidRPr="006566BC">
        <w:rPr>
          <w:rFonts w:ascii="宋体" w:hAnsi="宋体"/>
          <w:color w:val="000000"/>
          <w:sz w:val="16"/>
          <w:szCs w:val="16"/>
        </w:rPr>
        <w:tab/>
      </w:r>
      <w:r w:rsidRPr="006566BC">
        <w:rPr>
          <w:rFonts w:ascii="宋体" w:hAnsi="宋体"/>
          <w:color w:val="000000"/>
          <w:sz w:val="16"/>
          <w:szCs w:val="16"/>
        </w:rPr>
        <w:tab/>
      </w:r>
      <w:r w:rsidRPr="006566BC">
        <w:rPr>
          <w:rFonts w:ascii="宋体" w:hAnsi="宋体"/>
          <w:color w:val="000000"/>
          <w:sz w:val="16"/>
          <w:szCs w:val="16"/>
        </w:rPr>
        <w:tab/>
      </w:r>
      <w:r w:rsidRPr="006566BC">
        <w:rPr>
          <w:rFonts w:ascii="宋体" w:hAnsi="宋体"/>
          <w:color w:val="000000"/>
          <w:sz w:val="16"/>
          <w:szCs w:val="16"/>
        </w:rPr>
        <w:tab/>
        <w:t>'total_lession',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</w:t>
      </w:r>
      <w:r w:rsidRPr="006566BC">
        <w:rPr>
          <w:rFonts w:ascii="宋体" w:hAnsi="宋体"/>
          <w:color w:val="000000"/>
          <w:sz w:val="16"/>
          <w:szCs w:val="16"/>
        </w:rPr>
        <w:tab/>
      </w:r>
      <w:r w:rsidRPr="006566BC">
        <w:rPr>
          <w:rFonts w:ascii="宋体" w:hAnsi="宋体"/>
          <w:color w:val="000000"/>
          <w:sz w:val="16"/>
          <w:szCs w:val="16"/>
        </w:rPr>
        <w:tab/>
      </w:r>
      <w:r w:rsidRPr="006566BC">
        <w:rPr>
          <w:rFonts w:ascii="宋体" w:hAnsi="宋体"/>
          <w:color w:val="000000"/>
          <w:sz w:val="16"/>
          <w:szCs w:val="16"/>
        </w:rPr>
        <w:tab/>
      </w:r>
      <w:r w:rsidRPr="006566BC">
        <w:rPr>
          <w:rFonts w:ascii="宋体" w:hAnsi="宋体"/>
          <w:color w:val="000000"/>
          <w:sz w:val="16"/>
          <w:szCs w:val="16"/>
        </w:rPr>
        <w:tab/>
      </w:r>
      <w:r w:rsidRPr="006566BC">
        <w:rPr>
          <w:rFonts w:ascii="宋体" w:hAnsi="宋体"/>
          <w:color w:val="000000"/>
          <w:sz w:val="16"/>
          <w:szCs w:val="16"/>
        </w:rPr>
        <w:tab/>
      </w:r>
      <w:r w:rsidRPr="006566BC">
        <w:rPr>
          <w:rFonts w:ascii="宋体" w:hAnsi="宋体"/>
          <w:color w:val="000000"/>
          <w:sz w:val="16"/>
          <w:szCs w:val="16"/>
        </w:rPr>
        <w:tab/>
        <w:t>'finished_total',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</w:t>
      </w:r>
      <w:r w:rsidRPr="006566BC">
        <w:rPr>
          <w:rFonts w:ascii="宋体" w:hAnsi="宋体"/>
          <w:color w:val="000000"/>
          <w:sz w:val="16"/>
          <w:szCs w:val="16"/>
        </w:rPr>
        <w:tab/>
      </w:r>
      <w:r w:rsidRPr="006566BC">
        <w:rPr>
          <w:rFonts w:ascii="宋体" w:hAnsi="宋体"/>
          <w:color w:val="000000"/>
          <w:sz w:val="16"/>
          <w:szCs w:val="16"/>
        </w:rPr>
        <w:tab/>
      </w:r>
      <w:r w:rsidRPr="006566BC">
        <w:rPr>
          <w:rFonts w:ascii="宋体" w:hAnsi="宋体"/>
          <w:color w:val="000000"/>
          <w:sz w:val="16"/>
          <w:szCs w:val="16"/>
        </w:rPr>
        <w:tab/>
      </w:r>
      <w:r w:rsidRPr="006566BC">
        <w:rPr>
          <w:rFonts w:ascii="宋体" w:hAnsi="宋体"/>
          <w:color w:val="000000"/>
          <w:sz w:val="16"/>
          <w:szCs w:val="16"/>
        </w:rPr>
        <w:tab/>
      </w:r>
      <w:r w:rsidRPr="006566BC">
        <w:rPr>
          <w:rFonts w:ascii="宋体" w:hAnsi="宋体"/>
          <w:color w:val="000000"/>
          <w:sz w:val="16"/>
          <w:szCs w:val="16"/>
        </w:rPr>
        <w:tab/>
        <w:t>];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protected $autoWriteTimestamp = true;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ab/>
        <w:t xml:space="preserve"> public function </w:t>
      </w:r>
      <w:proofErr w:type="gramStart"/>
      <w:r w:rsidRPr="006566BC">
        <w:rPr>
          <w:rFonts w:ascii="宋体" w:hAnsi="宋体"/>
          <w:color w:val="000000"/>
          <w:sz w:val="16"/>
          <w:szCs w:val="16"/>
        </w:rPr>
        <w:t>member(</w:t>
      </w:r>
      <w:proofErr w:type="gramEnd"/>
      <w:r w:rsidRPr="006566BC">
        <w:rPr>
          <w:rFonts w:ascii="宋体" w:hAnsi="宋体"/>
          <w:color w:val="000000"/>
          <w:sz w:val="16"/>
          <w:szCs w:val="16"/>
        </w:rPr>
        <w:t>){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</w:t>
      </w:r>
      <w:r w:rsidRPr="006566BC">
        <w:rPr>
          <w:rFonts w:ascii="宋体" w:hAnsi="宋体"/>
          <w:color w:val="000000"/>
          <w:sz w:val="16"/>
          <w:szCs w:val="16"/>
        </w:rPr>
        <w:tab/>
        <w:t>return $this-&gt;hasOne('member','member_id','id</w:t>
      </w:r>
      <w:proofErr w:type="gramStart"/>
      <w:r w:rsidRPr="006566BC">
        <w:rPr>
          <w:rFonts w:ascii="宋体" w:hAnsi="宋体"/>
          <w:color w:val="000000"/>
          <w:sz w:val="16"/>
          <w:szCs w:val="16"/>
        </w:rPr>
        <w:t>',[</w:t>
      </w:r>
      <w:proofErr w:type="gramEnd"/>
      <w:r w:rsidRPr="006566BC">
        <w:rPr>
          <w:rFonts w:ascii="宋体" w:hAnsi="宋体"/>
          <w:color w:val="000000"/>
          <w:sz w:val="16"/>
          <w:szCs w:val="16"/>
        </w:rPr>
        <w:t>],'left join');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}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ab/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6566BC">
        <w:rPr>
          <w:rFonts w:ascii="宋体" w:hAnsi="宋体"/>
          <w:color w:val="000000"/>
          <w:sz w:val="16"/>
          <w:szCs w:val="16"/>
        </w:rPr>
        <w:t>grade(</w:t>
      </w:r>
      <w:proofErr w:type="gramEnd"/>
      <w:r w:rsidRPr="006566BC">
        <w:rPr>
          <w:rFonts w:ascii="宋体" w:hAnsi="宋体"/>
          <w:color w:val="000000"/>
          <w:sz w:val="16"/>
          <w:szCs w:val="16"/>
        </w:rPr>
        <w:t>){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    return $this-&gt;hasOne('grade','grade_id','id</w:t>
      </w:r>
      <w:proofErr w:type="gramStart"/>
      <w:r w:rsidRPr="006566BC">
        <w:rPr>
          <w:rFonts w:ascii="宋体" w:hAnsi="宋体"/>
          <w:color w:val="000000"/>
          <w:sz w:val="16"/>
          <w:szCs w:val="16"/>
        </w:rPr>
        <w:t>',[</w:t>
      </w:r>
      <w:proofErr w:type="gramEnd"/>
      <w:r w:rsidRPr="006566BC">
        <w:rPr>
          <w:rFonts w:ascii="宋体" w:hAnsi="宋体"/>
          <w:color w:val="000000"/>
          <w:sz w:val="16"/>
          <w:szCs w:val="16"/>
        </w:rPr>
        <w:t>],'left join');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 xml:space="preserve">    }</w:t>
      </w:r>
    </w:p>
    <w:p w:rsid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/>
          <w:color w:val="000000"/>
          <w:sz w:val="16"/>
          <w:szCs w:val="16"/>
        </w:rPr>
        <w:t>}</w:t>
      </w:r>
    </w:p>
    <w:p w:rsid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 w:hint="eastAsia"/>
          <w:color w:val="000000"/>
          <w:sz w:val="16"/>
          <w:szCs w:val="16"/>
        </w:rPr>
        <w:t>类文件 use app\model\Camp;</w:t>
      </w:r>
    </w:p>
    <w:p w:rsid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proofErr w:type="gramStart"/>
      <w:r w:rsidRPr="004559BB">
        <w:rPr>
          <w:rFonts w:ascii="宋体" w:hAnsi="宋体"/>
          <w:color w:val="000000"/>
          <w:sz w:val="16"/>
          <w:szCs w:val="16"/>
        </w:rPr>
        <w:t>&lt;?php</w:t>
      </w:r>
      <w:proofErr w:type="gramEnd"/>
      <w:r w:rsidRPr="004559BB">
        <w:rPr>
          <w:rFonts w:ascii="宋体" w:hAnsi="宋体"/>
          <w:color w:val="000000"/>
          <w:sz w:val="16"/>
          <w:szCs w:val="16"/>
        </w:rPr>
        <w:t xml:space="preserve"> 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>namespace app\model;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>use think\Model;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>use app\validate\CampVal;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>use traits\model\SoftDelete;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class Camp extends </w:t>
      </w:r>
      <w:proofErr w:type="gramStart"/>
      <w:r w:rsidRPr="004559BB">
        <w:rPr>
          <w:rFonts w:ascii="宋体" w:hAnsi="宋体"/>
          <w:color w:val="000000"/>
          <w:sz w:val="16"/>
          <w:szCs w:val="16"/>
        </w:rPr>
        <w:t>Model{</w:t>
      </w:r>
      <w:proofErr w:type="gramEnd"/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ab/>
        <w:t>use SoftDelete;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protected $deleteTime = 'delete_time';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protected $autoWriteTimestamp = true;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protected $readonly = [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lastRenderedPageBreak/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  <w:t>//"id",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  <w:t xml:space="preserve">    "max_member",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  <w:t xml:space="preserve">    "total_coach",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  <w:t xml:space="preserve">    "act_coach",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  <w:t xml:space="preserve">    "total_member",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  <w:t xml:space="preserve">    "act_member",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  <w:t xml:space="preserve">    "total_lessons",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  <w:t xml:space="preserve">    "finished_lessons",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  <w:t xml:space="preserve">    "star",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  <w:t xml:space="preserve">    "total_grade",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  <w:t xml:space="preserve">    "act_grade",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  <w:t xml:space="preserve">    "camp_base",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  <w:t xml:space="preserve">    "type",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  <w:t xml:space="preserve">    "status",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  <w:t xml:space="preserve">    //"create_time",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</w:r>
      <w:r w:rsidRPr="004559BB">
        <w:rPr>
          <w:rFonts w:ascii="宋体" w:hAnsi="宋体"/>
          <w:color w:val="000000"/>
          <w:sz w:val="16"/>
          <w:szCs w:val="16"/>
        </w:rPr>
        <w:tab/>
        <w:t>];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public function getStatusAttr($value)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{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559BB">
        <w:rPr>
          <w:rFonts w:ascii="宋体" w:hAnsi="宋体" w:hint="eastAsia"/>
          <w:color w:val="000000"/>
          <w:sz w:val="16"/>
          <w:szCs w:val="16"/>
        </w:rPr>
        <w:t xml:space="preserve">        $status = [0=&gt;'待审核',1=&gt;'已审核',2=&gt;'关闭',3=&gt;'未通过'];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    return $status[$value];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}</w:t>
      </w:r>
    </w:p>
    <w:p w:rsidR="006566BC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>}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</w:p>
    <w:p w:rsid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 w:hint="eastAsia"/>
          <w:color w:val="000000"/>
          <w:sz w:val="16"/>
          <w:szCs w:val="16"/>
        </w:rPr>
        <w:t>类文件 use app\common\validate\CampVal;</w:t>
      </w:r>
    </w:p>
    <w:p w:rsid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proofErr w:type="gramStart"/>
      <w:r w:rsidRPr="004559BB">
        <w:rPr>
          <w:rFonts w:ascii="宋体" w:hAnsi="宋体"/>
          <w:color w:val="000000"/>
          <w:sz w:val="16"/>
          <w:szCs w:val="16"/>
        </w:rPr>
        <w:t>&lt;?php</w:t>
      </w:r>
      <w:proofErr w:type="gramEnd"/>
      <w:r w:rsidRPr="004559BB">
        <w:rPr>
          <w:rFonts w:ascii="宋体" w:hAnsi="宋体"/>
          <w:color w:val="000000"/>
          <w:sz w:val="16"/>
          <w:szCs w:val="16"/>
        </w:rPr>
        <w:t xml:space="preserve"> 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>namespace app\common\validate;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>use think\Validate;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class CampVal extends </w:t>
      </w:r>
      <w:proofErr w:type="gramStart"/>
      <w:r w:rsidRPr="004559BB">
        <w:rPr>
          <w:rFonts w:ascii="宋体" w:hAnsi="宋体"/>
          <w:color w:val="000000"/>
          <w:sz w:val="16"/>
          <w:szCs w:val="16"/>
        </w:rPr>
        <w:t>Validate{</w:t>
      </w:r>
      <w:proofErr w:type="gramEnd"/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ab/>
        <w:t>protected $rule = [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    'camp</w:t>
      </w:r>
      <w:proofErr w:type="gramStart"/>
      <w:r w:rsidRPr="004559BB">
        <w:rPr>
          <w:rFonts w:ascii="宋体" w:hAnsi="宋体"/>
          <w:color w:val="000000"/>
          <w:sz w:val="16"/>
          <w:szCs w:val="16"/>
        </w:rPr>
        <w:t>'  =</w:t>
      </w:r>
      <w:proofErr w:type="gramEnd"/>
      <w:r w:rsidRPr="004559BB">
        <w:rPr>
          <w:rFonts w:ascii="宋体" w:hAnsi="宋体"/>
          <w:color w:val="000000"/>
          <w:sz w:val="16"/>
          <w:szCs w:val="16"/>
        </w:rPr>
        <w:t>&gt;  'require|max:60|unique:camp,camp',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    'member_id'</w:t>
      </w:r>
      <w:r w:rsidRPr="004559BB">
        <w:rPr>
          <w:rFonts w:ascii="宋体" w:hAnsi="宋体"/>
          <w:color w:val="000000"/>
          <w:sz w:val="16"/>
          <w:szCs w:val="16"/>
        </w:rPr>
        <w:tab/>
        <w:t>=&gt; 'require',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    'realname' =</w:t>
      </w:r>
      <w:proofErr w:type="gramStart"/>
      <w:r w:rsidRPr="004559BB">
        <w:rPr>
          <w:rFonts w:ascii="宋体" w:hAnsi="宋体"/>
          <w:color w:val="000000"/>
          <w:sz w:val="16"/>
          <w:szCs w:val="16"/>
        </w:rPr>
        <w:t>&gt;  '</w:t>
      </w:r>
      <w:proofErr w:type="gramEnd"/>
      <w:r w:rsidRPr="004559BB">
        <w:rPr>
          <w:rFonts w:ascii="宋体" w:hAnsi="宋体"/>
          <w:color w:val="000000"/>
          <w:sz w:val="16"/>
          <w:szCs w:val="16"/>
        </w:rPr>
        <w:t>require',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];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protected $message = [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559BB">
        <w:rPr>
          <w:rFonts w:ascii="宋体" w:hAnsi="宋体" w:hint="eastAsia"/>
          <w:color w:val="000000"/>
          <w:sz w:val="16"/>
          <w:szCs w:val="16"/>
        </w:rPr>
        <w:t xml:space="preserve">        'camp.require'  =&gt;  '请输入训练营名称',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559BB">
        <w:rPr>
          <w:rFonts w:ascii="宋体" w:hAnsi="宋体" w:hint="eastAsia"/>
          <w:color w:val="000000"/>
          <w:sz w:val="16"/>
          <w:szCs w:val="16"/>
        </w:rPr>
        <w:t xml:space="preserve">        'camp.unique'   =&gt;'训练营名称被占用',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559BB">
        <w:rPr>
          <w:rFonts w:ascii="宋体" w:hAnsi="宋体" w:hint="eastAsia"/>
          <w:color w:val="000000"/>
          <w:sz w:val="16"/>
          <w:szCs w:val="16"/>
        </w:rPr>
        <w:t xml:space="preserve">        'member_id.require'</w:t>
      </w:r>
      <w:r w:rsidRPr="004559BB">
        <w:rPr>
          <w:rFonts w:ascii="宋体" w:hAnsi="宋体" w:hint="eastAsia"/>
          <w:color w:val="000000"/>
          <w:sz w:val="16"/>
          <w:szCs w:val="16"/>
        </w:rPr>
        <w:tab/>
        <w:t>=&gt; '请先注册会员',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559BB">
        <w:rPr>
          <w:rFonts w:ascii="宋体" w:hAnsi="宋体" w:hint="eastAsia"/>
          <w:color w:val="000000"/>
          <w:sz w:val="16"/>
          <w:szCs w:val="16"/>
        </w:rPr>
        <w:t xml:space="preserve">        'realname.require' =&gt;  '请输入创建者真实姓名',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];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protected $scene = [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    'add'   =</w:t>
      </w:r>
      <w:proofErr w:type="gramStart"/>
      <w:r w:rsidRPr="004559BB">
        <w:rPr>
          <w:rFonts w:ascii="宋体" w:hAnsi="宋体"/>
          <w:color w:val="000000"/>
          <w:sz w:val="16"/>
          <w:szCs w:val="16"/>
        </w:rPr>
        <w:t>&gt;  [</w:t>
      </w:r>
      <w:proofErr w:type="gramEnd"/>
      <w:r w:rsidRPr="004559BB">
        <w:rPr>
          <w:rFonts w:ascii="宋体" w:hAnsi="宋体"/>
          <w:color w:val="000000"/>
          <w:sz w:val="16"/>
          <w:szCs w:val="16"/>
        </w:rPr>
        <w:t>'realname','member_id','camp'],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    'edit' =&gt; ['id']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];    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lastRenderedPageBreak/>
        <w:t>}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</w:p>
    <w:p w:rsid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 w:hint="eastAsia"/>
          <w:color w:val="000000"/>
          <w:sz w:val="16"/>
          <w:szCs w:val="16"/>
        </w:rPr>
        <w:t>类文件 use app\common\validate\CampCommentVal;</w:t>
      </w:r>
    </w:p>
    <w:p w:rsid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proofErr w:type="gramStart"/>
      <w:r w:rsidRPr="004559BB">
        <w:rPr>
          <w:rFonts w:ascii="宋体" w:hAnsi="宋体"/>
          <w:color w:val="000000"/>
          <w:sz w:val="16"/>
          <w:szCs w:val="16"/>
        </w:rPr>
        <w:t>&lt;?php</w:t>
      </w:r>
      <w:proofErr w:type="gramEnd"/>
      <w:r w:rsidRPr="004559BB">
        <w:rPr>
          <w:rFonts w:ascii="宋体" w:hAnsi="宋体"/>
          <w:color w:val="000000"/>
          <w:sz w:val="16"/>
          <w:szCs w:val="16"/>
        </w:rPr>
        <w:t xml:space="preserve"> 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>namespace app\common\validate;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>use think\Validate;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class CampCommentVal extends </w:t>
      </w:r>
      <w:proofErr w:type="gramStart"/>
      <w:r w:rsidRPr="004559BB">
        <w:rPr>
          <w:rFonts w:ascii="宋体" w:hAnsi="宋体"/>
          <w:color w:val="000000"/>
          <w:sz w:val="16"/>
          <w:szCs w:val="16"/>
        </w:rPr>
        <w:t>Validate{</w:t>
      </w:r>
      <w:proofErr w:type="gramEnd"/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ab/>
        <w:t>protected $rule = [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    'member_id'</w:t>
      </w:r>
      <w:r w:rsidRPr="004559BB">
        <w:rPr>
          <w:rFonts w:ascii="宋体" w:hAnsi="宋体"/>
          <w:color w:val="000000"/>
          <w:sz w:val="16"/>
          <w:szCs w:val="16"/>
        </w:rPr>
        <w:tab/>
        <w:t>=&gt; 'require',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    'camp_id' =</w:t>
      </w:r>
      <w:proofErr w:type="gramStart"/>
      <w:r w:rsidRPr="004559BB">
        <w:rPr>
          <w:rFonts w:ascii="宋体" w:hAnsi="宋体"/>
          <w:color w:val="000000"/>
          <w:sz w:val="16"/>
          <w:szCs w:val="16"/>
        </w:rPr>
        <w:t>&gt;  '</w:t>
      </w:r>
      <w:proofErr w:type="gramEnd"/>
      <w:r w:rsidRPr="004559BB">
        <w:rPr>
          <w:rFonts w:ascii="宋体" w:hAnsi="宋体"/>
          <w:color w:val="000000"/>
          <w:sz w:val="16"/>
          <w:szCs w:val="16"/>
        </w:rPr>
        <w:t>require',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];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protected $message = [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559BB">
        <w:rPr>
          <w:rFonts w:ascii="宋体" w:hAnsi="宋体" w:hint="eastAsia"/>
          <w:color w:val="000000"/>
          <w:sz w:val="16"/>
          <w:szCs w:val="16"/>
        </w:rPr>
        <w:t xml:space="preserve">        'camp_id.require'  =&gt;  '请输入训练营名称',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559BB">
        <w:rPr>
          <w:rFonts w:ascii="宋体" w:hAnsi="宋体" w:hint="eastAsia"/>
          <w:color w:val="000000"/>
          <w:sz w:val="16"/>
          <w:szCs w:val="16"/>
        </w:rPr>
        <w:t xml:space="preserve">        'member_id.require'</w:t>
      </w:r>
      <w:r w:rsidRPr="004559BB">
        <w:rPr>
          <w:rFonts w:ascii="宋体" w:hAnsi="宋体" w:hint="eastAsia"/>
          <w:color w:val="000000"/>
          <w:sz w:val="16"/>
          <w:szCs w:val="16"/>
        </w:rPr>
        <w:tab/>
        <w:t>=&gt; '查不到会员信息',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];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protected $scene = [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    'add'   =</w:t>
      </w:r>
      <w:proofErr w:type="gramStart"/>
      <w:r w:rsidRPr="004559BB">
        <w:rPr>
          <w:rFonts w:ascii="宋体" w:hAnsi="宋体"/>
          <w:color w:val="000000"/>
          <w:sz w:val="16"/>
          <w:szCs w:val="16"/>
        </w:rPr>
        <w:t>&gt;  [</w:t>
      </w:r>
      <w:proofErr w:type="gramEnd"/>
      <w:r w:rsidRPr="004559BB">
        <w:rPr>
          <w:rFonts w:ascii="宋体" w:hAnsi="宋体"/>
          <w:color w:val="000000"/>
          <w:sz w:val="16"/>
          <w:szCs w:val="16"/>
        </w:rPr>
        <w:t>'member_id','camp_id'],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    'edit' =&gt; ['member_id','camp_id'],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];    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6566BC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>}</w:t>
      </w:r>
    </w:p>
    <w:p w:rsidR="006566BC" w:rsidRPr="006566BC" w:rsidRDefault="006566BC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</w:p>
    <w:p w:rsid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6566BC">
        <w:rPr>
          <w:rFonts w:ascii="宋体" w:hAnsi="宋体" w:hint="eastAsia"/>
          <w:color w:val="000000"/>
          <w:sz w:val="16"/>
          <w:szCs w:val="16"/>
        </w:rPr>
        <w:t>类文件 use app\model\CampMember;</w:t>
      </w:r>
    </w:p>
    <w:p w:rsidR="006566BC" w:rsidRDefault="006566BC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proofErr w:type="gramStart"/>
      <w:r w:rsidRPr="004559BB">
        <w:rPr>
          <w:rFonts w:ascii="宋体" w:hAnsi="宋体"/>
          <w:color w:val="000000"/>
          <w:sz w:val="16"/>
          <w:szCs w:val="16"/>
        </w:rPr>
        <w:t>&lt;?php</w:t>
      </w:r>
      <w:proofErr w:type="gramEnd"/>
      <w:r w:rsidRPr="004559BB">
        <w:rPr>
          <w:rFonts w:ascii="宋体" w:hAnsi="宋体"/>
          <w:color w:val="000000"/>
          <w:sz w:val="16"/>
          <w:szCs w:val="16"/>
        </w:rPr>
        <w:t xml:space="preserve"> 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>namespace app\model;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>use think\Model;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>use traits\model\SoftDelete;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>class CampMember extends Model {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use SoftDelete;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protected $table = 'camp_member';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protected $deleteTime = 'delete_time';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ab/>
        <w:t>protected $autoWriteTimestamp = true;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// protected $readonly = [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//                         'create_time',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//                         'status',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//                         'type',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//                         ];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public function getStatusAttr($</w:t>
      </w:r>
      <w:proofErr w:type="gramStart"/>
      <w:r w:rsidRPr="004559BB">
        <w:rPr>
          <w:rFonts w:ascii="宋体" w:hAnsi="宋体"/>
          <w:color w:val="000000"/>
          <w:sz w:val="16"/>
          <w:szCs w:val="16"/>
        </w:rPr>
        <w:t>value){</w:t>
      </w:r>
      <w:proofErr w:type="gramEnd"/>
    </w:p>
    <w:p w:rsidR="004559BB" w:rsidRPr="004559BB" w:rsidRDefault="004559BB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559BB">
        <w:rPr>
          <w:rFonts w:ascii="宋体" w:hAnsi="宋体" w:hint="eastAsia"/>
          <w:color w:val="000000"/>
          <w:sz w:val="16"/>
          <w:szCs w:val="16"/>
        </w:rPr>
        <w:t xml:space="preserve">        $status = [0=&gt;'待审核',1=&gt;'正常',2=&gt;'退出',-1=&gt;'被辞退',3=&gt;'已毕业'];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    return $status[$value];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}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public function getTypeAttr($</w:t>
      </w:r>
      <w:proofErr w:type="gramStart"/>
      <w:r w:rsidRPr="004559BB">
        <w:rPr>
          <w:rFonts w:ascii="宋体" w:hAnsi="宋体"/>
          <w:color w:val="000000"/>
          <w:sz w:val="16"/>
          <w:szCs w:val="16"/>
        </w:rPr>
        <w:t>value){</w:t>
      </w:r>
      <w:proofErr w:type="gramEnd"/>
    </w:p>
    <w:p w:rsidR="004559BB" w:rsidRPr="004559BB" w:rsidRDefault="004559BB" w:rsidP="004559BB">
      <w:pPr>
        <w:spacing w:line="2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r w:rsidRPr="004559BB">
        <w:rPr>
          <w:rFonts w:ascii="宋体" w:hAnsi="宋体" w:hint="eastAsia"/>
          <w:color w:val="000000"/>
          <w:sz w:val="16"/>
          <w:szCs w:val="16"/>
        </w:rPr>
        <w:t xml:space="preserve">         $status = [-1=&gt;'粉丝',1=&gt;'学生',2=&gt;'教练',3=&gt;'管理员',4=&gt;'创建者',5=&gt;'其他'];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    return $status[$value];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}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public function </w:t>
      </w:r>
      <w:proofErr w:type="gramStart"/>
      <w:r w:rsidRPr="004559BB">
        <w:rPr>
          <w:rFonts w:ascii="宋体" w:hAnsi="宋体"/>
          <w:color w:val="000000"/>
          <w:sz w:val="16"/>
          <w:szCs w:val="16"/>
        </w:rPr>
        <w:t>coach(</w:t>
      </w:r>
      <w:proofErr w:type="gramEnd"/>
      <w:r w:rsidRPr="004559BB">
        <w:rPr>
          <w:rFonts w:ascii="宋体" w:hAnsi="宋体"/>
          <w:color w:val="000000"/>
          <w:sz w:val="16"/>
          <w:szCs w:val="16"/>
        </w:rPr>
        <w:t>){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    return $this-&gt;hasOne('coach','member_id','member_id</w:t>
      </w:r>
      <w:proofErr w:type="gramStart"/>
      <w:r w:rsidRPr="004559BB">
        <w:rPr>
          <w:rFonts w:ascii="宋体" w:hAnsi="宋体"/>
          <w:color w:val="000000"/>
          <w:sz w:val="16"/>
          <w:szCs w:val="16"/>
        </w:rPr>
        <w:t>',[</w:t>
      </w:r>
      <w:proofErr w:type="gramEnd"/>
      <w:r w:rsidRPr="004559BB">
        <w:rPr>
          <w:rFonts w:ascii="宋体" w:hAnsi="宋体"/>
          <w:color w:val="000000"/>
          <w:sz w:val="16"/>
          <w:szCs w:val="16"/>
        </w:rPr>
        <w:t>],'LEFT');</w:t>
      </w:r>
    </w:p>
    <w:p w:rsidR="004559BB" w:rsidRPr="004559BB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 xml:space="preserve">    }</w:t>
      </w:r>
    </w:p>
    <w:p w:rsidR="006566BC" w:rsidRDefault="004559BB" w:rsidP="004559BB">
      <w:pPr>
        <w:spacing w:line="280" w:lineRule="exact"/>
        <w:ind w:left="142"/>
        <w:rPr>
          <w:rFonts w:ascii="宋体" w:hAnsi="宋体"/>
          <w:color w:val="000000"/>
          <w:sz w:val="16"/>
          <w:szCs w:val="16"/>
        </w:rPr>
      </w:pPr>
      <w:r w:rsidRPr="004559BB">
        <w:rPr>
          <w:rFonts w:ascii="宋体" w:hAnsi="宋体"/>
          <w:color w:val="000000"/>
          <w:sz w:val="16"/>
          <w:szCs w:val="16"/>
        </w:rPr>
        <w:t>}</w:t>
      </w:r>
    </w:p>
    <w:p w:rsidR="006566BC" w:rsidRDefault="006566BC" w:rsidP="006566BC">
      <w:pPr>
        <w:spacing w:line="180" w:lineRule="exact"/>
        <w:ind w:left="142"/>
        <w:rPr>
          <w:rFonts w:ascii="宋体" w:hAnsi="宋体" w:hint="eastAsia"/>
          <w:color w:val="000000"/>
          <w:sz w:val="16"/>
          <w:szCs w:val="16"/>
        </w:rPr>
      </w:pPr>
    </w:p>
    <w:p w:rsidR="006566BC" w:rsidRPr="00C96434" w:rsidRDefault="006566BC" w:rsidP="006566BC">
      <w:pPr>
        <w:spacing w:line="180" w:lineRule="exact"/>
        <w:ind w:left="142"/>
        <w:rPr>
          <w:rFonts w:ascii="宋体" w:hAnsi="宋体" w:hint="eastAsia"/>
          <w:color w:val="000000"/>
          <w:sz w:val="16"/>
          <w:szCs w:val="16"/>
        </w:rPr>
      </w:pPr>
      <w:bookmarkStart w:id="3" w:name="_GoBack"/>
      <w:bookmarkEnd w:id="3"/>
    </w:p>
    <w:sectPr w:rsidR="006566BC" w:rsidRPr="00C96434" w:rsidSect="004559BB">
      <w:footerReference w:type="even" r:id="rId13"/>
      <w:headerReference w:type="first" r:id="rId14"/>
      <w:pgSz w:w="11906" w:h="16838"/>
      <w:pgMar w:top="1418" w:right="1133" w:bottom="1276" w:left="1134" w:header="851" w:footer="6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310" w:rsidRDefault="00516310">
      <w:r>
        <w:separator/>
      </w:r>
    </w:p>
  </w:endnote>
  <w:endnote w:type="continuationSeparator" w:id="0">
    <w:p w:rsidR="00516310" w:rsidRDefault="00516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C12" w:rsidRDefault="00F84C12" w:rsidP="00B10983">
    <w:pPr>
      <w:pStyle w:val="a3"/>
      <w:tabs>
        <w:tab w:val="right" w:pos="9639"/>
      </w:tabs>
      <w:ind w:left="200"/>
      <w:jc w:val="center"/>
    </w:pPr>
    <w:r>
      <w:rPr>
        <w:rFonts w:hint="eastAsia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14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C12" w:rsidRPr="00EC064B" w:rsidRDefault="004813C3">
    <w:pPr>
      <w:pStyle w:val="a3"/>
    </w:pPr>
    <w:r>
      <w:rPr>
        <w:rFonts w:hint="eastAsia"/>
      </w:rPr>
      <w:t>大热篮球在线服务平台</w:t>
    </w:r>
    <w:r>
      <w:rPr>
        <w:rFonts w:hint="eastAsia"/>
      </w:rPr>
      <w:t xml:space="preserve"> V1.0 </w:t>
    </w:r>
    <w:r>
      <w:rPr>
        <w:rFonts w:hint="eastAsia"/>
      </w:rPr>
      <w:t>源代码</w:t>
    </w:r>
    <w:r w:rsidR="00F84C12">
      <w:rPr>
        <w:rFonts w:hint="eastAsia"/>
      </w:rPr>
      <w:t xml:space="preserve">              @</w:t>
    </w:r>
    <w:r w:rsidR="00F84C12">
      <w:rPr>
        <w:rFonts w:hint="eastAsia"/>
      </w:rPr>
      <w:t>项目管理部</w:t>
    </w:r>
    <w:r w:rsidR="00F84C12">
      <w:rPr>
        <w:rFonts w:hint="eastAsia"/>
      </w:rPr>
      <w:tab/>
    </w:r>
    <w:r w:rsidR="00F84C12">
      <w:rPr>
        <w:rFonts w:hint="eastAsia"/>
      </w:rPr>
      <w:t>第</w:t>
    </w:r>
    <w:r w:rsidR="00F84C12">
      <w:rPr>
        <w:rStyle w:val="a4"/>
      </w:rPr>
      <w:fldChar w:fldCharType="begin"/>
    </w:r>
    <w:r w:rsidR="00F84C12">
      <w:rPr>
        <w:rStyle w:val="a4"/>
      </w:rPr>
      <w:instrText xml:space="preserve"> PAGE </w:instrText>
    </w:r>
    <w:r w:rsidR="00F84C12">
      <w:rPr>
        <w:rStyle w:val="a4"/>
      </w:rPr>
      <w:fldChar w:fldCharType="separate"/>
    </w:r>
    <w:r w:rsidR="004559BB">
      <w:rPr>
        <w:rStyle w:val="a4"/>
        <w:noProof/>
      </w:rPr>
      <w:t>38</w:t>
    </w:r>
    <w:r w:rsidR="00F84C12">
      <w:rPr>
        <w:rStyle w:val="a4"/>
      </w:rPr>
      <w:fldChar w:fldCharType="end"/>
    </w:r>
    <w:r w:rsidR="00F84C12">
      <w:rPr>
        <w:rFonts w:hint="eastAsia"/>
      </w:rPr>
      <w:t>页</w:t>
    </w:r>
    <w:r w:rsidR="00F84C12">
      <w:rPr>
        <w:rFonts w:hint="eastAsia"/>
      </w:rPr>
      <w:t xml:space="preserve"> </w:t>
    </w:r>
    <w:r w:rsidR="00F84C12">
      <w:rPr>
        <w:rFonts w:hint="eastAsia"/>
      </w:rPr>
      <w:t>共</w:t>
    </w:r>
    <w:r w:rsidR="00F84C12">
      <w:rPr>
        <w:rStyle w:val="a4"/>
      </w:rPr>
      <w:fldChar w:fldCharType="begin"/>
    </w:r>
    <w:r w:rsidR="00F84C12">
      <w:rPr>
        <w:rStyle w:val="a4"/>
      </w:rPr>
      <w:instrText xml:space="preserve"> NUMPAGES </w:instrText>
    </w:r>
    <w:r w:rsidR="00F84C12">
      <w:rPr>
        <w:rStyle w:val="a4"/>
      </w:rPr>
      <w:fldChar w:fldCharType="separate"/>
    </w:r>
    <w:r w:rsidR="004559BB">
      <w:rPr>
        <w:rStyle w:val="a4"/>
        <w:noProof/>
      </w:rPr>
      <w:t>39</w:t>
    </w:r>
    <w:r w:rsidR="00F84C12">
      <w:rPr>
        <w:rStyle w:val="a4"/>
      </w:rPr>
      <w:fldChar w:fldCharType="end"/>
    </w:r>
    <w:r w:rsidR="00F84C12"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C12" w:rsidRPr="008A1F7D" w:rsidRDefault="00F84C12">
    <w:pPr>
      <w:pStyle w:val="a3"/>
    </w:pPr>
    <w:r>
      <w:rPr>
        <w:rFonts w:hint="eastAsia"/>
      </w:rPr>
      <w:t xml:space="preserve">                                      </w:t>
    </w:r>
    <w:r>
      <w:rPr>
        <w:rFonts w:hint="eastAsia"/>
      </w:rPr>
      <w:t>第</w:t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4559BB">
      <w:rPr>
        <w:rStyle w:val="a4"/>
        <w:noProof/>
      </w:rPr>
      <w:t>1</w:t>
    </w:r>
    <w:r>
      <w:rPr>
        <w:rStyle w:val="a4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Style w:val="a4"/>
      </w:rPr>
      <w:fldChar w:fldCharType="begin"/>
    </w:r>
    <w:r>
      <w:rPr>
        <w:rStyle w:val="a4"/>
      </w:rPr>
      <w:instrText xml:space="preserve"> NUMPAGES </w:instrText>
    </w:r>
    <w:r>
      <w:rPr>
        <w:rStyle w:val="a4"/>
      </w:rPr>
      <w:fldChar w:fldCharType="separate"/>
    </w:r>
    <w:r w:rsidR="004559BB">
      <w:rPr>
        <w:rStyle w:val="a4"/>
        <w:noProof/>
      </w:rPr>
      <w:t>39</w:t>
    </w:r>
    <w:r>
      <w:rPr>
        <w:rStyle w:val="a4"/>
      </w:rPr>
      <w:fldChar w:fldCharType="end"/>
    </w:r>
    <w:r>
      <w:rPr>
        <w:rFonts w:hint="eastAsia"/>
      </w:rPr>
      <w:t>页</w:t>
    </w:r>
    <w:r w:rsidR="00DC6D82">
      <w:rPr>
        <w:rFonts w:hint="eastAsia"/>
      </w:rPr>
      <w:t xml:space="preserve">                          </w:t>
    </w:r>
    <w:r w:rsidR="00BD1460">
      <w:t xml:space="preserve">  </w:t>
    </w:r>
    <w:r w:rsidR="00DC6D82">
      <w:t xml:space="preserve">     </w:t>
    </w:r>
    <w:r>
      <w:rPr>
        <w:rFonts w:hAnsi="宋体"/>
        <w:sz w:val="21"/>
        <w:szCs w:val="21"/>
      </w:rPr>
      <w:t>[</w:t>
    </w:r>
    <w:r w:rsidR="00DC6D82">
      <w:rPr>
        <w:rFonts w:hAnsi="宋体" w:hint="eastAsia"/>
      </w:rPr>
      <w:t>大热络科技</w:t>
    </w:r>
    <w:r w:rsidRPr="00492584">
      <w:rPr>
        <w:rFonts w:hAnsi="宋体" w:hint="eastAsia"/>
      </w:rPr>
      <w:t>：</w:t>
    </w:r>
    <w:r w:rsidRPr="00492584">
      <w:rPr>
        <w:rFonts w:hAnsi="宋体"/>
      </w:rPr>
      <w:t>1.</w:t>
    </w:r>
    <w:r>
      <w:rPr>
        <w:rFonts w:hAnsi="宋体" w:hint="eastAsia"/>
      </w:rPr>
      <w:t>1</w:t>
    </w:r>
    <w:r>
      <w:rPr>
        <w:rFonts w:hAnsi="宋体"/>
      </w:rPr>
      <w:t>]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C12" w:rsidRDefault="00F84C12" w:rsidP="00B1098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84C12" w:rsidRDefault="00F84C12" w:rsidP="00B10983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310" w:rsidRDefault="00516310">
      <w:r>
        <w:separator/>
      </w:r>
    </w:p>
  </w:footnote>
  <w:footnote w:type="continuationSeparator" w:id="0">
    <w:p w:rsidR="00516310" w:rsidRDefault="00516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C12" w:rsidRPr="00EC7F32" w:rsidRDefault="00EC7F32" w:rsidP="00C96979">
    <w:pPr>
      <w:pStyle w:val="a5"/>
      <w:ind w:firstLineChars="3600" w:firstLine="6480"/>
      <w:jc w:val="both"/>
      <w:rPr>
        <w:rFonts w:hint="eastAsia"/>
      </w:rPr>
    </w:pPr>
    <w:r>
      <w:rPr>
        <w:rFonts w:hint="eastAsia"/>
      </w:rPr>
      <w:t>大热篮球在线服务平台</w:t>
    </w:r>
    <w:r>
      <w:rPr>
        <w:rFonts w:hint="eastAsia"/>
      </w:rPr>
      <w:t xml:space="preserve"> V1.0 </w:t>
    </w:r>
    <w:r>
      <w:rPr>
        <w:rFonts w:hint="eastAsia"/>
      </w:rPr>
      <w:t>源代码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C12" w:rsidRPr="008A1F7D" w:rsidRDefault="00DC6D82" w:rsidP="002658A3">
    <w:pPr>
      <w:pStyle w:val="a5"/>
      <w:ind w:firstLineChars="3700" w:firstLine="6660"/>
      <w:jc w:val="both"/>
    </w:pPr>
    <w:r>
      <w:rPr>
        <w:rFonts w:hint="eastAsia"/>
      </w:rPr>
      <w:t>大热篮球在线服务平台</w:t>
    </w:r>
    <w:r>
      <w:rPr>
        <w:rFonts w:hint="eastAsia"/>
      </w:rPr>
      <w:t xml:space="preserve"> V1.0 </w:t>
    </w:r>
    <w:r>
      <w:rPr>
        <w:rFonts w:hint="eastAsia"/>
      </w:rPr>
      <w:t>源代码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C12" w:rsidRPr="00DD50AC" w:rsidRDefault="00F84C12" w:rsidP="00DD50AC">
    <w:pPr>
      <w:pStyle w:val="a5"/>
    </w:pPr>
    <w:r w:rsidRPr="00BD5F69">
      <w:rPr>
        <w:noProof/>
      </w:rPr>
      <w:drawing>
        <wp:inline distT="0" distB="0" distL="0" distR="0">
          <wp:extent cx="1113790" cy="321310"/>
          <wp:effectExtent l="0" t="0" r="0" b="0"/>
          <wp:docPr id="122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790" cy="321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</w:t>
    </w:r>
    <w:r>
      <w:fldChar w:fldCharType="begin"/>
    </w:r>
    <w:r>
      <w:instrText xml:space="preserve"> SUBJECT  \* MERGEFORMAT </w:instrText>
    </w:r>
    <w:r>
      <w:fldChar w:fldCharType="end"/>
    </w:r>
    <w:r w:rsidRPr="008A1F7D">
      <w:rPr>
        <w:rStyle w:val="33"/>
        <w:rFonts w:hint="eastAsia"/>
        <w:sz w:val="18"/>
        <w:szCs w:val="18"/>
      </w:rPr>
      <w:t>V2.8</w:t>
    </w:r>
    <w:r w:rsidRPr="008A1F7D">
      <w:rPr>
        <w:rStyle w:val="33"/>
        <w:rFonts w:hint="eastAsia"/>
        <w:sz w:val="18"/>
        <w:szCs w:val="18"/>
      </w:rPr>
      <w:t>－前台</w:t>
    </w:r>
    <w:r w:rsidRPr="008A1F7D">
      <w:rPr>
        <w:rFonts w:hint="eastAsia"/>
        <w:snapToGrid w:val="0"/>
      </w:rPr>
      <w:t>用户操作手册</w:t>
    </w:r>
    <w:r w:rsidRPr="008A1F7D">
      <w:rPr>
        <w:rFonts w:hint="eastAsia"/>
        <w:snapToGrid w:val="0"/>
      </w:rPr>
      <w:t>(V1.0)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FE5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9D3BAE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BE1EFE"/>
    <w:multiLevelType w:val="hybridMultilevel"/>
    <w:tmpl w:val="5D609948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EB6EF4"/>
    <w:multiLevelType w:val="hybridMultilevel"/>
    <w:tmpl w:val="868AF09C"/>
    <w:lvl w:ilvl="0" w:tplc="0409000B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9D200D"/>
    <w:multiLevelType w:val="hybridMultilevel"/>
    <w:tmpl w:val="F6A6CD34"/>
    <w:lvl w:ilvl="0" w:tplc="0409000B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1EB309B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61A3A7B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6E2456F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A077218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0BFF6124"/>
    <w:multiLevelType w:val="hybridMultilevel"/>
    <w:tmpl w:val="DB1A2A6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CAB2136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CF243A0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F283490"/>
    <w:multiLevelType w:val="hybridMultilevel"/>
    <w:tmpl w:val="92343B8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0263116"/>
    <w:multiLevelType w:val="hybridMultilevel"/>
    <w:tmpl w:val="50BA81F0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10C20E7B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10DC6DA1"/>
    <w:multiLevelType w:val="hybridMultilevel"/>
    <w:tmpl w:val="AF70DEBA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2200163"/>
    <w:multiLevelType w:val="multilevel"/>
    <w:tmpl w:val="6AB63224"/>
    <w:lvl w:ilvl="0">
      <w:start w:val="1"/>
      <w:numFmt w:val="decimal"/>
      <w:lvlText w:val="%1)"/>
      <w:lvlJc w:val="left"/>
      <w:pPr>
        <w:ind w:left="425" w:hanging="425"/>
      </w:pPr>
      <w:rPr>
        <w:rFonts w:hint="eastAsia"/>
        <w:b w:val="0"/>
        <w:color w:val="auto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13E44D25"/>
    <w:multiLevelType w:val="hybridMultilevel"/>
    <w:tmpl w:val="AF70DEBA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13E852DF"/>
    <w:multiLevelType w:val="hybridMultilevel"/>
    <w:tmpl w:val="50BA81F0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140A03DE"/>
    <w:multiLevelType w:val="hybridMultilevel"/>
    <w:tmpl w:val="50BA81F0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147346FD"/>
    <w:multiLevelType w:val="multilevel"/>
    <w:tmpl w:val="6AB63224"/>
    <w:lvl w:ilvl="0">
      <w:start w:val="1"/>
      <w:numFmt w:val="decimal"/>
      <w:lvlText w:val="%1)"/>
      <w:lvlJc w:val="left"/>
      <w:pPr>
        <w:ind w:left="425" w:hanging="425"/>
      </w:pPr>
      <w:rPr>
        <w:rFonts w:hint="eastAsia"/>
        <w:b w:val="0"/>
        <w:color w:val="auto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16E455D5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172D52C2"/>
    <w:multiLevelType w:val="hybridMultilevel"/>
    <w:tmpl w:val="F6A6CD34"/>
    <w:lvl w:ilvl="0" w:tplc="0409000B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17CF163C"/>
    <w:multiLevelType w:val="hybridMultilevel"/>
    <w:tmpl w:val="60A86C9E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18313E88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198362C3"/>
    <w:multiLevelType w:val="hybridMultilevel"/>
    <w:tmpl w:val="868AF09C"/>
    <w:lvl w:ilvl="0" w:tplc="0409000B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B6F15AF"/>
    <w:multiLevelType w:val="hybridMultilevel"/>
    <w:tmpl w:val="7C207610"/>
    <w:lvl w:ilvl="0" w:tplc="FE5804F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B8C05D1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1B984EE9"/>
    <w:multiLevelType w:val="hybridMultilevel"/>
    <w:tmpl w:val="00503C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1CF405FE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1E1F4C86"/>
    <w:multiLevelType w:val="hybridMultilevel"/>
    <w:tmpl w:val="437EAD36"/>
    <w:lvl w:ilvl="0" w:tplc="0409000B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EF55EE6"/>
    <w:multiLevelType w:val="hybridMultilevel"/>
    <w:tmpl w:val="50BA81F0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20656E65"/>
    <w:multiLevelType w:val="hybridMultilevel"/>
    <w:tmpl w:val="9E62C6CA"/>
    <w:lvl w:ilvl="0" w:tplc="0409000B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18C34E8"/>
    <w:multiLevelType w:val="hybridMultilevel"/>
    <w:tmpl w:val="868AF09C"/>
    <w:lvl w:ilvl="0" w:tplc="0409000B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1A61C33"/>
    <w:multiLevelType w:val="hybridMultilevel"/>
    <w:tmpl w:val="4C2A4FF6"/>
    <w:lvl w:ilvl="0" w:tplc="0409000B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61C49E6"/>
    <w:multiLevelType w:val="hybridMultilevel"/>
    <w:tmpl w:val="868AF09C"/>
    <w:lvl w:ilvl="0" w:tplc="0409000B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836503D"/>
    <w:multiLevelType w:val="multilevel"/>
    <w:tmpl w:val="6AB63224"/>
    <w:lvl w:ilvl="0">
      <w:start w:val="1"/>
      <w:numFmt w:val="decimal"/>
      <w:lvlText w:val="%1)"/>
      <w:lvlJc w:val="left"/>
      <w:pPr>
        <w:ind w:left="425" w:hanging="425"/>
      </w:pPr>
      <w:rPr>
        <w:rFonts w:hint="eastAsia"/>
        <w:b w:val="0"/>
        <w:color w:val="auto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7" w15:restartNumberingAfterBreak="0">
    <w:nsid w:val="2A291782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2A4E2392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2B6B7262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2CA32569"/>
    <w:multiLevelType w:val="hybridMultilevel"/>
    <w:tmpl w:val="E4FE824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30B5530A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30E56FBF"/>
    <w:multiLevelType w:val="hybridMultilevel"/>
    <w:tmpl w:val="50BA81F0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317A5119"/>
    <w:multiLevelType w:val="hybridMultilevel"/>
    <w:tmpl w:val="6602B272"/>
    <w:lvl w:ilvl="0" w:tplc="0409000B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3CB2CE0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34206ED5"/>
    <w:multiLevelType w:val="hybridMultilevel"/>
    <w:tmpl w:val="16841406"/>
    <w:lvl w:ilvl="0" w:tplc="0409000B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4AE3F06"/>
    <w:multiLevelType w:val="hybridMultilevel"/>
    <w:tmpl w:val="BAD28A24"/>
    <w:lvl w:ilvl="0" w:tplc="0409000F">
      <w:start w:val="1"/>
      <w:numFmt w:val="decimal"/>
      <w:lvlText w:val="%1."/>
      <w:lvlJc w:val="left"/>
      <w:pPr>
        <w:ind w:left="1980" w:hanging="19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596725E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 w15:restartNumberingAfterBreak="0">
    <w:nsid w:val="38EB601B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9" w15:restartNumberingAfterBreak="0">
    <w:nsid w:val="38FD7EBD"/>
    <w:multiLevelType w:val="multilevel"/>
    <w:tmpl w:val="95A6724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color w:val="auto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0" w15:restartNumberingAfterBreak="0">
    <w:nsid w:val="397D2596"/>
    <w:multiLevelType w:val="hybridMultilevel"/>
    <w:tmpl w:val="FB7C7674"/>
    <w:lvl w:ilvl="0" w:tplc="0409000B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A8D667B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2" w15:restartNumberingAfterBreak="0">
    <w:nsid w:val="3B0C7463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3" w15:restartNumberingAfterBreak="0">
    <w:nsid w:val="3FBB2E75"/>
    <w:multiLevelType w:val="hybridMultilevel"/>
    <w:tmpl w:val="868AF09C"/>
    <w:lvl w:ilvl="0" w:tplc="0409000B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28705AE"/>
    <w:multiLevelType w:val="hybridMultilevel"/>
    <w:tmpl w:val="175EC8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4925054"/>
    <w:multiLevelType w:val="hybridMultilevel"/>
    <w:tmpl w:val="E786C2F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6" w15:restartNumberingAfterBreak="0">
    <w:nsid w:val="45D13709"/>
    <w:multiLevelType w:val="hybridMultilevel"/>
    <w:tmpl w:val="9E62C6CA"/>
    <w:lvl w:ilvl="0" w:tplc="0409000B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9580B8B"/>
    <w:multiLevelType w:val="multilevel"/>
    <w:tmpl w:val="6AB63224"/>
    <w:lvl w:ilvl="0">
      <w:start w:val="1"/>
      <w:numFmt w:val="decimal"/>
      <w:lvlText w:val="%1)"/>
      <w:lvlJc w:val="left"/>
      <w:pPr>
        <w:ind w:left="425" w:hanging="425"/>
      </w:pPr>
      <w:rPr>
        <w:rFonts w:hint="eastAsia"/>
        <w:b w:val="0"/>
        <w:color w:val="auto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8" w15:restartNumberingAfterBreak="0">
    <w:nsid w:val="4B3A40AA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9" w15:restartNumberingAfterBreak="0">
    <w:nsid w:val="4B750B28"/>
    <w:multiLevelType w:val="hybridMultilevel"/>
    <w:tmpl w:val="50BA81F0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0" w15:restartNumberingAfterBreak="0">
    <w:nsid w:val="4B86075F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1" w15:restartNumberingAfterBreak="0">
    <w:nsid w:val="4C9D56EB"/>
    <w:multiLevelType w:val="hybridMultilevel"/>
    <w:tmpl w:val="67C8F8DC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2" w15:restartNumberingAfterBreak="0">
    <w:nsid w:val="4CA81EBD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3" w15:restartNumberingAfterBreak="0">
    <w:nsid w:val="4E08524C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4" w15:restartNumberingAfterBreak="0">
    <w:nsid w:val="4EB94586"/>
    <w:multiLevelType w:val="hybridMultilevel"/>
    <w:tmpl w:val="86807EB8"/>
    <w:lvl w:ilvl="0" w:tplc="C48CE9E4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5" w15:restartNumberingAfterBreak="0">
    <w:nsid w:val="4F023EAF"/>
    <w:multiLevelType w:val="hybridMultilevel"/>
    <w:tmpl w:val="175EC8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02B4B49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7" w15:restartNumberingAfterBreak="0">
    <w:nsid w:val="504C450B"/>
    <w:multiLevelType w:val="hybridMultilevel"/>
    <w:tmpl w:val="D8E08C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18BE713E">
      <w:start w:val="1"/>
      <w:numFmt w:val="upperLetter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50D1184F"/>
    <w:multiLevelType w:val="hybridMultilevel"/>
    <w:tmpl w:val="868AF09C"/>
    <w:lvl w:ilvl="0" w:tplc="0409000B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1631409"/>
    <w:multiLevelType w:val="multilevel"/>
    <w:tmpl w:val="6AB63224"/>
    <w:lvl w:ilvl="0">
      <w:start w:val="1"/>
      <w:numFmt w:val="decimal"/>
      <w:lvlText w:val="%1)"/>
      <w:lvlJc w:val="left"/>
      <w:pPr>
        <w:ind w:left="425" w:hanging="425"/>
      </w:pPr>
      <w:rPr>
        <w:rFonts w:hint="eastAsia"/>
        <w:b w:val="0"/>
        <w:color w:val="auto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0" w15:restartNumberingAfterBreak="0">
    <w:nsid w:val="524C7588"/>
    <w:multiLevelType w:val="hybridMultilevel"/>
    <w:tmpl w:val="5A2E1694"/>
    <w:lvl w:ilvl="0" w:tplc="0409000B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1" w15:restartNumberingAfterBreak="0">
    <w:nsid w:val="528171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color w:val="auto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2" w15:restartNumberingAfterBreak="0">
    <w:nsid w:val="528D4190"/>
    <w:multiLevelType w:val="hybridMultilevel"/>
    <w:tmpl w:val="50BA81F0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3" w15:restartNumberingAfterBreak="0">
    <w:nsid w:val="54FC0A30"/>
    <w:multiLevelType w:val="hybridMultilevel"/>
    <w:tmpl w:val="231E8BBA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4" w15:restartNumberingAfterBreak="0">
    <w:nsid w:val="55CE7709"/>
    <w:multiLevelType w:val="hybridMultilevel"/>
    <w:tmpl w:val="50BA81F0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5" w15:restartNumberingAfterBreak="0">
    <w:nsid w:val="585D2978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6" w15:restartNumberingAfterBreak="0">
    <w:nsid w:val="586E4EF2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7" w15:restartNumberingAfterBreak="0">
    <w:nsid w:val="59A55DBC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8" w15:restartNumberingAfterBreak="0">
    <w:nsid w:val="5A5C5235"/>
    <w:multiLevelType w:val="hybridMultilevel"/>
    <w:tmpl w:val="096A7404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9" w15:restartNumberingAfterBreak="0">
    <w:nsid w:val="5AD7440B"/>
    <w:multiLevelType w:val="hybridMultilevel"/>
    <w:tmpl w:val="231E8BBA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0" w15:restartNumberingAfterBreak="0">
    <w:nsid w:val="5BB737BD"/>
    <w:multiLevelType w:val="hybridMultilevel"/>
    <w:tmpl w:val="868AF09C"/>
    <w:lvl w:ilvl="0" w:tplc="0409000B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CF7326A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2" w15:restartNumberingAfterBreak="0">
    <w:nsid w:val="5D8864BD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3" w15:restartNumberingAfterBreak="0">
    <w:nsid w:val="5E4D76B3"/>
    <w:multiLevelType w:val="hybridMultilevel"/>
    <w:tmpl w:val="868AF09C"/>
    <w:lvl w:ilvl="0" w:tplc="0409000B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00D285F"/>
    <w:multiLevelType w:val="hybridMultilevel"/>
    <w:tmpl w:val="FB7C7674"/>
    <w:lvl w:ilvl="0" w:tplc="0409000B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01D1446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6" w15:restartNumberingAfterBreak="0">
    <w:nsid w:val="60822AEB"/>
    <w:multiLevelType w:val="hybridMultilevel"/>
    <w:tmpl w:val="50BA81F0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7" w15:restartNumberingAfterBreak="0">
    <w:nsid w:val="613F0240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8" w15:restartNumberingAfterBreak="0">
    <w:nsid w:val="62A51BA2"/>
    <w:multiLevelType w:val="hybridMultilevel"/>
    <w:tmpl w:val="7AEC45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9" w15:restartNumberingAfterBreak="0">
    <w:nsid w:val="64462789"/>
    <w:multiLevelType w:val="hybridMultilevel"/>
    <w:tmpl w:val="E8386BFE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0" w15:restartNumberingAfterBreak="0">
    <w:nsid w:val="67062F8A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1" w15:restartNumberingAfterBreak="0">
    <w:nsid w:val="67296F8C"/>
    <w:multiLevelType w:val="multilevel"/>
    <w:tmpl w:val="6AB63224"/>
    <w:lvl w:ilvl="0">
      <w:start w:val="1"/>
      <w:numFmt w:val="decimal"/>
      <w:lvlText w:val="%1)"/>
      <w:lvlJc w:val="left"/>
      <w:pPr>
        <w:ind w:left="425" w:hanging="425"/>
      </w:pPr>
      <w:rPr>
        <w:rFonts w:hint="eastAsia"/>
        <w:b w:val="0"/>
        <w:color w:val="auto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2" w15:restartNumberingAfterBreak="0">
    <w:nsid w:val="68A6083E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3" w15:restartNumberingAfterBreak="0">
    <w:nsid w:val="6B282270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4" w15:restartNumberingAfterBreak="0">
    <w:nsid w:val="6BF2664F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5" w15:restartNumberingAfterBreak="0">
    <w:nsid w:val="6E4400A7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6" w15:restartNumberingAfterBreak="0">
    <w:nsid w:val="711E603A"/>
    <w:multiLevelType w:val="hybridMultilevel"/>
    <w:tmpl w:val="9E62C6CA"/>
    <w:lvl w:ilvl="0" w:tplc="0409000B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726D1C44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8" w15:restartNumberingAfterBreak="0">
    <w:nsid w:val="74AC29CD"/>
    <w:multiLevelType w:val="hybridMultilevel"/>
    <w:tmpl w:val="437EAD36"/>
    <w:lvl w:ilvl="0" w:tplc="0409000B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7F6779C"/>
    <w:multiLevelType w:val="hybridMultilevel"/>
    <w:tmpl w:val="50BA81F0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0" w15:restartNumberingAfterBreak="0">
    <w:nsid w:val="7A3E5F9F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1" w15:restartNumberingAfterBreak="0">
    <w:nsid w:val="7B8A32FB"/>
    <w:multiLevelType w:val="hybridMultilevel"/>
    <w:tmpl w:val="F310436E"/>
    <w:lvl w:ilvl="0" w:tplc="0409000B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2" w15:restartNumberingAfterBreak="0">
    <w:nsid w:val="7C9A7871"/>
    <w:multiLevelType w:val="hybridMultilevel"/>
    <w:tmpl w:val="BD2CE90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3" w15:restartNumberingAfterBreak="0">
    <w:nsid w:val="7D4A5990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4" w15:restartNumberingAfterBreak="0">
    <w:nsid w:val="7D632198"/>
    <w:multiLevelType w:val="hybridMultilevel"/>
    <w:tmpl w:val="0794072E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5" w15:restartNumberingAfterBreak="0">
    <w:nsid w:val="7E8C12FF"/>
    <w:multiLevelType w:val="hybridMultilevel"/>
    <w:tmpl w:val="50BA81F0"/>
    <w:lvl w:ilvl="0" w:tplc="0409000B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3"/>
  </w:num>
  <w:num w:numId="2">
    <w:abstractNumId w:val="71"/>
  </w:num>
  <w:num w:numId="3">
    <w:abstractNumId w:val="46"/>
  </w:num>
  <w:num w:numId="4">
    <w:abstractNumId w:val="77"/>
  </w:num>
  <w:num w:numId="5">
    <w:abstractNumId w:val="15"/>
  </w:num>
  <w:num w:numId="6">
    <w:abstractNumId w:val="2"/>
  </w:num>
  <w:num w:numId="7">
    <w:abstractNumId w:val="65"/>
  </w:num>
  <w:num w:numId="8">
    <w:abstractNumId w:val="88"/>
  </w:num>
  <w:num w:numId="9">
    <w:abstractNumId w:val="12"/>
  </w:num>
  <w:num w:numId="10">
    <w:abstractNumId w:val="54"/>
  </w:num>
  <w:num w:numId="11">
    <w:abstractNumId w:val="21"/>
  </w:num>
  <w:num w:numId="12">
    <w:abstractNumId w:val="104"/>
  </w:num>
  <w:num w:numId="13">
    <w:abstractNumId w:val="41"/>
  </w:num>
  <w:num w:numId="14">
    <w:abstractNumId w:val="0"/>
  </w:num>
  <w:num w:numId="15">
    <w:abstractNumId w:val="95"/>
  </w:num>
  <w:num w:numId="16">
    <w:abstractNumId w:val="93"/>
  </w:num>
  <w:num w:numId="17">
    <w:abstractNumId w:val="1"/>
  </w:num>
  <w:num w:numId="18">
    <w:abstractNumId w:val="6"/>
  </w:num>
  <w:num w:numId="19">
    <w:abstractNumId w:val="97"/>
  </w:num>
  <w:num w:numId="20">
    <w:abstractNumId w:val="38"/>
  </w:num>
  <w:num w:numId="21">
    <w:abstractNumId w:val="26"/>
  </w:num>
  <w:num w:numId="22">
    <w:abstractNumId w:val="75"/>
  </w:num>
  <w:num w:numId="23">
    <w:abstractNumId w:val="10"/>
  </w:num>
  <w:num w:numId="24">
    <w:abstractNumId w:val="63"/>
  </w:num>
  <w:num w:numId="25">
    <w:abstractNumId w:val="92"/>
  </w:num>
  <w:num w:numId="26">
    <w:abstractNumId w:val="94"/>
  </w:num>
  <w:num w:numId="27">
    <w:abstractNumId w:val="81"/>
  </w:num>
  <w:num w:numId="28">
    <w:abstractNumId w:val="11"/>
  </w:num>
  <w:num w:numId="29">
    <w:abstractNumId w:val="103"/>
  </w:num>
  <w:num w:numId="30">
    <w:abstractNumId w:val="82"/>
  </w:num>
  <w:num w:numId="31">
    <w:abstractNumId w:val="58"/>
  </w:num>
  <w:num w:numId="32">
    <w:abstractNumId w:val="62"/>
  </w:num>
  <w:num w:numId="33">
    <w:abstractNumId w:val="60"/>
  </w:num>
  <w:num w:numId="34">
    <w:abstractNumId w:val="24"/>
  </w:num>
  <w:num w:numId="35">
    <w:abstractNumId w:val="47"/>
  </w:num>
  <w:num w:numId="36">
    <w:abstractNumId w:val="76"/>
  </w:num>
  <w:num w:numId="37">
    <w:abstractNumId w:val="66"/>
  </w:num>
  <w:num w:numId="38">
    <w:abstractNumId w:val="8"/>
  </w:num>
  <w:num w:numId="39">
    <w:abstractNumId w:val="44"/>
  </w:num>
  <w:num w:numId="40">
    <w:abstractNumId w:val="5"/>
  </w:num>
  <w:num w:numId="41">
    <w:abstractNumId w:val="100"/>
  </w:num>
  <w:num w:numId="42">
    <w:abstractNumId w:val="37"/>
  </w:num>
  <w:num w:numId="43">
    <w:abstractNumId w:val="90"/>
  </w:num>
  <w:num w:numId="44">
    <w:abstractNumId w:val="86"/>
  </w:num>
  <w:num w:numId="45">
    <w:abstractNumId w:val="99"/>
  </w:num>
  <w:num w:numId="46">
    <w:abstractNumId w:val="74"/>
  </w:num>
  <w:num w:numId="47">
    <w:abstractNumId w:val="18"/>
  </w:num>
  <w:num w:numId="48">
    <w:abstractNumId w:val="42"/>
  </w:num>
  <w:num w:numId="49">
    <w:abstractNumId w:val="31"/>
  </w:num>
  <w:num w:numId="50">
    <w:abstractNumId w:val="59"/>
  </w:num>
  <w:num w:numId="51">
    <w:abstractNumId w:val="72"/>
  </w:num>
  <w:num w:numId="52">
    <w:abstractNumId w:val="19"/>
  </w:num>
  <w:num w:numId="53">
    <w:abstractNumId w:val="13"/>
  </w:num>
  <w:num w:numId="54">
    <w:abstractNumId w:val="105"/>
  </w:num>
  <w:num w:numId="55">
    <w:abstractNumId w:val="102"/>
  </w:num>
  <w:num w:numId="56">
    <w:abstractNumId w:val="23"/>
  </w:num>
  <w:num w:numId="57">
    <w:abstractNumId w:val="89"/>
  </w:num>
  <w:num w:numId="58">
    <w:abstractNumId w:val="67"/>
  </w:num>
  <w:num w:numId="59">
    <w:abstractNumId w:val="101"/>
  </w:num>
  <w:num w:numId="60">
    <w:abstractNumId w:val="70"/>
  </w:num>
  <w:num w:numId="61">
    <w:abstractNumId w:val="22"/>
  </w:num>
  <w:num w:numId="62">
    <w:abstractNumId w:val="4"/>
  </w:num>
  <w:num w:numId="63">
    <w:abstractNumId w:val="78"/>
  </w:num>
  <w:num w:numId="64">
    <w:abstractNumId w:val="55"/>
  </w:num>
  <w:num w:numId="65">
    <w:abstractNumId w:val="34"/>
  </w:num>
  <w:num w:numId="66">
    <w:abstractNumId w:val="35"/>
  </w:num>
  <w:num w:numId="67">
    <w:abstractNumId w:val="50"/>
  </w:num>
  <w:num w:numId="68">
    <w:abstractNumId w:val="33"/>
  </w:num>
  <w:num w:numId="69">
    <w:abstractNumId w:val="45"/>
  </w:num>
  <w:num w:numId="70">
    <w:abstractNumId w:val="28"/>
  </w:num>
  <w:num w:numId="71">
    <w:abstractNumId w:val="83"/>
  </w:num>
  <w:num w:numId="72">
    <w:abstractNumId w:val="96"/>
  </w:num>
  <w:num w:numId="73">
    <w:abstractNumId w:val="53"/>
  </w:num>
  <w:num w:numId="74">
    <w:abstractNumId w:val="32"/>
  </w:num>
  <w:num w:numId="75">
    <w:abstractNumId w:val="3"/>
  </w:num>
  <w:num w:numId="76">
    <w:abstractNumId w:val="43"/>
  </w:num>
  <w:num w:numId="77">
    <w:abstractNumId w:val="40"/>
  </w:num>
  <w:num w:numId="78">
    <w:abstractNumId w:val="98"/>
  </w:num>
  <w:num w:numId="79">
    <w:abstractNumId w:val="9"/>
  </w:num>
  <w:num w:numId="80">
    <w:abstractNumId w:val="80"/>
  </w:num>
  <w:num w:numId="81">
    <w:abstractNumId w:val="30"/>
  </w:num>
  <w:num w:numId="82">
    <w:abstractNumId w:val="68"/>
  </w:num>
  <w:num w:numId="83">
    <w:abstractNumId w:val="84"/>
  </w:num>
  <w:num w:numId="84">
    <w:abstractNumId w:val="25"/>
  </w:num>
  <w:num w:numId="85">
    <w:abstractNumId w:val="56"/>
  </w:num>
  <w:num w:numId="86">
    <w:abstractNumId w:val="49"/>
  </w:num>
  <w:num w:numId="87">
    <w:abstractNumId w:val="87"/>
  </w:num>
  <w:num w:numId="88">
    <w:abstractNumId w:val="85"/>
  </w:num>
  <w:num w:numId="89">
    <w:abstractNumId w:val="51"/>
  </w:num>
  <w:num w:numId="90">
    <w:abstractNumId w:val="27"/>
  </w:num>
  <w:num w:numId="91">
    <w:abstractNumId w:val="64"/>
  </w:num>
  <w:num w:numId="92">
    <w:abstractNumId w:val="7"/>
  </w:num>
  <w:num w:numId="93">
    <w:abstractNumId w:val="48"/>
  </w:num>
  <w:num w:numId="94">
    <w:abstractNumId w:val="14"/>
  </w:num>
  <w:num w:numId="95">
    <w:abstractNumId w:val="52"/>
  </w:num>
  <w:num w:numId="96">
    <w:abstractNumId w:val="91"/>
  </w:num>
  <w:num w:numId="97">
    <w:abstractNumId w:val="69"/>
  </w:num>
  <w:num w:numId="98">
    <w:abstractNumId w:val="57"/>
  </w:num>
  <w:num w:numId="99">
    <w:abstractNumId w:val="36"/>
  </w:num>
  <w:num w:numId="100">
    <w:abstractNumId w:val="16"/>
  </w:num>
  <w:num w:numId="101">
    <w:abstractNumId w:val="20"/>
  </w:num>
  <w:num w:numId="102">
    <w:abstractNumId w:val="17"/>
  </w:num>
  <w:num w:numId="103">
    <w:abstractNumId w:val="29"/>
  </w:num>
  <w:num w:numId="104">
    <w:abstractNumId w:val="61"/>
  </w:num>
  <w:num w:numId="105">
    <w:abstractNumId w:val="79"/>
  </w:num>
  <w:num w:numId="106">
    <w:abstractNumId w:val="39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83"/>
    <w:rsid w:val="0000247B"/>
    <w:rsid w:val="00002700"/>
    <w:rsid w:val="00003516"/>
    <w:rsid w:val="00003DAA"/>
    <w:rsid w:val="00004B37"/>
    <w:rsid w:val="00004BAE"/>
    <w:rsid w:val="00004BE8"/>
    <w:rsid w:val="00005346"/>
    <w:rsid w:val="00005F2B"/>
    <w:rsid w:val="00007C10"/>
    <w:rsid w:val="00007C44"/>
    <w:rsid w:val="00010644"/>
    <w:rsid w:val="000125E9"/>
    <w:rsid w:val="000152F0"/>
    <w:rsid w:val="000162BC"/>
    <w:rsid w:val="000169F2"/>
    <w:rsid w:val="00016CDF"/>
    <w:rsid w:val="000173B4"/>
    <w:rsid w:val="00020BD0"/>
    <w:rsid w:val="00020E65"/>
    <w:rsid w:val="000217DA"/>
    <w:rsid w:val="000223E2"/>
    <w:rsid w:val="00022ACE"/>
    <w:rsid w:val="00022C39"/>
    <w:rsid w:val="00022F76"/>
    <w:rsid w:val="00022F90"/>
    <w:rsid w:val="00025CB1"/>
    <w:rsid w:val="0002760A"/>
    <w:rsid w:val="00027E05"/>
    <w:rsid w:val="00030FFF"/>
    <w:rsid w:val="00031FCF"/>
    <w:rsid w:val="00034845"/>
    <w:rsid w:val="000377FD"/>
    <w:rsid w:val="00037A90"/>
    <w:rsid w:val="00042BD9"/>
    <w:rsid w:val="00044AC2"/>
    <w:rsid w:val="00044BBB"/>
    <w:rsid w:val="00045ED5"/>
    <w:rsid w:val="00050FEE"/>
    <w:rsid w:val="000536D6"/>
    <w:rsid w:val="00054697"/>
    <w:rsid w:val="00054BAD"/>
    <w:rsid w:val="00054DFA"/>
    <w:rsid w:val="000565A4"/>
    <w:rsid w:val="00060367"/>
    <w:rsid w:val="000629F2"/>
    <w:rsid w:val="0006365B"/>
    <w:rsid w:val="00063A38"/>
    <w:rsid w:val="00064802"/>
    <w:rsid w:val="00064980"/>
    <w:rsid w:val="000670C5"/>
    <w:rsid w:val="00067DBB"/>
    <w:rsid w:val="00070540"/>
    <w:rsid w:val="000711CC"/>
    <w:rsid w:val="00071F8A"/>
    <w:rsid w:val="00072280"/>
    <w:rsid w:val="00072404"/>
    <w:rsid w:val="000730AB"/>
    <w:rsid w:val="00073481"/>
    <w:rsid w:val="00073C3B"/>
    <w:rsid w:val="000749AB"/>
    <w:rsid w:val="00074AE0"/>
    <w:rsid w:val="00074F9B"/>
    <w:rsid w:val="000800E6"/>
    <w:rsid w:val="000802E3"/>
    <w:rsid w:val="0008051C"/>
    <w:rsid w:val="0008066E"/>
    <w:rsid w:val="00080C1F"/>
    <w:rsid w:val="000818AD"/>
    <w:rsid w:val="0008281C"/>
    <w:rsid w:val="00082D65"/>
    <w:rsid w:val="00082DE7"/>
    <w:rsid w:val="00082FE5"/>
    <w:rsid w:val="0008332C"/>
    <w:rsid w:val="00084E5D"/>
    <w:rsid w:val="00085157"/>
    <w:rsid w:val="00086F33"/>
    <w:rsid w:val="00091A5D"/>
    <w:rsid w:val="00091FE8"/>
    <w:rsid w:val="000920E7"/>
    <w:rsid w:val="00092F50"/>
    <w:rsid w:val="00093802"/>
    <w:rsid w:val="00094651"/>
    <w:rsid w:val="0009583A"/>
    <w:rsid w:val="00095CA9"/>
    <w:rsid w:val="00095E54"/>
    <w:rsid w:val="00096A15"/>
    <w:rsid w:val="00096B93"/>
    <w:rsid w:val="00097520"/>
    <w:rsid w:val="000A0624"/>
    <w:rsid w:val="000A16A8"/>
    <w:rsid w:val="000A1A2A"/>
    <w:rsid w:val="000A335E"/>
    <w:rsid w:val="000A39DA"/>
    <w:rsid w:val="000A3DD8"/>
    <w:rsid w:val="000A4EF3"/>
    <w:rsid w:val="000A56C9"/>
    <w:rsid w:val="000B0DFD"/>
    <w:rsid w:val="000B1D1F"/>
    <w:rsid w:val="000B1E3B"/>
    <w:rsid w:val="000B1FE1"/>
    <w:rsid w:val="000B2261"/>
    <w:rsid w:val="000B2330"/>
    <w:rsid w:val="000B35C8"/>
    <w:rsid w:val="000B3894"/>
    <w:rsid w:val="000B5353"/>
    <w:rsid w:val="000B590A"/>
    <w:rsid w:val="000B69FF"/>
    <w:rsid w:val="000B6DFE"/>
    <w:rsid w:val="000B7A94"/>
    <w:rsid w:val="000C0982"/>
    <w:rsid w:val="000C1023"/>
    <w:rsid w:val="000C19DB"/>
    <w:rsid w:val="000C2389"/>
    <w:rsid w:val="000C2E84"/>
    <w:rsid w:val="000C50EA"/>
    <w:rsid w:val="000C6E41"/>
    <w:rsid w:val="000D05EC"/>
    <w:rsid w:val="000D0CF2"/>
    <w:rsid w:val="000D21A9"/>
    <w:rsid w:val="000D28D0"/>
    <w:rsid w:val="000D31AB"/>
    <w:rsid w:val="000D44ED"/>
    <w:rsid w:val="000D5474"/>
    <w:rsid w:val="000E1BE4"/>
    <w:rsid w:val="000E406E"/>
    <w:rsid w:val="000E429C"/>
    <w:rsid w:val="000E4987"/>
    <w:rsid w:val="000E64FB"/>
    <w:rsid w:val="000E6A3E"/>
    <w:rsid w:val="000E751B"/>
    <w:rsid w:val="000E7911"/>
    <w:rsid w:val="000F0B0D"/>
    <w:rsid w:val="000F0B2C"/>
    <w:rsid w:val="000F0B84"/>
    <w:rsid w:val="000F124F"/>
    <w:rsid w:val="000F2332"/>
    <w:rsid w:val="000F26D8"/>
    <w:rsid w:val="000F338D"/>
    <w:rsid w:val="000F5734"/>
    <w:rsid w:val="000F7338"/>
    <w:rsid w:val="00100954"/>
    <w:rsid w:val="00100978"/>
    <w:rsid w:val="001013CC"/>
    <w:rsid w:val="00101823"/>
    <w:rsid w:val="0010215B"/>
    <w:rsid w:val="00102729"/>
    <w:rsid w:val="00102CBC"/>
    <w:rsid w:val="00102EEC"/>
    <w:rsid w:val="00103F84"/>
    <w:rsid w:val="00105569"/>
    <w:rsid w:val="00106A21"/>
    <w:rsid w:val="00107198"/>
    <w:rsid w:val="00111E35"/>
    <w:rsid w:val="0011230F"/>
    <w:rsid w:val="00113346"/>
    <w:rsid w:val="00114625"/>
    <w:rsid w:val="00115659"/>
    <w:rsid w:val="00115916"/>
    <w:rsid w:val="001172A5"/>
    <w:rsid w:val="00117480"/>
    <w:rsid w:val="00117B33"/>
    <w:rsid w:val="00120620"/>
    <w:rsid w:val="00120D1A"/>
    <w:rsid w:val="00121B09"/>
    <w:rsid w:val="00122959"/>
    <w:rsid w:val="00123671"/>
    <w:rsid w:val="00123B73"/>
    <w:rsid w:val="00123F19"/>
    <w:rsid w:val="001254F1"/>
    <w:rsid w:val="00127804"/>
    <w:rsid w:val="001303A1"/>
    <w:rsid w:val="00130EE8"/>
    <w:rsid w:val="00130FC2"/>
    <w:rsid w:val="001312E8"/>
    <w:rsid w:val="00131F8E"/>
    <w:rsid w:val="001321E5"/>
    <w:rsid w:val="0013230D"/>
    <w:rsid w:val="001328D8"/>
    <w:rsid w:val="00133D96"/>
    <w:rsid w:val="00134855"/>
    <w:rsid w:val="00134FD4"/>
    <w:rsid w:val="0013611E"/>
    <w:rsid w:val="0013748D"/>
    <w:rsid w:val="00140412"/>
    <w:rsid w:val="00141D0F"/>
    <w:rsid w:val="00142F02"/>
    <w:rsid w:val="0014386E"/>
    <w:rsid w:val="00146FB8"/>
    <w:rsid w:val="001508BF"/>
    <w:rsid w:val="001517FB"/>
    <w:rsid w:val="001533E1"/>
    <w:rsid w:val="0015373C"/>
    <w:rsid w:val="00155B44"/>
    <w:rsid w:val="001562E8"/>
    <w:rsid w:val="00157B4C"/>
    <w:rsid w:val="0016001F"/>
    <w:rsid w:val="0016127D"/>
    <w:rsid w:val="0016257A"/>
    <w:rsid w:val="001649EC"/>
    <w:rsid w:val="001651C0"/>
    <w:rsid w:val="001663D2"/>
    <w:rsid w:val="00166623"/>
    <w:rsid w:val="00167828"/>
    <w:rsid w:val="00167DC2"/>
    <w:rsid w:val="00170164"/>
    <w:rsid w:val="00170ADD"/>
    <w:rsid w:val="00170C34"/>
    <w:rsid w:val="00170E88"/>
    <w:rsid w:val="00171304"/>
    <w:rsid w:val="00171930"/>
    <w:rsid w:val="00171E37"/>
    <w:rsid w:val="00171F4E"/>
    <w:rsid w:val="00172750"/>
    <w:rsid w:val="00172B14"/>
    <w:rsid w:val="00172E0A"/>
    <w:rsid w:val="001745AA"/>
    <w:rsid w:val="00175F3A"/>
    <w:rsid w:val="00177EAB"/>
    <w:rsid w:val="0018067D"/>
    <w:rsid w:val="00180781"/>
    <w:rsid w:val="00180B7E"/>
    <w:rsid w:val="00181DD3"/>
    <w:rsid w:val="001823B6"/>
    <w:rsid w:val="0018292B"/>
    <w:rsid w:val="0018553D"/>
    <w:rsid w:val="00185BE8"/>
    <w:rsid w:val="0018746D"/>
    <w:rsid w:val="001908E1"/>
    <w:rsid w:val="00193063"/>
    <w:rsid w:val="0019314F"/>
    <w:rsid w:val="00193258"/>
    <w:rsid w:val="00197212"/>
    <w:rsid w:val="001A0353"/>
    <w:rsid w:val="001A0CB3"/>
    <w:rsid w:val="001A2D01"/>
    <w:rsid w:val="001A5C80"/>
    <w:rsid w:val="001A6AAD"/>
    <w:rsid w:val="001A6BE4"/>
    <w:rsid w:val="001A703F"/>
    <w:rsid w:val="001A7340"/>
    <w:rsid w:val="001A7452"/>
    <w:rsid w:val="001B0CBA"/>
    <w:rsid w:val="001B5490"/>
    <w:rsid w:val="001B5B61"/>
    <w:rsid w:val="001B6382"/>
    <w:rsid w:val="001C44AC"/>
    <w:rsid w:val="001C490F"/>
    <w:rsid w:val="001C4E49"/>
    <w:rsid w:val="001C5861"/>
    <w:rsid w:val="001D1B9B"/>
    <w:rsid w:val="001D3296"/>
    <w:rsid w:val="001D34C5"/>
    <w:rsid w:val="001D57B6"/>
    <w:rsid w:val="001D6F0B"/>
    <w:rsid w:val="001D6F6E"/>
    <w:rsid w:val="001D6FB6"/>
    <w:rsid w:val="001D780E"/>
    <w:rsid w:val="001E0B72"/>
    <w:rsid w:val="001E1786"/>
    <w:rsid w:val="001E289D"/>
    <w:rsid w:val="001E296E"/>
    <w:rsid w:val="001E6349"/>
    <w:rsid w:val="001E6FE0"/>
    <w:rsid w:val="001E7567"/>
    <w:rsid w:val="001E7E41"/>
    <w:rsid w:val="001F0203"/>
    <w:rsid w:val="001F04E3"/>
    <w:rsid w:val="001F1517"/>
    <w:rsid w:val="001F15D6"/>
    <w:rsid w:val="001F187F"/>
    <w:rsid w:val="001F1DD4"/>
    <w:rsid w:val="001F20D4"/>
    <w:rsid w:val="001F2DC9"/>
    <w:rsid w:val="001F2E1E"/>
    <w:rsid w:val="001F41B3"/>
    <w:rsid w:val="001F5AE6"/>
    <w:rsid w:val="001F614D"/>
    <w:rsid w:val="001F62ED"/>
    <w:rsid w:val="001F7163"/>
    <w:rsid w:val="001F77B7"/>
    <w:rsid w:val="0020095F"/>
    <w:rsid w:val="00201ADF"/>
    <w:rsid w:val="00202314"/>
    <w:rsid w:val="00202491"/>
    <w:rsid w:val="00204C92"/>
    <w:rsid w:val="00204D28"/>
    <w:rsid w:val="002054B2"/>
    <w:rsid w:val="00207E58"/>
    <w:rsid w:val="00212040"/>
    <w:rsid w:val="002121F4"/>
    <w:rsid w:val="00213BFB"/>
    <w:rsid w:val="002147B3"/>
    <w:rsid w:val="002178EB"/>
    <w:rsid w:val="00220488"/>
    <w:rsid w:val="00220D1A"/>
    <w:rsid w:val="00225E5E"/>
    <w:rsid w:val="0022638A"/>
    <w:rsid w:val="00226672"/>
    <w:rsid w:val="00226E55"/>
    <w:rsid w:val="00227BB3"/>
    <w:rsid w:val="00227C31"/>
    <w:rsid w:val="00230931"/>
    <w:rsid w:val="00230B9E"/>
    <w:rsid w:val="00231462"/>
    <w:rsid w:val="00232F5D"/>
    <w:rsid w:val="002332DD"/>
    <w:rsid w:val="00234640"/>
    <w:rsid w:val="00234C8B"/>
    <w:rsid w:val="00234F44"/>
    <w:rsid w:val="00235154"/>
    <w:rsid w:val="00235F67"/>
    <w:rsid w:val="0024065E"/>
    <w:rsid w:val="00240B92"/>
    <w:rsid w:val="00241A6F"/>
    <w:rsid w:val="00242A64"/>
    <w:rsid w:val="00243241"/>
    <w:rsid w:val="0024343A"/>
    <w:rsid w:val="00243713"/>
    <w:rsid w:val="00244C0E"/>
    <w:rsid w:val="0024575D"/>
    <w:rsid w:val="00245D56"/>
    <w:rsid w:val="00246177"/>
    <w:rsid w:val="0024626A"/>
    <w:rsid w:val="00246F4C"/>
    <w:rsid w:val="0024737D"/>
    <w:rsid w:val="00247CDE"/>
    <w:rsid w:val="002501E4"/>
    <w:rsid w:val="0025076F"/>
    <w:rsid w:val="00251380"/>
    <w:rsid w:val="002523F6"/>
    <w:rsid w:val="002527F3"/>
    <w:rsid w:val="00253045"/>
    <w:rsid w:val="00254140"/>
    <w:rsid w:val="0025450E"/>
    <w:rsid w:val="002554A7"/>
    <w:rsid w:val="00255C31"/>
    <w:rsid w:val="0025748F"/>
    <w:rsid w:val="00257D1C"/>
    <w:rsid w:val="002617ED"/>
    <w:rsid w:val="00262517"/>
    <w:rsid w:val="00263238"/>
    <w:rsid w:val="00264F0C"/>
    <w:rsid w:val="00264F29"/>
    <w:rsid w:val="002658A3"/>
    <w:rsid w:val="00265FD4"/>
    <w:rsid w:val="002706E9"/>
    <w:rsid w:val="00271E4E"/>
    <w:rsid w:val="0027441D"/>
    <w:rsid w:val="002760C7"/>
    <w:rsid w:val="0028110D"/>
    <w:rsid w:val="002829B1"/>
    <w:rsid w:val="00282C34"/>
    <w:rsid w:val="00283A11"/>
    <w:rsid w:val="00287E81"/>
    <w:rsid w:val="00287F2C"/>
    <w:rsid w:val="00291C42"/>
    <w:rsid w:val="00292977"/>
    <w:rsid w:val="002938D6"/>
    <w:rsid w:val="00295EE2"/>
    <w:rsid w:val="002973FC"/>
    <w:rsid w:val="002A0BF5"/>
    <w:rsid w:val="002A249D"/>
    <w:rsid w:val="002A2A58"/>
    <w:rsid w:val="002A511F"/>
    <w:rsid w:val="002A552C"/>
    <w:rsid w:val="002A6950"/>
    <w:rsid w:val="002A6C6F"/>
    <w:rsid w:val="002A7E38"/>
    <w:rsid w:val="002B1818"/>
    <w:rsid w:val="002B2E7E"/>
    <w:rsid w:val="002B36CA"/>
    <w:rsid w:val="002B483A"/>
    <w:rsid w:val="002B57F1"/>
    <w:rsid w:val="002B6013"/>
    <w:rsid w:val="002B7702"/>
    <w:rsid w:val="002C1B8E"/>
    <w:rsid w:val="002C375A"/>
    <w:rsid w:val="002C4BC3"/>
    <w:rsid w:val="002C53BB"/>
    <w:rsid w:val="002C5A6C"/>
    <w:rsid w:val="002C62F9"/>
    <w:rsid w:val="002C7600"/>
    <w:rsid w:val="002D0D5A"/>
    <w:rsid w:val="002D15AE"/>
    <w:rsid w:val="002D2439"/>
    <w:rsid w:val="002D243F"/>
    <w:rsid w:val="002D26B1"/>
    <w:rsid w:val="002D4A67"/>
    <w:rsid w:val="002D56BF"/>
    <w:rsid w:val="002D5852"/>
    <w:rsid w:val="002D71DA"/>
    <w:rsid w:val="002E0684"/>
    <w:rsid w:val="002E0CAB"/>
    <w:rsid w:val="002E16A3"/>
    <w:rsid w:val="002E1DEE"/>
    <w:rsid w:val="002E20DD"/>
    <w:rsid w:val="002E4678"/>
    <w:rsid w:val="002E485E"/>
    <w:rsid w:val="002E5E53"/>
    <w:rsid w:val="002F0282"/>
    <w:rsid w:val="002F0540"/>
    <w:rsid w:val="002F06BC"/>
    <w:rsid w:val="002F1134"/>
    <w:rsid w:val="002F13A9"/>
    <w:rsid w:val="002F1DEF"/>
    <w:rsid w:val="002F2186"/>
    <w:rsid w:val="002F2355"/>
    <w:rsid w:val="002F3B08"/>
    <w:rsid w:val="002F3D93"/>
    <w:rsid w:val="002F572F"/>
    <w:rsid w:val="002F5D32"/>
    <w:rsid w:val="002F67FC"/>
    <w:rsid w:val="00300730"/>
    <w:rsid w:val="003012A8"/>
    <w:rsid w:val="00301742"/>
    <w:rsid w:val="00301E8C"/>
    <w:rsid w:val="003038B0"/>
    <w:rsid w:val="00303B92"/>
    <w:rsid w:val="003040BA"/>
    <w:rsid w:val="00304D90"/>
    <w:rsid w:val="00304DFF"/>
    <w:rsid w:val="00304F2E"/>
    <w:rsid w:val="00305A45"/>
    <w:rsid w:val="00307CB0"/>
    <w:rsid w:val="00311395"/>
    <w:rsid w:val="00312544"/>
    <w:rsid w:val="003141C1"/>
    <w:rsid w:val="0031442B"/>
    <w:rsid w:val="003177CA"/>
    <w:rsid w:val="0031789D"/>
    <w:rsid w:val="003200C8"/>
    <w:rsid w:val="0032045F"/>
    <w:rsid w:val="00321A21"/>
    <w:rsid w:val="00321AD5"/>
    <w:rsid w:val="0032254C"/>
    <w:rsid w:val="003243FA"/>
    <w:rsid w:val="0032456D"/>
    <w:rsid w:val="00324ACF"/>
    <w:rsid w:val="00325324"/>
    <w:rsid w:val="00325968"/>
    <w:rsid w:val="003265F1"/>
    <w:rsid w:val="00327365"/>
    <w:rsid w:val="003278F9"/>
    <w:rsid w:val="00327B65"/>
    <w:rsid w:val="003309EC"/>
    <w:rsid w:val="00330FCF"/>
    <w:rsid w:val="00331B5C"/>
    <w:rsid w:val="00333749"/>
    <w:rsid w:val="0033399B"/>
    <w:rsid w:val="00333A90"/>
    <w:rsid w:val="0033540F"/>
    <w:rsid w:val="00335589"/>
    <w:rsid w:val="00335EF0"/>
    <w:rsid w:val="00336A4E"/>
    <w:rsid w:val="00336ADD"/>
    <w:rsid w:val="00336D5A"/>
    <w:rsid w:val="00337EB2"/>
    <w:rsid w:val="00340F05"/>
    <w:rsid w:val="003410E8"/>
    <w:rsid w:val="00343B2C"/>
    <w:rsid w:val="0034597A"/>
    <w:rsid w:val="00346E79"/>
    <w:rsid w:val="003473B0"/>
    <w:rsid w:val="00347E1F"/>
    <w:rsid w:val="00350887"/>
    <w:rsid w:val="00350E1E"/>
    <w:rsid w:val="00351C03"/>
    <w:rsid w:val="003521B2"/>
    <w:rsid w:val="00352B07"/>
    <w:rsid w:val="0035431A"/>
    <w:rsid w:val="00355303"/>
    <w:rsid w:val="003554F1"/>
    <w:rsid w:val="00356AEA"/>
    <w:rsid w:val="00356BC6"/>
    <w:rsid w:val="003574BA"/>
    <w:rsid w:val="00357923"/>
    <w:rsid w:val="00360AB2"/>
    <w:rsid w:val="00360D69"/>
    <w:rsid w:val="00360E81"/>
    <w:rsid w:val="003616E5"/>
    <w:rsid w:val="00364391"/>
    <w:rsid w:val="00364C59"/>
    <w:rsid w:val="00364F84"/>
    <w:rsid w:val="003658E5"/>
    <w:rsid w:val="0036653B"/>
    <w:rsid w:val="00366C97"/>
    <w:rsid w:val="00366D85"/>
    <w:rsid w:val="00366F94"/>
    <w:rsid w:val="00367B2A"/>
    <w:rsid w:val="00374268"/>
    <w:rsid w:val="00376449"/>
    <w:rsid w:val="003767BB"/>
    <w:rsid w:val="00377DAE"/>
    <w:rsid w:val="00380243"/>
    <w:rsid w:val="00380701"/>
    <w:rsid w:val="00381064"/>
    <w:rsid w:val="003815D4"/>
    <w:rsid w:val="00381698"/>
    <w:rsid w:val="003825BD"/>
    <w:rsid w:val="0038262A"/>
    <w:rsid w:val="003837C7"/>
    <w:rsid w:val="00383C2D"/>
    <w:rsid w:val="00383EC5"/>
    <w:rsid w:val="00384C96"/>
    <w:rsid w:val="00385336"/>
    <w:rsid w:val="00385864"/>
    <w:rsid w:val="00385BAE"/>
    <w:rsid w:val="003878F8"/>
    <w:rsid w:val="00390F83"/>
    <w:rsid w:val="00393A5F"/>
    <w:rsid w:val="0039567C"/>
    <w:rsid w:val="00396053"/>
    <w:rsid w:val="00396743"/>
    <w:rsid w:val="00397718"/>
    <w:rsid w:val="003977CE"/>
    <w:rsid w:val="00397928"/>
    <w:rsid w:val="00397BD0"/>
    <w:rsid w:val="003A06DB"/>
    <w:rsid w:val="003A290A"/>
    <w:rsid w:val="003A32B9"/>
    <w:rsid w:val="003A3A94"/>
    <w:rsid w:val="003A4FA6"/>
    <w:rsid w:val="003A5205"/>
    <w:rsid w:val="003A5392"/>
    <w:rsid w:val="003A5583"/>
    <w:rsid w:val="003A5FDB"/>
    <w:rsid w:val="003B01C2"/>
    <w:rsid w:val="003B148E"/>
    <w:rsid w:val="003B292C"/>
    <w:rsid w:val="003B2BC3"/>
    <w:rsid w:val="003B2C36"/>
    <w:rsid w:val="003B2F2C"/>
    <w:rsid w:val="003B350E"/>
    <w:rsid w:val="003B49E5"/>
    <w:rsid w:val="003B52F7"/>
    <w:rsid w:val="003B5DED"/>
    <w:rsid w:val="003B62CF"/>
    <w:rsid w:val="003B69D6"/>
    <w:rsid w:val="003B6AB8"/>
    <w:rsid w:val="003C0DBB"/>
    <w:rsid w:val="003C113F"/>
    <w:rsid w:val="003C1D8F"/>
    <w:rsid w:val="003C2B7D"/>
    <w:rsid w:val="003C302A"/>
    <w:rsid w:val="003C364D"/>
    <w:rsid w:val="003C40BE"/>
    <w:rsid w:val="003C51C5"/>
    <w:rsid w:val="003D133B"/>
    <w:rsid w:val="003D15B6"/>
    <w:rsid w:val="003D1CAD"/>
    <w:rsid w:val="003D21A7"/>
    <w:rsid w:val="003D3422"/>
    <w:rsid w:val="003D389B"/>
    <w:rsid w:val="003D3FC3"/>
    <w:rsid w:val="003D522E"/>
    <w:rsid w:val="003D7F13"/>
    <w:rsid w:val="003E07D7"/>
    <w:rsid w:val="003E1061"/>
    <w:rsid w:val="003E13F6"/>
    <w:rsid w:val="003E1740"/>
    <w:rsid w:val="003E1BBB"/>
    <w:rsid w:val="003E1D29"/>
    <w:rsid w:val="003E208F"/>
    <w:rsid w:val="003E54B7"/>
    <w:rsid w:val="003E5602"/>
    <w:rsid w:val="003E5AF2"/>
    <w:rsid w:val="003E69F3"/>
    <w:rsid w:val="003F0930"/>
    <w:rsid w:val="003F133F"/>
    <w:rsid w:val="003F1E7A"/>
    <w:rsid w:val="003F36CF"/>
    <w:rsid w:val="003F48E5"/>
    <w:rsid w:val="003F4A14"/>
    <w:rsid w:val="003F554E"/>
    <w:rsid w:val="003F5A1D"/>
    <w:rsid w:val="003F6A6F"/>
    <w:rsid w:val="003F6AC7"/>
    <w:rsid w:val="003F6AD4"/>
    <w:rsid w:val="003F6BF4"/>
    <w:rsid w:val="003F76BA"/>
    <w:rsid w:val="00400B2C"/>
    <w:rsid w:val="00400C57"/>
    <w:rsid w:val="00401238"/>
    <w:rsid w:val="00403E52"/>
    <w:rsid w:val="004046B2"/>
    <w:rsid w:val="004056FD"/>
    <w:rsid w:val="00405BBF"/>
    <w:rsid w:val="00406558"/>
    <w:rsid w:val="004069C9"/>
    <w:rsid w:val="00407712"/>
    <w:rsid w:val="0041001C"/>
    <w:rsid w:val="004101D1"/>
    <w:rsid w:val="00411BCC"/>
    <w:rsid w:val="004121A1"/>
    <w:rsid w:val="004128E7"/>
    <w:rsid w:val="004130FE"/>
    <w:rsid w:val="00413873"/>
    <w:rsid w:val="00413C13"/>
    <w:rsid w:val="00413CB2"/>
    <w:rsid w:val="0041634A"/>
    <w:rsid w:val="00416370"/>
    <w:rsid w:val="004179CE"/>
    <w:rsid w:val="004200D6"/>
    <w:rsid w:val="0042167A"/>
    <w:rsid w:val="00421783"/>
    <w:rsid w:val="00421C7E"/>
    <w:rsid w:val="00423CF8"/>
    <w:rsid w:val="0042441E"/>
    <w:rsid w:val="004258CC"/>
    <w:rsid w:val="0042772E"/>
    <w:rsid w:val="00427B70"/>
    <w:rsid w:val="00427EB2"/>
    <w:rsid w:val="00430007"/>
    <w:rsid w:val="0043074E"/>
    <w:rsid w:val="004310ED"/>
    <w:rsid w:val="00431A04"/>
    <w:rsid w:val="00432017"/>
    <w:rsid w:val="00432641"/>
    <w:rsid w:val="00432A35"/>
    <w:rsid w:val="00434134"/>
    <w:rsid w:val="00434D96"/>
    <w:rsid w:val="004355C1"/>
    <w:rsid w:val="00436105"/>
    <w:rsid w:val="00436A9B"/>
    <w:rsid w:val="00436F59"/>
    <w:rsid w:val="00436FDD"/>
    <w:rsid w:val="004401A3"/>
    <w:rsid w:val="0044055F"/>
    <w:rsid w:val="00440BA7"/>
    <w:rsid w:val="00441456"/>
    <w:rsid w:val="0044337D"/>
    <w:rsid w:val="00444CAA"/>
    <w:rsid w:val="00445122"/>
    <w:rsid w:val="004451CE"/>
    <w:rsid w:val="00445DC8"/>
    <w:rsid w:val="004460C0"/>
    <w:rsid w:val="00446B51"/>
    <w:rsid w:val="00446E62"/>
    <w:rsid w:val="00447EC6"/>
    <w:rsid w:val="004518B1"/>
    <w:rsid w:val="004522A1"/>
    <w:rsid w:val="00453CF3"/>
    <w:rsid w:val="00454947"/>
    <w:rsid w:val="0045499F"/>
    <w:rsid w:val="004559BB"/>
    <w:rsid w:val="00456AFC"/>
    <w:rsid w:val="004570B3"/>
    <w:rsid w:val="004608CF"/>
    <w:rsid w:val="004610E7"/>
    <w:rsid w:val="0046243E"/>
    <w:rsid w:val="00462AAC"/>
    <w:rsid w:val="00463237"/>
    <w:rsid w:val="00463EE8"/>
    <w:rsid w:val="004641D3"/>
    <w:rsid w:val="00466E09"/>
    <w:rsid w:val="0046766E"/>
    <w:rsid w:val="004677C3"/>
    <w:rsid w:val="00467966"/>
    <w:rsid w:val="004708D5"/>
    <w:rsid w:val="00471CE0"/>
    <w:rsid w:val="0047205B"/>
    <w:rsid w:val="004723DE"/>
    <w:rsid w:val="004726C8"/>
    <w:rsid w:val="00472763"/>
    <w:rsid w:val="00474CB8"/>
    <w:rsid w:val="00475D01"/>
    <w:rsid w:val="0047623E"/>
    <w:rsid w:val="00476923"/>
    <w:rsid w:val="00477B8B"/>
    <w:rsid w:val="004806ED"/>
    <w:rsid w:val="004813C3"/>
    <w:rsid w:val="00482C7A"/>
    <w:rsid w:val="00484FE7"/>
    <w:rsid w:val="00486975"/>
    <w:rsid w:val="00486C66"/>
    <w:rsid w:val="00487745"/>
    <w:rsid w:val="004904BC"/>
    <w:rsid w:val="00491CA5"/>
    <w:rsid w:val="00492AA9"/>
    <w:rsid w:val="00492F01"/>
    <w:rsid w:val="00493672"/>
    <w:rsid w:val="00493686"/>
    <w:rsid w:val="00493991"/>
    <w:rsid w:val="00496375"/>
    <w:rsid w:val="004971BA"/>
    <w:rsid w:val="004A04F1"/>
    <w:rsid w:val="004A16AF"/>
    <w:rsid w:val="004A1AEC"/>
    <w:rsid w:val="004A1EA7"/>
    <w:rsid w:val="004A1F4B"/>
    <w:rsid w:val="004A26B8"/>
    <w:rsid w:val="004A2C33"/>
    <w:rsid w:val="004A3AE2"/>
    <w:rsid w:val="004A4214"/>
    <w:rsid w:val="004A4562"/>
    <w:rsid w:val="004A46A8"/>
    <w:rsid w:val="004A5A6D"/>
    <w:rsid w:val="004A5FCF"/>
    <w:rsid w:val="004A6783"/>
    <w:rsid w:val="004B0E8C"/>
    <w:rsid w:val="004B386F"/>
    <w:rsid w:val="004B41D2"/>
    <w:rsid w:val="004B4D38"/>
    <w:rsid w:val="004B4E6D"/>
    <w:rsid w:val="004B7FEF"/>
    <w:rsid w:val="004C028E"/>
    <w:rsid w:val="004C0696"/>
    <w:rsid w:val="004C328D"/>
    <w:rsid w:val="004C5519"/>
    <w:rsid w:val="004C5C39"/>
    <w:rsid w:val="004C62E5"/>
    <w:rsid w:val="004C7960"/>
    <w:rsid w:val="004C7B5A"/>
    <w:rsid w:val="004D05C0"/>
    <w:rsid w:val="004D1142"/>
    <w:rsid w:val="004D15B5"/>
    <w:rsid w:val="004D2EC7"/>
    <w:rsid w:val="004D5089"/>
    <w:rsid w:val="004D5180"/>
    <w:rsid w:val="004D58A2"/>
    <w:rsid w:val="004D68BA"/>
    <w:rsid w:val="004D76B7"/>
    <w:rsid w:val="004D7A46"/>
    <w:rsid w:val="004D7AAD"/>
    <w:rsid w:val="004E0C9F"/>
    <w:rsid w:val="004E1D84"/>
    <w:rsid w:val="004E296F"/>
    <w:rsid w:val="004E676F"/>
    <w:rsid w:val="004F5138"/>
    <w:rsid w:val="004F6048"/>
    <w:rsid w:val="004F61DC"/>
    <w:rsid w:val="004F6701"/>
    <w:rsid w:val="004F6A04"/>
    <w:rsid w:val="004F714B"/>
    <w:rsid w:val="004F714D"/>
    <w:rsid w:val="005018C0"/>
    <w:rsid w:val="00502011"/>
    <w:rsid w:val="005029CA"/>
    <w:rsid w:val="00502BD7"/>
    <w:rsid w:val="00502CC4"/>
    <w:rsid w:val="005032F5"/>
    <w:rsid w:val="0050435B"/>
    <w:rsid w:val="00506B79"/>
    <w:rsid w:val="005074D1"/>
    <w:rsid w:val="00507DC2"/>
    <w:rsid w:val="005114BB"/>
    <w:rsid w:val="005128FE"/>
    <w:rsid w:val="00513BD3"/>
    <w:rsid w:val="0051554A"/>
    <w:rsid w:val="005156E3"/>
    <w:rsid w:val="00516310"/>
    <w:rsid w:val="0052047C"/>
    <w:rsid w:val="00520F66"/>
    <w:rsid w:val="005222DB"/>
    <w:rsid w:val="00522FA6"/>
    <w:rsid w:val="005232A6"/>
    <w:rsid w:val="005236FD"/>
    <w:rsid w:val="00523FEB"/>
    <w:rsid w:val="00524739"/>
    <w:rsid w:val="00525AE6"/>
    <w:rsid w:val="0052618D"/>
    <w:rsid w:val="005268DA"/>
    <w:rsid w:val="00526EBB"/>
    <w:rsid w:val="00527777"/>
    <w:rsid w:val="00527889"/>
    <w:rsid w:val="00527BCB"/>
    <w:rsid w:val="00530825"/>
    <w:rsid w:val="005313F5"/>
    <w:rsid w:val="0053248D"/>
    <w:rsid w:val="005326B7"/>
    <w:rsid w:val="00533D01"/>
    <w:rsid w:val="00534E1A"/>
    <w:rsid w:val="00536B43"/>
    <w:rsid w:val="0053786A"/>
    <w:rsid w:val="00537B20"/>
    <w:rsid w:val="005401B8"/>
    <w:rsid w:val="00540435"/>
    <w:rsid w:val="00540DF9"/>
    <w:rsid w:val="00541B73"/>
    <w:rsid w:val="00543143"/>
    <w:rsid w:val="0054428E"/>
    <w:rsid w:val="0054628F"/>
    <w:rsid w:val="0054783A"/>
    <w:rsid w:val="00550B47"/>
    <w:rsid w:val="00551A29"/>
    <w:rsid w:val="00552E02"/>
    <w:rsid w:val="005544AA"/>
    <w:rsid w:val="00555581"/>
    <w:rsid w:val="005562E8"/>
    <w:rsid w:val="005563D7"/>
    <w:rsid w:val="00560C6B"/>
    <w:rsid w:val="00562DAE"/>
    <w:rsid w:val="005635CC"/>
    <w:rsid w:val="00563E6D"/>
    <w:rsid w:val="00564D67"/>
    <w:rsid w:val="005655A7"/>
    <w:rsid w:val="005655FA"/>
    <w:rsid w:val="00565B64"/>
    <w:rsid w:val="00566EBD"/>
    <w:rsid w:val="00571DF0"/>
    <w:rsid w:val="00572E8A"/>
    <w:rsid w:val="00572ED2"/>
    <w:rsid w:val="005734A8"/>
    <w:rsid w:val="005748A2"/>
    <w:rsid w:val="00575BF1"/>
    <w:rsid w:val="0057609E"/>
    <w:rsid w:val="005762A8"/>
    <w:rsid w:val="00577DDF"/>
    <w:rsid w:val="0058127D"/>
    <w:rsid w:val="00581460"/>
    <w:rsid w:val="00583A80"/>
    <w:rsid w:val="00583C4A"/>
    <w:rsid w:val="00583C56"/>
    <w:rsid w:val="0058435E"/>
    <w:rsid w:val="0058572C"/>
    <w:rsid w:val="005864A6"/>
    <w:rsid w:val="00586E49"/>
    <w:rsid w:val="005875A6"/>
    <w:rsid w:val="00587B8D"/>
    <w:rsid w:val="00590635"/>
    <w:rsid w:val="005906A1"/>
    <w:rsid w:val="005926F8"/>
    <w:rsid w:val="0059323F"/>
    <w:rsid w:val="005936B0"/>
    <w:rsid w:val="005948D9"/>
    <w:rsid w:val="005949F6"/>
    <w:rsid w:val="00594F18"/>
    <w:rsid w:val="00595C7E"/>
    <w:rsid w:val="00596A05"/>
    <w:rsid w:val="005971F9"/>
    <w:rsid w:val="005A05D1"/>
    <w:rsid w:val="005A09F6"/>
    <w:rsid w:val="005A0F99"/>
    <w:rsid w:val="005A1DA5"/>
    <w:rsid w:val="005A51AD"/>
    <w:rsid w:val="005A654C"/>
    <w:rsid w:val="005A7515"/>
    <w:rsid w:val="005A76D5"/>
    <w:rsid w:val="005B0230"/>
    <w:rsid w:val="005B135A"/>
    <w:rsid w:val="005B1D4B"/>
    <w:rsid w:val="005B1E50"/>
    <w:rsid w:val="005B24EF"/>
    <w:rsid w:val="005B3580"/>
    <w:rsid w:val="005B3C28"/>
    <w:rsid w:val="005B583E"/>
    <w:rsid w:val="005B6151"/>
    <w:rsid w:val="005C17CE"/>
    <w:rsid w:val="005C1C33"/>
    <w:rsid w:val="005C2423"/>
    <w:rsid w:val="005C2453"/>
    <w:rsid w:val="005C2B3D"/>
    <w:rsid w:val="005C3B7D"/>
    <w:rsid w:val="005C4102"/>
    <w:rsid w:val="005C4D2D"/>
    <w:rsid w:val="005C4E8F"/>
    <w:rsid w:val="005C4F47"/>
    <w:rsid w:val="005C572F"/>
    <w:rsid w:val="005C6D76"/>
    <w:rsid w:val="005C7192"/>
    <w:rsid w:val="005C771D"/>
    <w:rsid w:val="005D0A0E"/>
    <w:rsid w:val="005D11AA"/>
    <w:rsid w:val="005D1E75"/>
    <w:rsid w:val="005D1EF0"/>
    <w:rsid w:val="005D21E0"/>
    <w:rsid w:val="005D3123"/>
    <w:rsid w:val="005D4268"/>
    <w:rsid w:val="005D42B2"/>
    <w:rsid w:val="005D43F2"/>
    <w:rsid w:val="005D5B57"/>
    <w:rsid w:val="005D6370"/>
    <w:rsid w:val="005D67EA"/>
    <w:rsid w:val="005D6A26"/>
    <w:rsid w:val="005D6E64"/>
    <w:rsid w:val="005D70AC"/>
    <w:rsid w:val="005D7518"/>
    <w:rsid w:val="005D760B"/>
    <w:rsid w:val="005E08F9"/>
    <w:rsid w:val="005E0A75"/>
    <w:rsid w:val="005E0D47"/>
    <w:rsid w:val="005E3AEF"/>
    <w:rsid w:val="005E3FD9"/>
    <w:rsid w:val="005E4109"/>
    <w:rsid w:val="005E4430"/>
    <w:rsid w:val="005E569D"/>
    <w:rsid w:val="005E5AC4"/>
    <w:rsid w:val="005F0ADB"/>
    <w:rsid w:val="005F1B9E"/>
    <w:rsid w:val="005F3C39"/>
    <w:rsid w:val="005F4BDD"/>
    <w:rsid w:val="005F5F33"/>
    <w:rsid w:val="005F6283"/>
    <w:rsid w:val="005F62D6"/>
    <w:rsid w:val="005F64E6"/>
    <w:rsid w:val="005F6B2C"/>
    <w:rsid w:val="005F7993"/>
    <w:rsid w:val="006001EF"/>
    <w:rsid w:val="006001F0"/>
    <w:rsid w:val="00600C81"/>
    <w:rsid w:val="00601417"/>
    <w:rsid w:val="0060207A"/>
    <w:rsid w:val="006020AE"/>
    <w:rsid w:val="006027E9"/>
    <w:rsid w:val="0060332B"/>
    <w:rsid w:val="006039CC"/>
    <w:rsid w:val="00605027"/>
    <w:rsid w:val="006054A7"/>
    <w:rsid w:val="00607C70"/>
    <w:rsid w:val="00611062"/>
    <w:rsid w:val="00611C69"/>
    <w:rsid w:val="006130B6"/>
    <w:rsid w:val="00614101"/>
    <w:rsid w:val="00615374"/>
    <w:rsid w:val="0061685E"/>
    <w:rsid w:val="00616E2E"/>
    <w:rsid w:val="006173FA"/>
    <w:rsid w:val="00617735"/>
    <w:rsid w:val="00621257"/>
    <w:rsid w:val="00621F89"/>
    <w:rsid w:val="0062390C"/>
    <w:rsid w:val="00623D23"/>
    <w:rsid w:val="0062465C"/>
    <w:rsid w:val="00624D44"/>
    <w:rsid w:val="006258D4"/>
    <w:rsid w:val="00625B51"/>
    <w:rsid w:val="006266B0"/>
    <w:rsid w:val="006277E3"/>
    <w:rsid w:val="00630CCF"/>
    <w:rsid w:val="006326FD"/>
    <w:rsid w:val="00632B2E"/>
    <w:rsid w:val="00632FA0"/>
    <w:rsid w:val="006331C3"/>
    <w:rsid w:val="006353F0"/>
    <w:rsid w:val="00636244"/>
    <w:rsid w:val="00636CAC"/>
    <w:rsid w:val="006373E6"/>
    <w:rsid w:val="006376B6"/>
    <w:rsid w:val="0064087D"/>
    <w:rsid w:val="00640E9A"/>
    <w:rsid w:val="0064246D"/>
    <w:rsid w:val="00642993"/>
    <w:rsid w:val="00643E62"/>
    <w:rsid w:val="0064490E"/>
    <w:rsid w:val="00645176"/>
    <w:rsid w:val="00646393"/>
    <w:rsid w:val="006477D9"/>
    <w:rsid w:val="0064794E"/>
    <w:rsid w:val="00650D28"/>
    <w:rsid w:val="00651A9F"/>
    <w:rsid w:val="00653435"/>
    <w:rsid w:val="00653B76"/>
    <w:rsid w:val="0065419C"/>
    <w:rsid w:val="00654EE7"/>
    <w:rsid w:val="006566BC"/>
    <w:rsid w:val="00657465"/>
    <w:rsid w:val="00661E88"/>
    <w:rsid w:val="00663784"/>
    <w:rsid w:val="006639E4"/>
    <w:rsid w:val="00664CAE"/>
    <w:rsid w:val="00665996"/>
    <w:rsid w:val="006677A4"/>
    <w:rsid w:val="00667F0F"/>
    <w:rsid w:val="00670025"/>
    <w:rsid w:val="00670242"/>
    <w:rsid w:val="006705DB"/>
    <w:rsid w:val="00671390"/>
    <w:rsid w:val="00673F9E"/>
    <w:rsid w:val="00675D4A"/>
    <w:rsid w:val="006766C6"/>
    <w:rsid w:val="0067735E"/>
    <w:rsid w:val="0068092E"/>
    <w:rsid w:val="006813FA"/>
    <w:rsid w:val="0068203D"/>
    <w:rsid w:val="0068298D"/>
    <w:rsid w:val="00682CD2"/>
    <w:rsid w:val="00683F07"/>
    <w:rsid w:val="00686051"/>
    <w:rsid w:val="0068661F"/>
    <w:rsid w:val="00686E5A"/>
    <w:rsid w:val="00687632"/>
    <w:rsid w:val="006909FF"/>
    <w:rsid w:val="00690EC3"/>
    <w:rsid w:val="006935E2"/>
    <w:rsid w:val="00693EB4"/>
    <w:rsid w:val="0069460B"/>
    <w:rsid w:val="00694B86"/>
    <w:rsid w:val="006968B0"/>
    <w:rsid w:val="00696F49"/>
    <w:rsid w:val="006A0FDA"/>
    <w:rsid w:val="006A29C2"/>
    <w:rsid w:val="006A476A"/>
    <w:rsid w:val="006A4DA9"/>
    <w:rsid w:val="006A60A9"/>
    <w:rsid w:val="006A735B"/>
    <w:rsid w:val="006A74D1"/>
    <w:rsid w:val="006A7BE1"/>
    <w:rsid w:val="006B0117"/>
    <w:rsid w:val="006B0386"/>
    <w:rsid w:val="006B0794"/>
    <w:rsid w:val="006B1374"/>
    <w:rsid w:val="006B1987"/>
    <w:rsid w:val="006B28A1"/>
    <w:rsid w:val="006B3544"/>
    <w:rsid w:val="006B3D3C"/>
    <w:rsid w:val="006B4850"/>
    <w:rsid w:val="006B4984"/>
    <w:rsid w:val="006B4D24"/>
    <w:rsid w:val="006B5B34"/>
    <w:rsid w:val="006B6B7E"/>
    <w:rsid w:val="006B77E8"/>
    <w:rsid w:val="006C0DDB"/>
    <w:rsid w:val="006C10D9"/>
    <w:rsid w:val="006C10F9"/>
    <w:rsid w:val="006C1B59"/>
    <w:rsid w:val="006C2A13"/>
    <w:rsid w:val="006C2B54"/>
    <w:rsid w:val="006C2C80"/>
    <w:rsid w:val="006C433D"/>
    <w:rsid w:val="006C4BB9"/>
    <w:rsid w:val="006C68DA"/>
    <w:rsid w:val="006C6C01"/>
    <w:rsid w:val="006C7162"/>
    <w:rsid w:val="006C78C2"/>
    <w:rsid w:val="006C7F42"/>
    <w:rsid w:val="006D0211"/>
    <w:rsid w:val="006D0A96"/>
    <w:rsid w:val="006D1A7F"/>
    <w:rsid w:val="006D3804"/>
    <w:rsid w:val="006D4C6E"/>
    <w:rsid w:val="006D512C"/>
    <w:rsid w:val="006D5C81"/>
    <w:rsid w:val="006D5DD3"/>
    <w:rsid w:val="006D6163"/>
    <w:rsid w:val="006D71A8"/>
    <w:rsid w:val="006E001C"/>
    <w:rsid w:val="006E0316"/>
    <w:rsid w:val="006E2B89"/>
    <w:rsid w:val="006E376C"/>
    <w:rsid w:val="006E4908"/>
    <w:rsid w:val="006E4990"/>
    <w:rsid w:val="006E4B1D"/>
    <w:rsid w:val="006E7CC4"/>
    <w:rsid w:val="006F040D"/>
    <w:rsid w:val="006F16D3"/>
    <w:rsid w:val="006F2829"/>
    <w:rsid w:val="006F36DD"/>
    <w:rsid w:val="006F3A8C"/>
    <w:rsid w:val="006F4556"/>
    <w:rsid w:val="006F4B21"/>
    <w:rsid w:val="006F5D89"/>
    <w:rsid w:val="006F7841"/>
    <w:rsid w:val="00700C12"/>
    <w:rsid w:val="00701205"/>
    <w:rsid w:val="00702451"/>
    <w:rsid w:val="00703EA4"/>
    <w:rsid w:val="007041D2"/>
    <w:rsid w:val="007067B2"/>
    <w:rsid w:val="00707A13"/>
    <w:rsid w:val="00710A53"/>
    <w:rsid w:val="007119B3"/>
    <w:rsid w:val="00711F75"/>
    <w:rsid w:val="00712819"/>
    <w:rsid w:val="00712987"/>
    <w:rsid w:val="0071344E"/>
    <w:rsid w:val="00714D9E"/>
    <w:rsid w:val="00715E30"/>
    <w:rsid w:val="00716A86"/>
    <w:rsid w:val="00716E8B"/>
    <w:rsid w:val="00716FF5"/>
    <w:rsid w:val="0072043D"/>
    <w:rsid w:val="0072052D"/>
    <w:rsid w:val="0072080D"/>
    <w:rsid w:val="00720933"/>
    <w:rsid w:val="007219A0"/>
    <w:rsid w:val="00722C2E"/>
    <w:rsid w:val="00723AC7"/>
    <w:rsid w:val="0072504C"/>
    <w:rsid w:val="00725100"/>
    <w:rsid w:val="00725A1D"/>
    <w:rsid w:val="00725E52"/>
    <w:rsid w:val="00726B51"/>
    <w:rsid w:val="00727082"/>
    <w:rsid w:val="00727E26"/>
    <w:rsid w:val="0073009F"/>
    <w:rsid w:val="00730E4F"/>
    <w:rsid w:val="00732CC4"/>
    <w:rsid w:val="0073389F"/>
    <w:rsid w:val="00733D79"/>
    <w:rsid w:val="00734A76"/>
    <w:rsid w:val="0073534C"/>
    <w:rsid w:val="00735852"/>
    <w:rsid w:val="00737373"/>
    <w:rsid w:val="00740DBE"/>
    <w:rsid w:val="00743353"/>
    <w:rsid w:val="00743701"/>
    <w:rsid w:val="00744F31"/>
    <w:rsid w:val="0074510F"/>
    <w:rsid w:val="007456B0"/>
    <w:rsid w:val="007465E7"/>
    <w:rsid w:val="00747415"/>
    <w:rsid w:val="007507F3"/>
    <w:rsid w:val="00751202"/>
    <w:rsid w:val="007531DF"/>
    <w:rsid w:val="007539A8"/>
    <w:rsid w:val="00753A3D"/>
    <w:rsid w:val="0075485C"/>
    <w:rsid w:val="00754A4C"/>
    <w:rsid w:val="007555C1"/>
    <w:rsid w:val="00755786"/>
    <w:rsid w:val="00756632"/>
    <w:rsid w:val="0075751D"/>
    <w:rsid w:val="00761EC4"/>
    <w:rsid w:val="00762B44"/>
    <w:rsid w:val="007638AD"/>
    <w:rsid w:val="00763A59"/>
    <w:rsid w:val="00764218"/>
    <w:rsid w:val="0076433C"/>
    <w:rsid w:val="00765E13"/>
    <w:rsid w:val="00767EBE"/>
    <w:rsid w:val="007701E8"/>
    <w:rsid w:val="00770301"/>
    <w:rsid w:val="0077060C"/>
    <w:rsid w:val="007706B9"/>
    <w:rsid w:val="0077088C"/>
    <w:rsid w:val="00770C9B"/>
    <w:rsid w:val="00771ED9"/>
    <w:rsid w:val="00776E1F"/>
    <w:rsid w:val="0077797B"/>
    <w:rsid w:val="00777F7F"/>
    <w:rsid w:val="00782169"/>
    <w:rsid w:val="007832D6"/>
    <w:rsid w:val="00785260"/>
    <w:rsid w:val="00787683"/>
    <w:rsid w:val="00787EE6"/>
    <w:rsid w:val="00790B5F"/>
    <w:rsid w:val="007933BD"/>
    <w:rsid w:val="00793899"/>
    <w:rsid w:val="007947EC"/>
    <w:rsid w:val="007977C4"/>
    <w:rsid w:val="007A0D3E"/>
    <w:rsid w:val="007A3823"/>
    <w:rsid w:val="007A3C52"/>
    <w:rsid w:val="007A3F66"/>
    <w:rsid w:val="007A49F8"/>
    <w:rsid w:val="007A50BC"/>
    <w:rsid w:val="007A581A"/>
    <w:rsid w:val="007A5A2D"/>
    <w:rsid w:val="007A5E46"/>
    <w:rsid w:val="007A65F0"/>
    <w:rsid w:val="007A6816"/>
    <w:rsid w:val="007A695C"/>
    <w:rsid w:val="007A6CCD"/>
    <w:rsid w:val="007A712F"/>
    <w:rsid w:val="007A74E0"/>
    <w:rsid w:val="007B0528"/>
    <w:rsid w:val="007B09F4"/>
    <w:rsid w:val="007B0E21"/>
    <w:rsid w:val="007B1CE9"/>
    <w:rsid w:val="007B283B"/>
    <w:rsid w:val="007B3ACA"/>
    <w:rsid w:val="007B4F3A"/>
    <w:rsid w:val="007B5F87"/>
    <w:rsid w:val="007B7467"/>
    <w:rsid w:val="007B7DA0"/>
    <w:rsid w:val="007C0CC6"/>
    <w:rsid w:val="007C11CA"/>
    <w:rsid w:val="007C198A"/>
    <w:rsid w:val="007C1A75"/>
    <w:rsid w:val="007C1B9F"/>
    <w:rsid w:val="007C275C"/>
    <w:rsid w:val="007C276D"/>
    <w:rsid w:val="007C2CC9"/>
    <w:rsid w:val="007C2CDD"/>
    <w:rsid w:val="007C3979"/>
    <w:rsid w:val="007C40F6"/>
    <w:rsid w:val="007C5E2B"/>
    <w:rsid w:val="007C60A4"/>
    <w:rsid w:val="007C6331"/>
    <w:rsid w:val="007C7956"/>
    <w:rsid w:val="007D173D"/>
    <w:rsid w:val="007D20A4"/>
    <w:rsid w:val="007D27BB"/>
    <w:rsid w:val="007D314D"/>
    <w:rsid w:val="007D3C1D"/>
    <w:rsid w:val="007D4303"/>
    <w:rsid w:val="007D498F"/>
    <w:rsid w:val="007D4D82"/>
    <w:rsid w:val="007D57A8"/>
    <w:rsid w:val="007D5B73"/>
    <w:rsid w:val="007D628A"/>
    <w:rsid w:val="007D6C8E"/>
    <w:rsid w:val="007E06A1"/>
    <w:rsid w:val="007E3A10"/>
    <w:rsid w:val="007E5B90"/>
    <w:rsid w:val="007E6480"/>
    <w:rsid w:val="007E64B7"/>
    <w:rsid w:val="007E6DCD"/>
    <w:rsid w:val="007E7511"/>
    <w:rsid w:val="007E7FE7"/>
    <w:rsid w:val="007F0A6B"/>
    <w:rsid w:val="007F22B5"/>
    <w:rsid w:val="007F4BFA"/>
    <w:rsid w:val="007F4FF5"/>
    <w:rsid w:val="007F71D6"/>
    <w:rsid w:val="007F7C3C"/>
    <w:rsid w:val="008000E8"/>
    <w:rsid w:val="008012C5"/>
    <w:rsid w:val="00801EC2"/>
    <w:rsid w:val="00802A90"/>
    <w:rsid w:val="00802F1F"/>
    <w:rsid w:val="00803172"/>
    <w:rsid w:val="00803421"/>
    <w:rsid w:val="008040A8"/>
    <w:rsid w:val="008065DF"/>
    <w:rsid w:val="00806ACA"/>
    <w:rsid w:val="008071A5"/>
    <w:rsid w:val="00807DC8"/>
    <w:rsid w:val="008109FB"/>
    <w:rsid w:val="00810BC4"/>
    <w:rsid w:val="00811DB7"/>
    <w:rsid w:val="0081475C"/>
    <w:rsid w:val="00814878"/>
    <w:rsid w:val="00814B09"/>
    <w:rsid w:val="00814D9C"/>
    <w:rsid w:val="00816379"/>
    <w:rsid w:val="00816CC3"/>
    <w:rsid w:val="008175FC"/>
    <w:rsid w:val="0082138C"/>
    <w:rsid w:val="00821550"/>
    <w:rsid w:val="00821A1B"/>
    <w:rsid w:val="00821BB6"/>
    <w:rsid w:val="00822078"/>
    <w:rsid w:val="008222C0"/>
    <w:rsid w:val="008228EA"/>
    <w:rsid w:val="00823B63"/>
    <w:rsid w:val="00824B0B"/>
    <w:rsid w:val="008265E2"/>
    <w:rsid w:val="00826845"/>
    <w:rsid w:val="00826A4D"/>
    <w:rsid w:val="0083006C"/>
    <w:rsid w:val="0083118F"/>
    <w:rsid w:val="00831264"/>
    <w:rsid w:val="008314D8"/>
    <w:rsid w:val="00831844"/>
    <w:rsid w:val="0083198C"/>
    <w:rsid w:val="00831DF9"/>
    <w:rsid w:val="0083353E"/>
    <w:rsid w:val="00833B5C"/>
    <w:rsid w:val="008351F9"/>
    <w:rsid w:val="008357F4"/>
    <w:rsid w:val="008377F0"/>
    <w:rsid w:val="00837CC8"/>
    <w:rsid w:val="00837DAF"/>
    <w:rsid w:val="0084296C"/>
    <w:rsid w:val="00843037"/>
    <w:rsid w:val="00843E64"/>
    <w:rsid w:val="00843E67"/>
    <w:rsid w:val="0084491B"/>
    <w:rsid w:val="008454F2"/>
    <w:rsid w:val="00845C1C"/>
    <w:rsid w:val="00851377"/>
    <w:rsid w:val="00851DA5"/>
    <w:rsid w:val="00852924"/>
    <w:rsid w:val="00852C68"/>
    <w:rsid w:val="00852FA0"/>
    <w:rsid w:val="0085477E"/>
    <w:rsid w:val="0085490F"/>
    <w:rsid w:val="008550FF"/>
    <w:rsid w:val="00855509"/>
    <w:rsid w:val="008561B2"/>
    <w:rsid w:val="00856976"/>
    <w:rsid w:val="008603C4"/>
    <w:rsid w:val="00860DA8"/>
    <w:rsid w:val="0086120F"/>
    <w:rsid w:val="008615D9"/>
    <w:rsid w:val="00861D55"/>
    <w:rsid w:val="00862306"/>
    <w:rsid w:val="00863E78"/>
    <w:rsid w:val="00864515"/>
    <w:rsid w:val="008646D6"/>
    <w:rsid w:val="00865FFC"/>
    <w:rsid w:val="00866B74"/>
    <w:rsid w:val="00867B38"/>
    <w:rsid w:val="00872EEB"/>
    <w:rsid w:val="00874636"/>
    <w:rsid w:val="008757C4"/>
    <w:rsid w:val="0087627C"/>
    <w:rsid w:val="00877CA3"/>
    <w:rsid w:val="00880394"/>
    <w:rsid w:val="008806B8"/>
    <w:rsid w:val="00880D51"/>
    <w:rsid w:val="00880EB2"/>
    <w:rsid w:val="008811CE"/>
    <w:rsid w:val="008823C1"/>
    <w:rsid w:val="00882828"/>
    <w:rsid w:val="00882C35"/>
    <w:rsid w:val="00882FC7"/>
    <w:rsid w:val="00883913"/>
    <w:rsid w:val="00883AB1"/>
    <w:rsid w:val="00883F16"/>
    <w:rsid w:val="00884D65"/>
    <w:rsid w:val="00885101"/>
    <w:rsid w:val="00887298"/>
    <w:rsid w:val="00887ED0"/>
    <w:rsid w:val="008926E7"/>
    <w:rsid w:val="0089281C"/>
    <w:rsid w:val="00892B78"/>
    <w:rsid w:val="00892B9B"/>
    <w:rsid w:val="00896E38"/>
    <w:rsid w:val="008A1F7D"/>
    <w:rsid w:val="008A2EE2"/>
    <w:rsid w:val="008A46BE"/>
    <w:rsid w:val="008A4A6E"/>
    <w:rsid w:val="008A583C"/>
    <w:rsid w:val="008A66C1"/>
    <w:rsid w:val="008A671B"/>
    <w:rsid w:val="008B0EE7"/>
    <w:rsid w:val="008B155B"/>
    <w:rsid w:val="008B23BA"/>
    <w:rsid w:val="008B24A9"/>
    <w:rsid w:val="008B3C3D"/>
    <w:rsid w:val="008B3D72"/>
    <w:rsid w:val="008B4471"/>
    <w:rsid w:val="008B4C87"/>
    <w:rsid w:val="008B5063"/>
    <w:rsid w:val="008B5262"/>
    <w:rsid w:val="008B7139"/>
    <w:rsid w:val="008B7CB9"/>
    <w:rsid w:val="008C0A70"/>
    <w:rsid w:val="008C0FBF"/>
    <w:rsid w:val="008C3978"/>
    <w:rsid w:val="008C49BE"/>
    <w:rsid w:val="008C4B6B"/>
    <w:rsid w:val="008C582D"/>
    <w:rsid w:val="008C59FC"/>
    <w:rsid w:val="008C7B2E"/>
    <w:rsid w:val="008D00BD"/>
    <w:rsid w:val="008D07D0"/>
    <w:rsid w:val="008D0CB4"/>
    <w:rsid w:val="008D1BC1"/>
    <w:rsid w:val="008D2D60"/>
    <w:rsid w:val="008D2D7E"/>
    <w:rsid w:val="008D4319"/>
    <w:rsid w:val="008D687B"/>
    <w:rsid w:val="008D6E61"/>
    <w:rsid w:val="008D7CE5"/>
    <w:rsid w:val="008E29EB"/>
    <w:rsid w:val="008E3873"/>
    <w:rsid w:val="008E4FFE"/>
    <w:rsid w:val="008E6563"/>
    <w:rsid w:val="008E6CF5"/>
    <w:rsid w:val="008E6D6D"/>
    <w:rsid w:val="008F0CDF"/>
    <w:rsid w:val="008F0E90"/>
    <w:rsid w:val="008F263B"/>
    <w:rsid w:val="008F2D98"/>
    <w:rsid w:val="008F3A0E"/>
    <w:rsid w:val="008F40FD"/>
    <w:rsid w:val="008F44EA"/>
    <w:rsid w:val="008F60FB"/>
    <w:rsid w:val="008F6D1A"/>
    <w:rsid w:val="008F7837"/>
    <w:rsid w:val="008F7CB5"/>
    <w:rsid w:val="008F7FC6"/>
    <w:rsid w:val="0090214A"/>
    <w:rsid w:val="00903959"/>
    <w:rsid w:val="009057A7"/>
    <w:rsid w:val="00906719"/>
    <w:rsid w:val="00906A87"/>
    <w:rsid w:val="00907C64"/>
    <w:rsid w:val="0091030D"/>
    <w:rsid w:val="00910327"/>
    <w:rsid w:val="009104F9"/>
    <w:rsid w:val="00912559"/>
    <w:rsid w:val="009138E3"/>
    <w:rsid w:val="00913C0C"/>
    <w:rsid w:val="009144D9"/>
    <w:rsid w:val="00914C4E"/>
    <w:rsid w:val="009164AD"/>
    <w:rsid w:val="00916B46"/>
    <w:rsid w:val="009173F3"/>
    <w:rsid w:val="0091764F"/>
    <w:rsid w:val="009177FD"/>
    <w:rsid w:val="009208AF"/>
    <w:rsid w:val="009209E3"/>
    <w:rsid w:val="0092130E"/>
    <w:rsid w:val="00921D4E"/>
    <w:rsid w:val="00922096"/>
    <w:rsid w:val="009223CB"/>
    <w:rsid w:val="00924416"/>
    <w:rsid w:val="0092511E"/>
    <w:rsid w:val="0092561B"/>
    <w:rsid w:val="0092600C"/>
    <w:rsid w:val="009269CC"/>
    <w:rsid w:val="00927165"/>
    <w:rsid w:val="00927CD9"/>
    <w:rsid w:val="00931094"/>
    <w:rsid w:val="00931A41"/>
    <w:rsid w:val="00931BD9"/>
    <w:rsid w:val="00932B89"/>
    <w:rsid w:val="00933076"/>
    <w:rsid w:val="00934C4F"/>
    <w:rsid w:val="0093658A"/>
    <w:rsid w:val="00936FF5"/>
    <w:rsid w:val="00937675"/>
    <w:rsid w:val="00941395"/>
    <w:rsid w:val="0094459F"/>
    <w:rsid w:val="00944B95"/>
    <w:rsid w:val="009458B1"/>
    <w:rsid w:val="009468E2"/>
    <w:rsid w:val="00947A17"/>
    <w:rsid w:val="00950831"/>
    <w:rsid w:val="009508FB"/>
    <w:rsid w:val="00951134"/>
    <w:rsid w:val="00951CEF"/>
    <w:rsid w:val="00952336"/>
    <w:rsid w:val="00953BA1"/>
    <w:rsid w:val="00954EB8"/>
    <w:rsid w:val="00955FDE"/>
    <w:rsid w:val="00957B6C"/>
    <w:rsid w:val="00957F22"/>
    <w:rsid w:val="00960437"/>
    <w:rsid w:val="00962F7E"/>
    <w:rsid w:val="00962FA3"/>
    <w:rsid w:val="00963E85"/>
    <w:rsid w:val="00964F19"/>
    <w:rsid w:val="009652C1"/>
    <w:rsid w:val="0096689E"/>
    <w:rsid w:val="0096691E"/>
    <w:rsid w:val="00966D30"/>
    <w:rsid w:val="00970D0D"/>
    <w:rsid w:val="0097114A"/>
    <w:rsid w:val="009715CE"/>
    <w:rsid w:val="009717ED"/>
    <w:rsid w:val="00972320"/>
    <w:rsid w:val="00974B1A"/>
    <w:rsid w:val="009752DC"/>
    <w:rsid w:val="00975511"/>
    <w:rsid w:val="00975E70"/>
    <w:rsid w:val="0097695F"/>
    <w:rsid w:val="00977D82"/>
    <w:rsid w:val="00980717"/>
    <w:rsid w:val="009809D8"/>
    <w:rsid w:val="00980F22"/>
    <w:rsid w:val="009822EF"/>
    <w:rsid w:val="0098430B"/>
    <w:rsid w:val="00985B84"/>
    <w:rsid w:val="009863E8"/>
    <w:rsid w:val="009866FA"/>
    <w:rsid w:val="009905E5"/>
    <w:rsid w:val="00990A8D"/>
    <w:rsid w:val="00990F03"/>
    <w:rsid w:val="00990FBC"/>
    <w:rsid w:val="009910EF"/>
    <w:rsid w:val="00991C13"/>
    <w:rsid w:val="00992A32"/>
    <w:rsid w:val="00993685"/>
    <w:rsid w:val="00994E8C"/>
    <w:rsid w:val="00996D27"/>
    <w:rsid w:val="009A0567"/>
    <w:rsid w:val="009A2B35"/>
    <w:rsid w:val="009A2CA6"/>
    <w:rsid w:val="009A2D62"/>
    <w:rsid w:val="009A2E15"/>
    <w:rsid w:val="009A30B5"/>
    <w:rsid w:val="009A4C00"/>
    <w:rsid w:val="009A4E14"/>
    <w:rsid w:val="009A5F5A"/>
    <w:rsid w:val="009A6B6D"/>
    <w:rsid w:val="009A7AAF"/>
    <w:rsid w:val="009A7CE9"/>
    <w:rsid w:val="009B06BC"/>
    <w:rsid w:val="009B098E"/>
    <w:rsid w:val="009B0B41"/>
    <w:rsid w:val="009B0D04"/>
    <w:rsid w:val="009B37DB"/>
    <w:rsid w:val="009B46B8"/>
    <w:rsid w:val="009B4E3C"/>
    <w:rsid w:val="009B5FBC"/>
    <w:rsid w:val="009B65D9"/>
    <w:rsid w:val="009B7BD9"/>
    <w:rsid w:val="009C07E4"/>
    <w:rsid w:val="009C0851"/>
    <w:rsid w:val="009C20C8"/>
    <w:rsid w:val="009C3ED1"/>
    <w:rsid w:val="009C5EC2"/>
    <w:rsid w:val="009C6822"/>
    <w:rsid w:val="009C7016"/>
    <w:rsid w:val="009C7251"/>
    <w:rsid w:val="009C75AE"/>
    <w:rsid w:val="009D124D"/>
    <w:rsid w:val="009D1C0F"/>
    <w:rsid w:val="009D30F8"/>
    <w:rsid w:val="009D3B13"/>
    <w:rsid w:val="009D40C5"/>
    <w:rsid w:val="009D4668"/>
    <w:rsid w:val="009D5648"/>
    <w:rsid w:val="009D5FD0"/>
    <w:rsid w:val="009D6E64"/>
    <w:rsid w:val="009D76C9"/>
    <w:rsid w:val="009D7CA1"/>
    <w:rsid w:val="009E0CD8"/>
    <w:rsid w:val="009E15BF"/>
    <w:rsid w:val="009E19C4"/>
    <w:rsid w:val="009E2657"/>
    <w:rsid w:val="009E387D"/>
    <w:rsid w:val="009E39DF"/>
    <w:rsid w:val="009E4ADF"/>
    <w:rsid w:val="009E4C47"/>
    <w:rsid w:val="009E578C"/>
    <w:rsid w:val="009E7423"/>
    <w:rsid w:val="009E7BD0"/>
    <w:rsid w:val="009F02C5"/>
    <w:rsid w:val="009F05D6"/>
    <w:rsid w:val="009F0EB6"/>
    <w:rsid w:val="009F0F5C"/>
    <w:rsid w:val="009F2EB8"/>
    <w:rsid w:val="009F3238"/>
    <w:rsid w:val="009F370F"/>
    <w:rsid w:val="009F4256"/>
    <w:rsid w:val="009F5555"/>
    <w:rsid w:val="009F56AD"/>
    <w:rsid w:val="009F5A34"/>
    <w:rsid w:val="009F5A55"/>
    <w:rsid w:val="009F64A8"/>
    <w:rsid w:val="00A030B1"/>
    <w:rsid w:val="00A03F8B"/>
    <w:rsid w:val="00A04355"/>
    <w:rsid w:val="00A04FCC"/>
    <w:rsid w:val="00A05E1C"/>
    <w:rsid w:val="00A072FA"/>
    <w:rsid w:val="00A07F9C"/>
    <w:rsid w:val="00A10480"/>
    <w:rsid w:val="00A10956"/>
    <w:rsid w:val="00A10D1A"/>
    <w:rsid w:val="00A11BB7"/>
    <w:rsid w:val="00A11CB4"/>
    <w:rsid w:val="00A11F21"/>
    <w:rsid w:val="00A12056"/>
    <w:rsid w:val="00A12120"/>
    <w:rsid w:val="00A12595"/>
    <w:rsid w:val="00A12A9F"/>
    <w:rsid w:val="00A12ADF"/>
    <w:rsid w:val="00A133E0"/>
    <w:rsid w:val="00A14505"/>
    <w:rsid w:val="00A14984"/>
    <w:rsid w:val="00A166A5"/>
    <w:rsid w:val="00A16E15"/>
    <w:rsid w:val="00A17CE1"/>
    <w:rsid w:val="00A21793"/>
    <w:rsid w:val="00A21D4C"/>
    <w:rsid w:val="00A2203B"/>
    <w:rsid w:val="00A220EE"/>
    <w:rsid w:val="00A22389"/>
    <w:rsid w:val="00A233DA"/>
    <w:rsid w:val="00A23F4D"/>
    <w:rsid w:val="00A24823"/>
    <w:rsid w:val="00A255BC"/>
    <w:rsid w:val="00A27131"/>
    <w:rsid w:val="00A3053D"/>
    <w:rsid w:val="00A32820"/>
    <w:rsid w:val="00A32BD8"/>
    <w:rsid w:val="00A33F69"/>
    <w:rsid w:val="00A3579D"/>
    <w:rsid w:val="00A359F2"/>
    <w:rsid w:val="00A3677D"/>
    <w:rsid w:val="00A36A04"/>
    <w:rsid w:val="00A37469"/>
    <w:rsid w:val="00A40B94"/>
    <w:rsid w:val="00A41023"/>
    <w:rsid w:val="00A41764"/>
    <w:rsid w:val="00A4275E"/>
    <w:rsid w:val="00A42BFC"/>
    <w:rsid w:val="00A46396"/>
    <w:rsid w:val="00A4680C"/>
    <w:rsid w:val="00A46FDC"/>
    <w:rsid w:val="00A47A9A"/>
    <w:rsid w:val="00A47C2B"/>
    <w:rsid w:val="00A50443"/>
    <w:rsid w:val="00A507D7"/>
    <w:rsid w:val="00A5125C"/>
    <w:rsid w:val="00A51CB9"/>
    <w:rsid w:val="00A5357C"/>
    <w:rsid w:val="00A54067"/>
    <w:rsid w:val="00A55040"/>
    <w:rsid w:val="00A554CE"/>
    <w:rsid w:val="00A55AB5"/>
    <w:rsid w:val="00A567BF"/>
    <w:rsid w:val="00A570B5"/>
    <w:rsid w:val="00A57B90"/>
    <w:rsid w:val="00A60D09"/>
    <w:rsid w:val="00A61E0C"/>
    <w:rsid w:val="00A620AB"/>
    <w:rsid w:val="00A626AD"/>
    <w:rsid w:val="00A6284B"/>
    <w:rsid w:val="00A641DF"/>
    <w:rsid w:val="00A658E8"/>
    <w:rsid w:val="00A664C1"/>
    <w:rsid w:val="00A672CB"/>
    <w:rsid w:val="00A70C2C"/>
    <w:rsid w:val="00A70C6F"/>
    <w:rsid w:val="00A71FB1"/>
    <w:rsid w:val="00A72098"/>
    <w:rsid w:val="00A72767"/>
    <w:rsid w:val="00A72C2E"/>
    <w:rsid w:val="00A733E3"/>
    <w:rsid w:val="00A73AC4"/>
    <w:rsid w:val="00A73D7E"/>
    <w:rsid w:val="00A77108"/>
    <w:rsid w:val="00A77422"/>
    <w:rsid w:val="00A80F65"/>
    <w:rsid w:val="00A816DC"/>
    <w:rsid w:val="00A817A4"/>
    <w:rsid w:val="00A83585"/>
    <w:rsid w:val="00A9170F"/>
    <w:rsid w:val="00A93028"/>
    <w:rsid w:val="00A96009"/>
    <w:rsid w:val="00A9751C"/>
    <w:rsid w:val="00A97AF4"/>
    <w:rsid w:val="00A97C83"/>
    <w:rsid w:val="00AA0FE6"/>
    <w:rsid w:val="00AA4E0A"/>
    <w:rsid w:val="00AA5729"/>
    <w:rsid w:val="00AB195E"/>
    <w:rsid w:val="00AB2640"/>
    <w:rsid w:val="00AB287C"/>
    <w:rsid w:val="00AB29B9"/>
    <w:rsid w:val="00AB2D25"/>
    <w:rsid w:val="00AB31C3"/>
    <w:rsid w:val="00AB39EF"/>
    <w:rsid w:val="00AB3BB0"/>
    <w:rsid w:val="00AB61AB"/>
    <w:rsid w:val="00AB63B8"/>
    <w:rsid w:val="00AB6A21"/>
    <w:rsid w:val="00AB6CE4"/>
    <w:rsid w:val="00AB6DF8"/>
    <w:rsid w:val="00AB6F37"/>
    <w:rsid w:val="00AB7B4B"/>
    <w:rsid w:val="00AC0819"/>
    <w:rsid w:val="00AC1DF1"/>
    <w:rsid w:val="00AC2103"/>
    <w:rsid w:val="00AC330D"/>
    <w:rsid w:val="00AC684C"/>
    <w:rsid w:val="00AC712C"/>
    <w:rsid w:val="00AD000D"/>
    <w:rsid w:val="00AD0685"/>
    <w:rsid w:val="00AD11F3"/>
    <w:rsid w:val="00AD1C9E"/>
    <w:rsid w:val="00AD2D0D"/>
    <w:rsid w:val="00AD377B"/>
    <w:rsid w:val="00AD3CF9"/>
    <w:rsid w:val="00AD46B9"/>
    <w:rsid w:val="00AD65B2"/>
    <w:rsid w:val="00AD7D6B"/>
    <w:rsid w:val="00AE0C28"/>
    <w:rsid w:val="00AE23DA"/>
    <w:rsid w:val="00AE34AB"/>
    <w:rsid w:val="00AE3C5B"/>
    <w:rsid w:val="00AE45A8"/>
    <w:rsid w:val="00AE4A42"/>
    <w:rsid w:val="00AE51A7"/>
    <w:rsid w:val="00AE555E"/>
    <w:rsid w:val="00AE7A03"/>
    <w:rsid w:val="00AE7A2D"/>
    <w:rsid w:val="00AE7F5B"/>
    <w:rsid w:val="00AF0DEE"/>
    <w:rsid w:val="00AF193C"/>
    <w:rsid w:val="00AF2035"/>
    <w:rsid w:val="00AF2838"/>
    <w:rsid w:val="00AF2FB4"/>
    <w:rsid w:val="00AF50D0"/>
    <w:rsid w:val="00AF5B88"/>
    <w:rsid w:val="00AF6AD0"/>
    <w:rsid w:val="00B03A14"/>
    <w:rsid w:val="00B054E0"/>
    <w:rsid w:val="00B06248"/>
    <w:rsid w:val="00B066C0"/>
    <w:rsid w:val="00B10983"/>
    <w:rsid w:val="00B10C4A"/>
    <w:rsid w:val="00B10E08"/>
    <w:rsid w:val="00B10F2F"/>
    <w:rsid w:val="00B132A9"/>
    <w:rsid w:val="00B135DB"/>
    <w:rsid w:val="00B148AB"/>
    <w:rsid w:val="00B16C9A"/>
    <w:rsid w:val="00B16DB0"/>
    <w:rsid w:val="00B16DDC"/>
    <w:rsid w:val="00B1740B"/>
    <w:rsid w:val="00B174F2"/>
    <w:rsid w:val="00B179D1"/>
    <w:rsid w:val="00B22EDD"/>
    <w:rsid w:val="00B23C35"/>
    <w:rsid w:val="00B23EE8"/>
    <w:rsid w:val="00B24095"/>
    <w:rsid w:val="00B246CF"/>
    <w:rsid w:val="00B24846"/>
    <w:rsid w:val="00B2594D"/>
    <w:rsid w:val="00B25F47"/>
    <w:rsid w:val="00B26114"/>
    <w:rsid w:val="00B324D5"/>
    <w:rsid w:val="00B32E6B"/>
    <w:rsid w:val="00B33D3E"/>
    <w:rsid w:val="00B343F7"/>
    <w:rsid w:val="00B344CF"/>
    <w:rsid w:val="00B344E0"/>
    <w:rsid w:val="00B353E1"/>
    <w:rsid w:val="00B35698"/>
    <w:rsid w:val="00B40005"/>
    <w:rsid w:val="00B40F67"/>
    <w:rsid w:val="00B414DB"/>
    <w:rsid w:val="00B41F12"/>
    <w:rsid w:val="00B42E58"/>
    <w:rsid w:val="00B43E13"/>
    <w:rsid w:val="00B44DD6"/>
    <w:rsid w:val="00B465DC"/>
    <w:rsid w:val="00B476CF"/>
    <w:rsid w:val="00B47AAA"/>
    <w:rsid w:val="00B511FE"/>
    <w:rsid w:val="00B52559"/>
    <w:rsid w:val="00B541D9"/>
    <w:rsid w:val="00B54CF7"/>
    <w:rsid w:val="00B61691"/>
    <w:rsid w:val="00B618D2"/>
    <w:rsid w:val="00B61CD8"/>
    <w:rsid w:val="00B64141"/>
    <w:rsid w:val="00B64A2A"/>
    <w:rsid w:val="00B6571F"/>
    <w:rsid w:val="00B67067"/>
    <w:rsid w:val="00B67C40"/>
    <w:rsid w:val="00B71003"/>
    <w:rsid w:val="00B71AA3"/>
    <w:rsid w:val="00B7216C"/>
    <w:rsid w:val="00B748E3"/>
    <w:rsid w:val="00B74D04"/>
    <w:rsid w:val="00B80429"/>
    <w:rsid w:val="00B81553"/>
    <w:rsid w:val="00B83CFE"/>
    <w:rsid w:val="00B84070"/>
    <w:rsid w:val="00B8488C"/>
    <w:rsid w:val="00B85388"/>
    <w:rsid w:val="00B90392"/>
    <w:rsid w:val="00B90741"/>
    <w:rsid w:val="00B91092"/>
    <w:rsid w:val="00B9288B"/>
    <w:rsid w:val="00B9301A"/>
    <w:rsid w:val="00B93226"/>
    <w:rsid w:val="00B932BF"/>
    <w:rsid w:val="00B93F46"/>
    <w:rsid w:val="00B9469F"/>
    <w:rsid w:val="00B94A31"/>
    <w:rsid w:val="00B95A49"/>
    <w:rsid w:val="00B9744C"/>
    <w:rsid w:val="00B975F9"/>
    <w:rsid w:val="00BA0EBF"/>
    <w:rsid w:val="00BA119D"/>
    <w:rsid w:val="00BA20E7"/>
    <w:rsid w:val="00BA33C4"/>
    <w:rsid w:val="00BA4082"/>
    <w:rsid w:val="00BA4698"/>
    <w:rsid w:val="00BA4A9B"/>
    <w:rsid w:val="00BA4C78"/>
    <w:rsid w:val="00BA552F"/>
    <w:rsid w:val="00BA5853"/>
    <w:rsid w:val="00BA5D70"/>
    <w:rsid w:val="00BA5DA6"/>
    <w:rsid w:val="00BA5DDF"/>
    <w:rsid w:val="00BA6B58"/>
    <w:rsid w:val="00BB1389"/>
    <w:rsid w:val="00BB1E33"/>
    <w:rsid w:val="00BB246C"/>
    <w:rsid w:val="00BB3050"/>
    <w:rsid w:val="00BB339B"/>
    <w:rsid w:val="00BB3705"/>
    <w:rsid w:val="00BB3A5F"/>
    <w:rsid w:val="00BB4444"/>
    <w:rsid w:val="00BB5CAE"/>
    <w:rsid w:val="00BB5D4D"/>
    <w:rsid w:val="00BB6A53"/>
    <w:rsid w:val="00BB70F7"/>
    <w:rsid w:val="00BC0688"/>
    <w:rsid w:val="00BC12BE"/>
    <w:rsid w:val="00BC14F6"/>
    <w:rsid w:val="00BC3332"/>
    <w:rsid w:val="00BC4D39"/>
    <w:rsid w:val="00BC622A"/>
    <w:rsid w:val="00BC6C7A"/>
    <w:rsid w:val="00BD006F"/>
    <w:rsid w:val="00BD011F"/>
    <w:rsid w:val="00BD1460"/>
    <w:rsid w:val="00BD1909"/>
    <w:rsid w:val="00BD1A00"/>
    <w:rsid w:val="00BD268E"/>
    <w:rsid w:val="00BD2E5F"/>
    <w:rsid w:val="00BD3C39"/>
    <w:rsid w:val="00BD4515"/>
    <w:rsid w:val="00BD4D48"/>
    <w:rsid w:val="00BD6128"/>
    <w:rsid w:val="00BD6B7E"/>
    <w:rsid w:val="00BD6D87"/>
    <w:rsid w:val="00BD7AD5"/>
    <w:rsid w:val="00BE2AD3"/>
    <w:rsid w:val="00BE3334"/>
    <w:rsid w:val="00BE38E7"/>
    <w:rsid w:val="00BE3E3B"/>
    <w:rsid w:val="00BE4BD0"/>
    <w:rsid w:val="00BE50D2"/>
    <w:rsid w:val="00BE58C7"/>
    <w:rsid w:val="00BE5F97"/>
    <w:rsid w:val="00BE68DF"/>
    <w:rsid w:val="00BE6AB1"/>
    <w:rsid w:val="00BE6B5B"/>
    <w:rsid w:val="00BE73A7"/>
    <w:rsid w:val="00BE7BF8"/>
    <w:rsid w:val="00BF01DE"/>
    <w:rsid w:val="00BF123A"/>
    <w:rsid w:val="00BF238E"/>
    <w:rsid w:val="00BF2A0D"/>
    <w:rsid w:val="00BF3B22"/>
    <w:rsid w:val="00BF3FFD"/>
    <w:rsid w:val="00BF4158"/>
    <w:rsid w:val="00BF4639"/>
    <w:rsid w:val="00BF58E7"/>
    <w:rsid w:val="00BF63A2"/>
    <w:rsid w:val="00BF73AA"/>
    <w:rsid w:val="00BF7957"/>
    <w:rsid w:val="00BF7E4A"/>
    <w:rsid w:val="00C007F2"/>
    <w:rsid w:val="00C01104"/>
    <w:rsid w:val="00C011C0"/>
    <w:rsid w:val="00C01460"/>
    <w:rsid w:val="00C0161F"/>
    <w:rsid w:val="00C01FF9"/>
    <w:rsid w:val="00C02DAD"/>
    <w:rsid w:val="00C03DC0"/>
    <w:rsid w:val="00C046FF"/>
    <w:rsid w:val="00C0494F"/>
    <w:rsid w:val="00C04ADE"/>
    <w:rsid w:val="00C06154"/>
    <w:rsid w:val="00C0706A"/>
    <w:rsid w:val="00C07DB6"/>
    <w:rsid w:val="00C100CB"/>
    <w:rsid w:val="00C12C60"/>
    <w:rsid w:val="00C13DE5"/>
    <w:rsid w:val="00C14ABA"/>
    <w:rsid w:val="00C1636D"/>
    <w:rsid w:val="00C20001"/>
    <w:rsid w:val="00C2033B"/>
    <w:rsid w:val="00C2065A"/>
    <w:rsid w:val="00C2069D"/>
    <w:rsid w:val="00C21A24"/>
    <w:rsid w:val="00C22475"/>
    <w:rsid w:val="00C226E6"/>
    <w:rsid w:val="00C22B76"/>
    <w:rsid w:val="00C24250"/>
    <w:rsid w:val="00C24D29"/>
    <w:rsid w:val="00C2525F"/>
    <w:rsid w:val="00C25EB7"/>
    <w:rsid w:val="00C3019D"/>
    <w:rsid w:val="00C30346"/>
    <w:rsid w:val="00C31E35"/>
    <w:rsid w:val="00C32061"/>
    <w:rsid w:val="00C337D1"/>
    <w:rsid w:val="00C33B05"/>
    <w:rsid w:val="00C34CAA"/>
    <w:rsid w:val="00C34CF1"/>
    <w:rsid w:val="00C35592"/>
    <w:rsid w:val="00C35F57"/>
    <w:rsid w:val="00C36E3F"/>
    <w:rsid w:val="00C4099F"/>
    <w:rsid w:val="00C412A2"/>
    <w:rsid w:val="00C41F98"/>
    <w:rsid w:val="00C427C1"/>
    <w:rsid w:val="00C431C8"/>
    <w:rsid w:val="00C43A07"/>
    <w:rsid w:val="00C440E5"/>
    <w:rsid w:val="00C44303"/>
    <w:rsid w:val="00C4586A"/>
    <w:rsid w:val="00C473E9"/>
    <w:rsid w:val="00C50827"/>
    <w:rsid w:val="00C51768"/>
    <w:rsid w:val="00C517A0"/>
    <w:rsid w:val="00C51DD9"/>
    <w:rsid w:val="00C51E00"/>
    <w:rsid w:val="00C520C8"/>
    <w:rsid w:val="00C5297B"/>
    <w:rsid w:val="00C5372E"/>
    <w:rsid w:val="00C54A79"/>
    <w:rsid w:val="00C56579"/>
    <w:rsid w:val="00C56EC1"/>
    <w:rsid w:val="00C571AE"/>
    <w:rsid w:val="00C57C8A"/>
    <w:rsid w:val="00C62580"/>
    <w:rsid w:val="00C62BE1"/>
    <w:rsid w:val="00C6573B"/>
    <w:rsid w:val="00C6629C"/>
    <w:rsid w:val="00C673CE"/>
    <w:rsid w:val="00C7223F"/>
    <w:rsid w:val="00C73E44"/>
    <w:rsid w:val="00C75461"/>
    <w:rsid w:val="00C7661C"/>
    <w:rsid w:val="00C7710C"/>
    <w:rsid w:val="00C7767D"/>
    <w:rsid w:val="00C77CF9"/>
    <w:rsid w:val="00C808A8"/>
    <w:rsid w:val="00C80A97"/>
    <w:rsid w:val="00C80C85"/>
    <w:rsid w:val="00C816EC"/>
    <w:rsid w:val="00C822E7"/>
    <w:rsid w:val="00C828AB"/>
    <w:rsid w:val="00C82C60"/>
    <w:rsid w:val="00C82EAA"/>
    <w:rsid w:val="00C84626"/>
    <w:rsid w:val="00C8728A"/>
    <w:rsid w:val="00C87334"/>
    <w:rsid w:val="00C879FC"/>
    <w:rsid w:val="00C87A5A"/>
    <w:rsid w:val="00C9037B"/>
    <w:rsid w:val="00C9433F"/>
    <w:rsid w:val="00C94A25"/>
    <w:rsid w:val="00C95591"/>
    <w:rsid w:val="00C96434"/>
    <w:rsid w:val="00C96979"/>
    <w:rsid w:val="00CA0935"/>
    <w:rsid w:val="00CA143D"/>
    <w:rsid w:val="00CA1774"/>
    <w:rsid w:val="00CA2565"/>
    <w:rsid w:val="00CA31E4"/>
    <w:rsid w:val="00CA4DC5"/>
    <w:rsid w:val="00CA5D60"/>
    <w:rsid w:val="00CA5FEE"/>
    <w:rsid w:val="00CA71DB"/>
    <w:rsid w:val="00CA73BA"/>
    <w:rsid w:val="00CB1535"/>
    <w:rsid w:val="00CB1A71"/>
    <w:rsid w:val="00CB2F1F"/>
    <w:rsid w:val="00CB32D1"/>
    <w:rsid w:val="00CB4302"/>
    <w:rsid w:val="00CB443B"/>
    <w:rsid w:val="00CB5172"/>
    <w:rsid w:val="00CB596F"/>
    <w:rsid w:val="00CB635F"/>
    <w:rsid w:val="00CB7648"/>
    <w:rsid w:val="00CB7B84"/>
    <w:rsid w:val="00CC0700"/>
    <w:rsid w:val="00CC09EC"/>
    <w:rsid w:val="00CC1E99"/>
    <w:rsid w:val="00CC216D"/>
    <w:rsid w:val="00CC222D"/>
    <w:rsid w:val="00CC2382"/>
    <w:rsid w:val="00CC4434"/>
    <w:rsid w:val="00CC4CE6"/>
    <w:rsid w:val="00CC4F7E"/>
    <w:rsid w:val="00CC6D78"/>
    <w:rsid w:val="00CC781E"/>
    <w:rsid w:val="00CD0061"/>
    <w:rsid w:val="00CD04AE"/>
    <w:rsid w:val="00CD065E"/>
    <w:rsid w:val="00CD111F"/>
    <w:rsid w:val="00CD1E48"/>
    <w:rsid w:val="00CD247E"/>
    <w:rsid w:val="00CD261C"/>
    <w:rsid w:val="00CD2751"/>
    <w:rsid w:val="00CD2A79"/>
    <w:rsid w:val="00CD4660"/>
    <w:rsid w:val="00CD4B92"/>
    <w:rsid w:val="00CD4C98"/>
    <w:rsid w:val="00CD5015"/>
    <w:rsid w:val="00CD5871"/>
    <w:rsid w:val="00CD638A"/>
    <w:rsid w:val="00CD6EE5"/>
    <w:rsid w:val="00CD7A14"/>
    <w:rsid w:val="00CD7EE6"/>
    <w:rsid w:val="00CE112D"/>
    <w:rsid w:val="00CE2662"/>
    <w:rsid w:val="00CE2908"/>
    <w:rsid w:val="00CE3416"/>
    <w:rsid w:val="00CE41B8"/>
    <w:rsid w:val="00CE45E0"/>
    <w:rsid w:val="00CE4E65"/>
    <w:rsid w:val="00CE581A"/>
    <w:rsid w:val="00CE58CD"/>
    <w:rsid w:val="00CE5ACB"/>
    <w:rsid w:val="00CE5FB3"/>
    <w:rsid w:val="00CE65B1"/>
    <w:rsid w:val="00CE7708"/>
    <w:rsid w:val="00CE772B"/>
    <w:rsid w:val="00CE7B78"/>
    <w:rsid w:val="00CF2247"/>
    <w:rsid w:val="00CF4E32"/>
    <w:rsid w:val="00CF75F4"/>
    <w:rsid w:val="00CF7A8E"/>
    <w:rsid w:val="00D00277"/>
    <w:rsid w:val="00D016AA"/>
    <w:rsid w:val="00D01CA0"/>
    <w:rsid w:val="00D0302E"/>
    <w:rsid w:val="00D032D1"/>
    <w:rsid w:val="00D04B61"/>
    <w:rsid w:val="00D06372"/>
    <w:rsid w:val="00D063F3"/>
    <w:rsid w:val="00D1088B"/>
    <w:rsid w:val="00D137A4"/>
    <w:rsid w:val="00D13EFE"/>
    <w:rsid w:val="00D15DE6"/>
    <w:rsid w:val="00D15E57"/>
    <w:rsid w:val="00D17F41"/>
    <w:rsid w:val="00D20027"/>
    <w:rsid w:val="00D22290"/>
    <w:rsid w:val="00D23F82"/>
    <w:rsid w:val="00D24C80"/>
    <w:rsid w:val="00D24E99"/>
    <w:rsid w:val="00D250A3"/>
    <w:rsid w:val="00D256A4"/>
    <w:rsid w:val="00D25E12"/>
    <w:rsid w:val="00D275F3"/>
    <w:rsid w:val="00D30C5D"/>
    <w:rsid w:val="00D33375"/>
    <w:rsid w:val="00D339ED"/>
    <w:rsid w:val="00D35579"/>
    <w:rsid w:val="00D35B0A"/>
    <w:rsid w:val="00D361A7"/>
    <w:rsid w:val="00D368E2"/>
    <w:rsid w:val="00D41FBD"/>
    <w:rsid w:val="00D4215B"/>
    <w:rsid w:val="00D43749"/>
    <w:rsid w:val="00D43942"/>
    <w:rsid w:val="00D43DA6"/>
    <w:rsid w:val="00D441C8"/>
    <w:rsid w:val="00D44303"/>
    <w:rsid w:val="00D44539"/>
    <w:rsid w:val="00D448DF"/>
    <w:rsid w:val="00D461FD"/>
    <w:rsid w:val="00D47061"/>
    <w:rsid w:val="00D470BA"/>
    <w:rsid w:val="00D472E7"/>
    <w:rsid w:val="00D51FE7"/>
    <w:rsid w:val="00D52DFD"/>
    <w:rsid w:val="00D55C32"/>
    <w:rsid w:val="00D56862"/>
    <w:rsid w:val="00D6013D"/>
    <w:rsid w:val="00D61E22"/>
    <w:rsid w:val="00D623F7"/>
    <w:rsid w:val="00D623FA"/>
    <w:rsid w:val="00D624D5"/>
    <w:rsid w:val="00D62661"/>
    <w:rsid w:val="00D62FFE"/>
    <w:rsid w:val="00D639A9"/>
    <w:rsid w:val="00D63DCA"/>
    <w:rsid w:val="00D64A2E"/>
    <w:rsid w:val="00D6706A"/>
    <w:rsid w:val="00D679D8"/>
    <w:rsid w:val="00D71161"/>
    <w:rsid w:val="00D71619"/>
    <w:rsid w:val="00D7185B"/>
    <w:rsid w:val="00D71A0A"/>
    <w:rsid w:val="00D7298C"/>
    <w:rsid w:val="00D7338F"/>
    <w:rsid w:val="00D73587"/>
    <w:rsid w:val="00D7477A"/>
    <w:rsid w:val="00D75B98"/>
    <w:rsid w:val="00D75DAB"/>
    <w:rsid w:val="00D77F41"/>
    <w:rsid w:val="00D81126"/>
    <w:rsid w:val="00D81BAA"/>
    <w:rsid w:val="00D81BFF"/>
    <w:rsid w:val="00D8203E"/>
    <w:rsid w:val="00D82A53"/>
    <w:rsid w:val="00D8366F"/>
    <w:rsid w:val="00D8524A"/>
    <w:rsid w:val="00D8699F"/>
    <w:rsid w:val="00D86F89"/>
    <w:rsid w:val="00D90F37"/>
    <w:rsid w:val="00D914F7"/>
    <w:rsid w:val="00D91CCC"/>
    <w:rsid w:val="00D927BC"/>
    <w:rsid w:val="00D93947"/>
    <w:rsid w:val="00D93ADF"/>
    <w:rsid w:val="00D941AD"/>
    <w:rsid w:val="00D94F8B"/>
    <w:rsid w:val="00D958C6"/>
    <w:rsid w:val="00D9697A"/>
    <w:rsid w:val="00D97400"/>
    <w:rsid w:val="00DA011D"/>
    <w:rsid w:val="00DA0D26"/>
    <w:rsid w:val="00DA107B"/>
    <w:rsid w:val="00DA27EF"/>
    <w:rsid w:val="00DA3646"/>
    <w:rsid w:val="00DA4091"/>
    <w:rsid w:val="00DA43D4"/>
    <w:rsid w:val="00DA46A9"/>
    <w:rsid w:val="00DA47F5"/>
    <w:rsid w:val="00DA5B01"/>
    <w:rsid w:val="00DB03D5"/>
    <w:rsid w:val="00DB1108"/>
    <w:rsid w:val="00DB1DD7"/>
    <w:rsid w:val="00DB3CAC"/>
    <w:rsid w:val="00DB48A8"/>
    <w:rsid w:val="00DB5A23"/>
    <w:rsid w:val="00DB673E"/>
    <w:rsid w:val="00DC123F"/>
    <w:rsid w:val="00DC1CDD"/>
    <w:rsid w:val="00DC3092"/>
    <w:rsid w:val="00DC50AC"/>
    <w:rsid w:val="00DC5F42"/>
    <w:rsid w:val="00DC62C2"/>
    <w:rsid w:val="00DC668F"/>
    <w:rsid w:val="00DC6D82"/>
    <w:rsid w:val="00DC7931"/>
    <w:rsid w:val="00DC7A19"/>
    <w:rsid w:val="00DC7CE5"/>
    <w:rsid w:val="00DC7D6D"/>
    <w:rsid w:val="00DD0A53"/>
    <w:rsid w:val="00DD0B9D"/>
    <w:rsid w:val="00DD11DB"/>
    <w:rsid w:val="00DD1573"/>
    <w:rsid w:val="00DD1F29"/>
    <w:rsid w:val="00DD242D"/>
    <w:rsid w:val="00DD2F8C"/>
    <w:rsid w:val="00DD50AC"/>
    <w:rsid w:val="00DD5A28"/>
    <w:rsid w:val="00DD63C9"/>
    <w:rsid w:val="00DD6AFF"/>
    <w:rsid w:val="00DD6B3C"/>
    <w:rsid w:val="00DE19E6"/>
    <w:rsid w:val="00DE2C19"/>
    <w:rsid w:val="00DE39BB"/>
    <w:rsid w:val="00DE3EC8"/>
    <w:rsid w:val="00DE5C2C"/>
    <w:rsid w:val="00DE5D86"/>
    <w:rsid w:val="00DE615B"/>
    <w:rsid w:val="00DE6462"/>
    <w:rsid w:val="00DE67C2"/>
    <w:rsid w:val="00DF01E4"/>
    <w:rsid w:val="00DF0F23"/>
    <w:rsid w:val="00DF2CE6"/>
    <w:rsid w:val="00DF5F0D"/>
    <w:rsid w:val="00DF6903"/>
    <w:rsid w:val="00DF763A"/>
    <w:rsid w:val="00E00187"/>
    <w:rsid w:val="00E01226"/>
    <w:rsid w:val="00E02F2C"/>
    <w:rsid w:val="00E03792"/>
    <w:rsid w:val="00E04F50"/>
    <w:rsid w:val="00E06288"/>
    <w:rsid w:val="00E06543"/>
    <w:rsid w:val="00E100D7"/>
    <w:rsid w:val="00E11080"/>
    <w:rsid w:val="00E111F2"/>
    <w:rsid w:val="00E12314"/>
    <w:rsid w:val="00E12B31"/>
    <w:rsid w:val="00E1371C"/>
    <w:rsid w:val="00E14129"/>
    <w:rsid w:val="00E14A26"/>
    <w:rsid w:val="00E14CD6"/>
    <w:rsid w:val="00E1540C"/>
    <w:rsid w:val="00E1577F"/>
    <w:rsid w:val="00E15C38"/>
    <w:rsid w:val="00E15E6E"/>
    <w:rsid w:val="00E16B0A"/>
    <w:rsid w:val="00E17629"/>
    <w:rsid w:val="00E21307"/>
    <w:rsid w:val="00E218D5"/>
    <w:rsid w:val="00E2211A"/>
    <w:rsid w:val="00E22431"/>
    <w:rsid w:val="00E2247B"/>
    <w:rsid w:val="00E2376F"/>
    <w:rsid w:val="00E238C3"/>
    <w:rsid w:val="00E24B76"/>
    <w:rsid w:val="00E263A8"/>
    <w:rsid w:val="00E26DD6"/>
    <w:rsid w:val="00E3218C"/>
    <w:rsid w:val="00E324F4"/>
    <w:rsid w:val="00E3253A"/>
    <w:rsid w:val="00E32959"/>
    <w:rsid w:val="00E3538B"/>
    <w:rsid w:val="00E37394"/>
    <w:rsid w:val="00E37566"/>
    <w:rsid w:val="00E40671"/>
    <w:rsid w:val="00E40878"/>
    <w:rsid w:val="00E42041"/>
    <w:rsid w:val="00E42443"/>
    <w:rsid w:val="00E42700"/>
    <w:rsid w:val="00E42D15"/>
    <w:rsid w:val="00E43029"/>
    <w:rsid w:val="00E45999"/>
    <w:rsid w:val="00E45AD4"/>
    <w:rsid w:val="00E46FF3"/>
    <w:rsid w:val="00E52339"/>
    <w:rsid w:val="00E52CC7"/>
    <w:rsid w:val="00E55841"/>
    <w:rsid w:val="00E613CF"/>
    <w:rsid w:val="00E64D99"/>
    <w:rsid w:val="00E66A95"/>
    <w:rsid w:val="00E67020"/>
    <w:rsid w:val="00E700A3"/>
    <w:rsid w:val="00E705A2"/>
    <w:rsid w:val="00E707A3"/>
    <w:rsid w:val="00E70D88"/>
    <w:rsid w:val="00E71E82"/>
    <w:rsid w:val="00E725A9"/>
    <w:rsid w:val="00E72860"/>
    <w:rsid w:val="00E72C73"/>
    <w:rsid w:val="00E75702"/>
    <w:rsid w:val="00E77395"/>
    <w:rsid w:val="00E77F0E"/>
    <w:rsid w:val="00E810C9"/>
    <w:rsid w:val="00E81940"/>
    <w:rsid w:val="00E819B9"/>
    <w:rsid w:val="00E82A5E"/>
    <w:rsid w:val="00E832B5"/>
    <w:rsid w:val="00E84CFC"/>
    <w:rsid w:val="00E84F4D"/>
    <w:rsid w:val="00E90446"/>
    <w:rsid w:val="00E911DA"/>
    <w:rsid w:val="00E9217F"/>
    <w:rsid w:val="00E9218D"/>
    <w:rsid w:val="00E9276E"/>
    <w:rsid w:val="00E927FE"/>
    <w:rsid w:val="00E931AB"/>
    <w:rsid w:val="00E9330D"/>
    <w:rsid w:val="00E95188"/>
    <w:rsid w:val="00E96C3A"/>
    <w:rsid w:val="00E96CD7"/>
    <w:rsid w:val="00E97636"/>
    <w:rsid w:val="00EA0013"/>
    <w:rsid w:val="00EA0258"/>
    <w:rsid w:val="00EA130D"/>
    <w:rsid w:val="00EA1937"/>
    <w:rsid w:val="00EA25F7"/>
    <w:rsid w:val="00EA43BC"/>
    <w:rsid w:val="00EA6AB4"/>
    <w:rsid w:val="00EA6B6E"/>
    <w:rsid w:val="00EA7FEB"/>
    <w:rsid w:val="00EB0590"/>
    <w:rsid w:val="00EB0BD6"/>
    <w:rsid w:val="00EB0F1D"/>
    <w:rsid w:val="00EB178B"/>
    <w:rsid w:val="00EB33A4"/>
    <w:rsid w:val="00EB4EF5"/>
    <w:rsid w:val="00EB5D41"/>
    <w:rsid w:val="00EB5F92"/>
    <w:rsid w:val="00EB64AC"/>
    <w:rsid w:val="00EB6CF4"/>
    <w:rsid w:val="00EB7092"/>
    <w:rsid w:val="00EB7D59"/>
    <w:rsid w:val="00EC0317"/>
    <w:rsid w:val="00EC064B"/>
    <w:rsid w:val="00EC3404"/>
    <w:rsid w:val="00EC5605"/>
    <w:rsid w:val="00EC6E7B"/>
    <w:rsid w:val="00EC7E66"/>
    <w:rsid w:val="00EC7F32"/>
    <w:rsid w:val="00ED09CB"/>
    <w:rsid w:val="00ED281F"/>
    <w:rsid w:val="00ED35E3"/>
    <w:rsid w:val="00ED470E"/>
    <w:rsid w:val="00ED4DA4"/>
    <w:rsid w:val="00ED558D"/>
    <w:rsid w:val="00ED7999"/>
    <w:rsid w:val="00EE0A19"/>
    <w:rsid w:val="00EE1253"/>
    <w:rsid w:val="00EE1A42"/>
    <w:rsid w:val="00EE1D8E"/>
    <w:rsid w:val="00EE216E"/>
    <w:rsid w:val="00EE21E2"/>
    <w:rsid w:val="00EE3DD5"/>
    <w:rsid w:val="00EE44EE"/>
    <w:rsid w:val="00EE4B1D"/>
    <w:rsid w:val="00EE4DFB"/>
    <w:rsid w:val="00EE6150"/>
    <w:rsid w:val="00EE67D7"/>
    <w:rsid w:val="00EF17E9"/>
    <w:rsid w:val="00EF1DAF"/>
    <w:rsid w:val="00EF2156"/>
    <w:rsid w:val="00EF24DF"/>
    <w:rsid w:val="00EF2EDC"/>
    <w:rsid w:val="00EF3372"/>
    <w:rsid w:val="00EF4497"/>
    <w:rsid w:val="00EF4B25"/>
    <w:rsid w:val="00EF5275"/>
    <w:rsid w:val="00EF55B2"/>
    <w:rsid w:val="00EF70F9"/>
    <w:rsid w:val="00EF7ADF"/>
    <w:rsid w:val="00F0027A"/>
    <w:rsid w:val="00F01461"/>
    <w:rsid w:val="00F018DE"/>
    <w:rsid w:val="00F0231C"/>
    <w:rsid w:val="00F02B0C"/>
    <w:rsid w:val="00F042FE"/>
    <w:rsid w:val="00F06049"/>
    <w:rsid w:val="00F06060"/>
    <w:rsid w:val="00F0784A"/>
    <w:rsid w:val="00F0788B"/>
    <w:rsid w:val="00F07DED"/>
    <w:rsid w:val="00F1012E"/>
    <w:rsid w:val="00F1153A"/>
    <w:rsid w:val="00F119CF"/>
    <w:rsid w:val="00F12E4F"/>
    <w:rsid w:val="00F13DD7"/>
    <w:rsid w:val="00F13F0A"/>
    <w:rsid w:val="00F15081"/>
    <w:rsid w:val="00F15089"/>
    <w:rsid w:val="00F15180"/>
    <w:rsid w:val="00F15757"/>
    <w:rsid w:val="00F15AFD"/>
    <w:rsid w:val="00F15B4B"/>
    <w:rsid w:val="00F15C1D"/>
    <w:rsid w:val="00F15E55"/>
    <w:rsid w:val="00F16148"/>
    <w:rsid w:val="00F166D2"/>
    <w:rsid w:val="00F16B4A"/>
    <w:rsid w:val="00F20981"/>
    <w:rsid w:val="00F2100A"/>
    <w:rsid w:val="00F21384"/>
    <w:rsid w:val="00F2252C"/>
    <w:rsid w:val="00F22EDD"/>
    <w:rsid w:val="00F23638"/>
    <w:rsid w:val="00F2543B"/>
    <w:rsid w:val="00F25ACC"/>
    <w:rsid w:val="00F26A73"/>
    <w:rsid w:val="00F27FB6"/>
    <w:rsid w:val="00F321B6"/>
    <w:rsid w:val="00F323AA"/>
    <w:rsid w:val="00F32C9C"/>
    <w:rsid w:val="00F32DE8"/>
    <w:rsid w:val="00F32E62"/>
    <w:rsid w:val="00F330F0"/>
    <w:rsid w:val="00F34FC4"/>
    <w:rsid w:val="00F35CCD"/>
    <w:rsid w:val="00F407DC"/>
    <w:rsid w:val="00F41368"/>
    <w:rsid w:val="00F41561"/>
    <w:rsid w:val="00F4388A"/>
    <w:rsid w:val="00F4424F"/>
    <w:rsid w:val="00F44A8C"/>
    <w:rsid w:val="00F459DE"/>
    <w:rsid w:val="00F473F1"/>
    <w:rsid w:val="00F47C4C"/>
    <w:rsid w:val="00F47FB8"/>
    <w:rsid w:val="00F503B4"/>
    <w:rsid w:val="00F527C3"/>
    <w:rsid w:val="00F52E3F"/>
    <w:rsid w:val="00F54C36"/>
    <w:rsid w:val="00F55799"/>
    <w:rsid w:val="00F56E4A"/>
    <w:rsid w:val="00F57FF0"/>
    <w:rsid w:val="00F605A7"/>
    <w:rsid w:val="00F608D6"/>
    <w:rsid w:val="00F60939"/>
    <w:rsid w:val="00F60B00"/>
    <w:rsid w:val="00F61183"/>
    <w:rsid w:val="00F61BC1"/>
    <w:rsid w:val="00F621DD"/>
    <w:rsid w:val="00F63195"/>
    <w:rsid w:val="00F63782"/>
    <w:rsid w:val="00F63A16"/>
    <w:rsid w:val="00F645E4"/>
    <w:rsid w:val="00F65C95"/>
    <w:rsid w:val="00F65E3B"/>
    <w:rsid w:val="00F65FB4"/>
    <w:rsid w:val="00F665E8"/>
    <w:rsid w:val="00F66D98"/>
    <w:rsid w:val="00F679AF"/>
    <w:rsid w:val="00F67D1A"/>
    <w:rsid w:val="00F7146A"/>
    <w:rsid w:val="00F7402B"/>
    <w:rsid w:val="00F74731"/>
    <w:rsid w:val="00F747A9"/>
    <w:rsid w:val="00F74E96"/>
    <w:rsid w:val="00F75F6E"/>
    <w:rsid w:val="00F77679"/>
    <w:rsid w:val="00F81935"/>
    <w:rsid w:val="00F833AC"/>
    <w:rsid w:val="00F835E0"/>
    <w:rsid w:val="00F84050"/>
    <w:rsid w:val="00F8467F"/>
    <w:rsid w:val="00F84C12"/>
    <w:rsid w:val="00F85AF8"/>
    <w:rsid w:val="00F860EE"/>
    <w:rsid w:val="00F87917"/>
    <w:rsid w:val="00F91885"/>
    <w:rsid w:val="00F9248A"/>
    <w:rsid w:val="00F93C74"/>
    <w:rsid w:val="00F953A1"/>
    <w:rsid w:val="00F95F1D"/>
    <w:rsid w:val="00F96221"/>
    <w:rsid w:val="00F96BF6"/>
    <w:rsid w:val="00FA53AF"/>
    <w:rsid w:val="00FA665A"/>
    <w:rsid w:val="00FA6C0C"/>
    <w:rsid w:val="00FA7187"/>
    <w:rsid w:val="00FB0358"/>
    <w:rsid w:val="00FB0479"/>
    <w:rsid w:val="00FB3BAB"/>
    <w:rsid w:val="00FB4B0E"/>
    <w:rsid w:val="00FB5659"/>
    <w:rsid w:val="00FB6B83"/>
    <w:rsid w:val="00FB6C40"/>
    <w:rsid w:val="00FB71AD"/>
    <w:rsid w:val="00FB747D"/>
    <w:rsid w:val="00FB7751"/>
    <w:rsid w:val="00FC0F44"/>
    <w:rsid w:val="00FC1C7D"/>
    <w:rsid w:val="00FC26D3"/>
    <w:rsid w:val="00FC2AE6"/>
    <w:rsid w:val="00FC3023"/>
    <w:rsid w:val="00FC3784"/>
    <w:rsid w:val="00FC4198"/>
    <w:rsid w:val="00FC611D"/>
    <w:rsid w:val="00FC6F51"/>
    <w:rsid w:val="00FC777A"/>
    <w:rsid w:val="00FD084D"/>
    <w:rsid w:val="00FD0BF2"/>
    <w:rsid w:val="00FD35FB"/>
    <w:rsid w:val="00FD44A3"/>
    <w:rsid w:val="00FD5297"/>
    <w:rsid w:val="00FD5408"/>
    <w:rsid w:val="00FE0DDB"/>
    <w:rsid w:val="00FE207C"/>
    <w:rsid w:val="00FE36CF"/>
    <w:rsid w:val="00FE3CEE"/>
    <w:rsid w:val="00FE48D0"/>
    <w:rsid w:val="00FE5A6C"/>
    <w:rsid w:val="00FE6F8A"/>
    <w:rsid w:val="00FE7791"/>
    <w:rsid w:val="00FE7CD6"/>
    <w:rsid w:val="00FF0922"/>
    <w:rsid w:val="00FF1A50"/>
    <w:rsid w:val="00FF21FC"/>
    <w:rsid w:val="00FF2B95"/>
    <w:rsid w:val="00FF2BA3"/>
    <w:rsid w:val="00FF39C9"/>
    <w:rsid w:val="00FF3A2C"/>
    <w:rsid w:val="00FF4756"/>
    <w:rsid w:val="00FF53E9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E4D352"/>
  <w15:chartTrackingRefBased/>
  <w15:docId w15:val="{F449F6FE-CAE0-473E-846D-48063E46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817A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109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1098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B109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AF6AD0"/>
    <w:pPr>
      <w:keepNext/>
      <w:keepLines/>
      <w:tabs>
        <w:tab w:val="num" w:pos="864"/>
      </w:tabs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AF6AD0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AF6AD0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AF6AD0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AF6AD0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AF6AD0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sid w:val="00B10983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rsid w:val="00B10983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styleId="a3">
    <w:name w:val="footer"/>
    <w:basedOn w:val="a"/>
    <w:autoRedefine/>
    <w:rsid w:val="009138E3"/>
    <w:pPr>
      <w:pBdr>
        <w:top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B10983"/>
  </w:style>
  <w:style w:type="paragraph" w:styleId="a5">
    <w:name w:val="header"/>
    <w:basedOn w:val="a"/>
    <w:autoRedefine/>
    <w:rsid w:val="008A1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B10983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B10983"/>
    <w:pPr>
      <w:ind w:left="210"/>
      <w:jc w:val="left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B10983"/>
    <w:pPr>
      <w:ind w:left="420"/>
      <w:jc w:val="left"/>
    </w:pPr>
    <w:rPr>
      <w:i/>
      <w:iCs/>
      <w:sz w:val="20"/>
      <w:szCs w:val="20"/>
    </w:rPr>
  </w:style>
  <w:style w:type="character" w:styleId="a6">
    <w:name w:val="Hyperlink"/>
    <w:uiPriority w:val="99"/>
    <w:rsid w:val="00B10983"/>
    <w:rPr>
      <w:color w:val="0000FF"/>
      <w:u w:val="single"/>
    </w:rPr>
  </w:style>
  <w:style w:type="paragraph" w:customStyle="1" w:styleId="Body">
    <w:name w:val="Body"/>
    <w:basedOn w:val="a"/>
    <w:rsid w:val="00B10983"/>
    <w:pPr>
      <w:widowControl/>
      <w:spacing w:before="120"/>
    </w:pPr>
    <w:rPr>
      <w:rFonts w:ascii="宋体"/>
      <w:snapToGrid w:val="0"/>
      <w:kern w:val="0"/>
      <w:sz w:val="20"/>
      <w:szCs w:val="20"/>
    </w:rPr>
  </w:style>
  <w:style w:type="paragraph" w:customStyle="1" w:styleId="a7">
    <w:name w:val="文档名"/>
    <w:basedOn w:val="a"/>
    <w:rsid w:val="00B10983"/>
    <w:pPr>
      <w:widowControl/>
      <w:overflowPunct w:val="0"/>
      <w:autoSpaceDE w:val="0"/>
      <w:autoSpaceDN w:val="0"/>
      <w:spacing w:before="100" w:after="600" w:line="600" w:lineRule="atLeast"/>
      <w:jc w:val="center"/>
    </w:pPr>
    <w:rPr>
      <w:rFonts w:ascii="Arial" w:eastAsia="黑体" w:hAnsi="Arial"/>
      <w:spacing w:val="-34"/>
      <w:kern w:val="0"/>
      <w:sz w:val="40"/>
      <w:szCs w:val="20"/>
      <w:lang w:bidi="he-IL"/>
    </w:rPr>
  </w:style>
  <w:style w:type="paragraph" w:styleId="a8">
    <w:name w:val="Title"/>
    <w:basedOn w:val="a"/>
    <w:next w:val="a"/>
    <w:autoRedefine/>
    <w:qFormat/>
    <w:rsid w:val="007B5F87"/>
    <w:pPr>
      <w:jc w:val="center"/>
    </w:pPr>
    <w:rPr>
      <w:rFonts w:ascii="宋体" w:hAnsi="宋体"/>
      <w:snapToGrid w:val="0"/>
      <w:kern w:val="0"/>
      <w:sz w:val="36"/>
      <w:szCs w:val="36"/>
    </w:rPr>
  </w:style>
  <w:style w:type="paragraph" w:customStyle="1" w:styleId="Default">
    <w:name w:val="Default"/>
    <w:rsid w:val="00B1098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9">
    <w:name w:val="Table Grid"/>
    <w:basedOn w:val="a1"/>
    <w:rsid w:val="006027E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ocument Map"/>
    <w:basedOn w:val="a"/>
    <w:semiHidden/>
    <w:rsid w:val="00B94A31"/>
    <w:pPr>
      <w:shd w:val="clear" w:color="auto" w:fill="000080"/>
    </w:pPr>
  </w:style>
  <w:style w:type="paragraph" w:customStyle="1" w:styleId="BT0">
    <w:name w:val="BT0"/>
    <w:basedOn w:val="1"/>
    <w:rsid w:val="005232A6"/>
    <w:rPr>
      <w:kern w:val="0"/>
      <w:lang w:val="zh-CN"/>
    </w:rPr>
  </w:style>
  <w:style w:type="paragraph" w:customStyle="1" w:styleId="BT1">
    <w:name w:val="BT1"/>
    <w:basedOn w:val="2"/>
    <w:rsid w:val="005232A6"/>
  </w:style>
  <w:style w:type="paragraph" w:customStyle="1" w:styleId="BT2">
    <w:name w:val="BT2"/>
    <w:basedOn w:val="a"/>
    <w:rsid w:val="005232A6"/>
    <w:rPr>
      <w:rFonts w:ascii="黑体" w:eastAsia="黑体"/>
      <w:sz w:val="24"/>
    </w:rPr>
  </w:style>
  <w:style w:type="character" w:customStyle="1" w:styleId="ab">
    <w:name w:val="封面表格"/>
    <w:rsid w:val="00383C2D"/>
    <w:rPr>
      <w:rFonts w:ascii="Arial" w:hAnsi="Arial"/>
      <w:b/>
      <w:bCs/>
      <w:color w:val="000000"/>
    </w:rPr>
  </w:style>
  <w:style w:type="paragraph" w:styleId="32">
    <w:name w:val="Body Text Indent 3"/>
    <w:basedOn w:val="a"/>
    <w:link w:val="33"/>
    <w:rsid w:val="0068298D"/>
    <w:pPr>
      <w:spacing w:before="50" w:line="360" w:lineRule="auto"/>
      <w:ind w:left="720"/>
    </w:pPr>
  </w:style>
  <w:style w:type="paragraph" w:customStyle="1" w:styleId="11">
    <w:name w:val="正文1"/>
    <w:basedOn w:val="a"/>
    <w:rsid w:val="00F61183"/>
    <w:pPr>
      <w:widowControl/>
      <w:overflowPunct w:val="0"/>
      <w:autoSpaceDE w:val="0"/>
      <w:autoSpaceDN w:val="0"/>
      <w:adjustRightInd w:val="0"/>
      <w:textAlignment w:val="baseline"/>
    </w:pPr>
    <w:rPr>
      <w:rFonts w:ascii="宋体"/>
      <w:noProof/>
      <w:kern w:val="0"/>
      <w:szCs w:val="20"/>
    </w:rPr>
  </w:style>
  <w:style w:type="paragraph" w:styleId="ac">
    <w:name w:val="table of figures"/>
    <w:basedOn w:val="a"/>
    <w:next w:val="a"/>
    <w:semiHidden/>
    <w:rsid w:val="008175FC"/>
    <w:pPr>
      <w:ind w:leftChars="200" w:left="840" w:hangingChars="200" w:hanging="420"/>
    </w:pPr>
  </w:style>
  <w:style w:type="paragraph" w:styleId="ad">
    <w:name w:val="Balloon Text"/>
    <w:basedOn w:val="a"/>
    <w:semiHidden/>
    <w:rsid w:val="00F22EDD"/>
    <w:rPr>
      <w:sz w:val="18"/>
      <w:szCs w:val="18"/>
    </w:rPr>
  </w:style>
  <w:style w:type="paragraph" w:styleId="40">
    <w:name w:val="toc 4"/>
    <w:basedOn w:val="a"/>
    <w:next w:val="a"/>
    <w:autoRedefine/>
    <w:uiPriority w:val="39"/>
    <w:rsid w:val="00EB6CF4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rsid w:val="00EB6CF4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rsid w:val="00EB6CF4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rsid w:val="00EB6CF4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rsid w:val="00EB6CF4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rsid w:val="00EB6CF4"/>
    <w:pPr>
      <w:ind w:left="1680"/>
      <w:jc w:val="left"/>
    </w:pPr>
    <w:rPr>
      <w:sz w:val="18"/>
      <w:szCs w:val="18"/>
    </w:rPr>
  </w:style>
  <w:style w:type="paragraph" w:customStyle="1" w:styleId="CharChar1">
    <w:name w:val="Char Char1"/>
    <w:basedOn w:val="a"/>
    <w:rsid w:val="00486975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33">
    <w:name w:val="正文文本缩进 3 字符"/>
    <w:link w:val="32"/>
    <w:rsid w:val="008A1F7D"/>
    <w:rPr>
      <w:rFonts w:eastAsia="宋体"/>
      <w:kern w:val="2"/>
      <w:sz w:val="21"/>
      <w:szCs w:val="24"/>
      <w:lang w:val="en-US" w:eastAsia="zh-CN" w:bidi="ar-SA"/>
    </w:rPr>
  </w:style>
  <w:style w:type="paragraph" w:styleId="ae">
    <w:name w:val="List Paragraph"/>
    <w:basedOn w:val="a"/>
    <w:uiPriority w:val="34"/>
    <w:qFormat/>
    <w:rsid w:val="00CD5015"/>
    <w:pPr>
      <w:ind w:firstLineChars="200" w:firstLine="420"/>
    </w:pPr>
  </w:style>
  <w:style w:type="character" w:styleId="af">
    <w:name w:val="FollowedHyperlink"/>
    <w:basedOn w:val="a0"/>
    <w:rsid w:val="007A74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3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MPS-&#29992;&#25143;&#25805;&#20316;&#25163;&#20876;V1.1(2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DE0C2-6546-4E66-92DF-16F5EE0FA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MPS-用户操作手册V1.1(2).dot</Template>
  <TotalTime>1034</TotalTime>
  <Pages>39</Pages>
  <Words>8127</Words>
  <Characters>46329</Characters>
  <Application>Microsoft Office Word</Application>
  <DocSecurity>0</DocSecurity>
  <Lines>386</Lines>
  <Paragraphs>108</Paragraphs>
  <ScaleCrop>false</ScaleCrop>
  <Company>xmz.com</Company>
  <LinksUpToDate>false</LinksUpToDate>
  <CharactersWithSpaces>54348</CharactersWithSpaces>
  <SharedDoc>false</SharedDoc>
  <HLinks>
    <vt:vector size="1392" baseType="variant">
      <vt:variant>
        <vt:i4>1114169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_Toc266958815</vt:lpwstr>
      </vt:variant>
      <vt:variant>
        <vt:i4>1114169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_Toc266958814</vt:lpwstr>
      </vt:variant>
      <vt:variant>
        <vt:i4>1114169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_Toc266958813</vt:lpwstr>
      </vt:variant>
      <vt:variant>
        <vt:i4>1114169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_Toc266958811</vt:lpwstr>
      </vt:variant>
      <vt:variant>
        <vt:i4>1114169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_Toc266958810</vt:lpwstr>
      </vt:variant>
      <vt:variant>
        <vt:i4>1048633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_Toc266958809</vt:lpwstr>
      </vt:variant>
      <vt:variant>
        <vt:i4>1048633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_Toc266958808</vt:lpwstr>
      </vt:variant>
      <vt:variant>
        <vt:i4>1638454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_Toc266958796</vt:lpwstr>
      </vt:variant>
      <vt:variant>
        <vt:i4>1638454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_Toc266958795</vt:lpwstr>
      </vt:variant>
      <vt:variant>
        <vt:i4>1638454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_Toc266958794</vt:lpwstr>
      </vt:variant>
      <vt:variant>
        <vt:i4>1638454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_Toc266958793</vt:lpwstr>
      </vt:variant>
      <vt:variant>
        <vt:i4>1638454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_Toc266958792</vt:lpwstr>
      </vt:variant>
      <vt:variant>
        <vt:i4>1638454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_Toc266958791</vt:lpwstr>
      </vt:variant>
      <vt:variant>
        <vt:i4>1638454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_Toc266958790</vt:lpwstr>
      </vt:variant>
      <vt:variant>
        <vt:i4>1572918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_Toc266958789</vt:lpwstr>
      </vt:variant>
      <vt:variant>
        <vt:i4>1572918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_Toc266958788</vt:lpwstr>
      </vt:variant>
      <vt:variant>
        <vt:i4>1507382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_Toc266958778</vt:lpwstr>
      </vt:variant>
      <vt:variant>
        <vt:i4>1507382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_Toc266958777</vt:lpwstr>
      </vt:variant>
      <vt:variant>
        <vt:i4>1507382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_Toc266958776</vt:lpwstr>
      </vt:variant>
      <vt:variant>
        <vt:i4>1507382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_Toc266958775</vt:lpwstr>
      </vt:variant>
      <vt:variant>
        <vt:i4>1507382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_Toc266958774</vt:lpwstr>
      </vt:variant>
      <vt:variant>
        <vt:i4>1507382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_Toc266958773</vt:lpwstr>
      </vt:variant>
      <vt:variant>
        <vt:i4>1507382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_Toc266958772</vt:lpwstr>
      </vt:variant>
      <vt:variant>
        <vt:i4>1507382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_Toc266958771</vt:lpwstr>
      </vt:variant>
      <vt:variant>
        <vt:i4>1507382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_Toc266958770</vt:lpwstr>
      </vt:variant>
      <vt:variant>
        <vt:i4>1441846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_Toc266958769</vt:lpwstr>
      </vt:variant>
      <vt:variant>
        <vt:i4>1441846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_Toc266958768</vt:lpwstr>
      </vt:variant>
      <vt:variant>
        <vt:i4>1441846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_Toc266958767</vt:lpwstr>
      </vt:variant>
      <vt:variant>
        <vt:i4>1441846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_Toc266958766</vt:lpwstr>
      </vt:variant>
      <vt:variant>
        <vt:i4>1441846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_Toc266958765</vt:lpwstr>
      </vt:variant>
      <vt:variant>
        <vt:i4>1441846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_Toc266958764</vt:lpwstr>
      </vt:variant>
      <vt:variant>
        <vt:i4>1441846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_Toc266958763</vt:lpwstr>
      </vt:variant>
      <vt:variant>
        <vt:i4>1441846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_Toc266958762</vt:lpwstr>
      </vt:variant>
      <vt:variant>
        <vt:i4>1441846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_Toc266958761</vt:lpwstr>
      </vt:variant>
      <vt:variant>
        <vt:i4>1441846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_Toc266958760</vt:lpwstr>
      </vt:variant>
      <vt:variant>
        <vt:i4>1376310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_Toc266958759</vt:lpwstr>
      </vt:variant>
      <vt:variant>
        <vt:i4>1376310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_Toc266958758</vt:lpwstr>
      </vt:variant>
      <vt:variant>
        <vt:i4>1376310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_Toc266958757</vt:lpwstr>
      </vt:variant>
      <vt:variant>
        <vt:i4>1376310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_Toc266958756</vt:lpwstr>
      </vt:variant>
      <vt:variant>
        <vt:i4>1376310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_Toc266958755</vt:lpwstr>
      </vt:variant>
      <vt:variant>
        <vt:i4>1376310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_Toc266958754</vt:lpwstr>
      </vt:variant>
      <vt:variant>
        <vt:i4>1376310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_Toc266958752</vt:lpwstr>
      </vt:variant>
      <vt:variant>
        <vt:i4>1376310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_Toc266958751</vt:lpwstr>
      </vt:variant>
      <vt:variant>
        <vt:i4>1376310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_Toc266958750</vt:lpwstr>
      </vt:variant>
      <vt:variant>
        <vt:i4>1310774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_Toc266958749</vt:lpwstr>
      </vt:variant>
      <vt:variant>
        <vt:i4>1310774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_Toc266958748</vt:lpwstr>
      </vt:variant>
      <vt:variant>
        <vt:i4>1310774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_Toc266958747</vt:lpwstr>
      </vt:variant>
      <vt:variant>
        <vt:i4>1310774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_Toc266958746</vt:lpwstr>
      </vt:variant>
      <vt:variant>
        <vt:i4>1310774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_Toc266958745</vt:lpwstr>
      </vt:variant>
      <vt:variant>
        <vt:i4>1310774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_Toc266958744</vt:lpwstr>
      </vt:variant>
      <vt:variant>
        <vt:i4>1310774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_Toc266958743</vt:lpwstr>
      </vt:variant>
      <vt:variant>
        <vt:i4>1310774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_Toc266958742</vt:lpwstr>
      </vt:variant>
      <vt:variant>
        <vt:i4>1310774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_Toc266958741</vt:lpwstr>
      </vt:variant>
      <vt:variant>
        <vt:i4>1310774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_Toc266958740</vt:lpwstr>
      </vt:variant>
      <vt:variant>
        <vt:i4>1245238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_Toc266958739</vt:lpwstr>
      </vt:variant>
      <vt:variant>
        <vt:i4>1245238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_Toc266958738</vt:lpwstr>
      </vt:variant>
      <vt:variant>
        <vt:i4>1245238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_Toc266958737</vt:lpwstr>
      </vt:variant>
      <vt:variant>
        <vt:i4>1245238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_Toc266958736</vt:lpwstr>
      </vt:variant>
      <vt:variant>
        <vt:i4>1245238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_Toc266958735</vt:lpwstr>
      </vt:variant>
      <vt:variant>
        <vt:i4>1245238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_Toc266958734</vt:lpwstr>
      </vt:variant>
      <vt:variant>
        <vt:i4>1245238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_Toc266958733</vt:lpwstr>
      </vt:variant>
      <vt:variant>
        <vt:i4>1245238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_Toc266958732</vt:lpwstr>
      </vt:variant>
      <vt:variant>
        <vt:i4>1245238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_Toc266958731</vt:lpwstr>
      </vt:variant>
      <vt:variant>
        <vt:i4>1245238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_Toc266958730</vt:lpwstr>
      </vt:variant>
      <vt:variant>
        <vt:i4>1179702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_Toc266958729</vt:lpwstr>
      </vt:variant>
      <vt:variant>
        <vt:i4>1179702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_Toc266958728</vt:lpwstr>
      </vt:variant>
      <vt:variant>
        <vt:i4>1179702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_Toc266958727</vt:lpwstr>
      </vt:variant>
      <vt:variant>
        <vt:i4>1179702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_Toc266958726</vt:lpwstr>
      </vt:variant>
      <vt:variant>
        <vt:i4>1179702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_Toc266958725</vt:lpwstr>
      </vt:variant>
      <vt:variant>
        <vt:i4>1179702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_Toc266958724</vt:lpwstr>
      </vt:variant>
      <vt:variant>
        <vt:i4>1179702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_Toc266958723</vt:lpwstr>
      </vt:variant>
      <vt:variant>
        <vt:i4>1179702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_Toc266958722</vt:lpwstr>
      </vt:variant>
      <vt:variant>
        <vt:i4>1179702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_Toc266958721</vt:lpwstr>
      </vt:variant>
      <vt:variant>
        <vt:i4>1179702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_Toc266958720</vt:lpwstr>
      </vt:variant>
      <vt:variant>
        <vt:i4>1114166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_Toc266958719</vt:lpwstr>
      </vt:variant>
      <vt:variant>
        <vt:i4>1114166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_Toc266958718</vt:lpwstr>
      </vt:variant>
      <vt:variant>
        <vt:i4>1114166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_Toc266958717</vt:lpwstr>
      </vt:variant>
      <vt:variant>
        <vt:i4>1114166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_Toc266958716</vt:lpwstr>
      </vt:variant>
      <vt:variant>
        <vt:i4>1114166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_Toc266958715</vt:lpwstr>
      </vt:variant>
      <vt:variant>
        <vt:i4>1114166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_Toc266958714</vt:lpwstr>
      </vt:variant>
      <vt:variant>
        <vt:i4>1114166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_Toc266958713</vt:lpwstr>
      </vt:variant>
      <vt:variant>
        <vt:i4>1114166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_Toc266958712</vt:lpwstr>
      </vt:variant>
      <vt:variant>
        <vt:i4>1114166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_Toc266958711</vt:lpwstr>
      </vt:variant>
      <vt:variant>
        <vt:i4>1114166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_Toc266958710</vt:lpwstr>
      </vt:variant>
      <vt:variant>
        <vt:i4>1048630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_Toc266958709</vt:lpwstr>
      </vt:variant>
      <vt:variant>
        <vt:i4>1048630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_Toc266958708</vt:lpwstr>
      </vt:variant>
      <vt:variant>
        <vt:i4>1048630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_Toc266958707</vt:lpwstr>
      </vt:variant>
      <vt:variant>
        <vt:i4>1048630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_Toc266958706</vt:lpwstr>
      </vt:variant>
      <vt:variant>
        <vt:i4>1048630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_Toc266958705</vt:lpwstr>
      </vt:variant>
      <vt:variant>
        <vt:i4>1048630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_Toc266958704</vt:lpwstr>
      </vt:variant>
      <vt:variant>
        <vt:i4>1048630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_Toc266958703</vt:lpwstr>
      </vt:variant>
      <vt:variant>
        <vt:i4>1048630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_Toc266958702</vt:lpwstr>
      </vt:variant>
      <vt:variant>
        <vt:i4>1048630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_Toc266958701</vt:lpwstr>
      </vt:variant>
      <vt:variant>
        <vt:i4>1048630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_Toc266958700</vt:lpwstr>
      </vt:variant>
      <vt:variant>
        <vt:i4>1638455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_Toc266958692</vt:lpwstr>
      </vt:variant>
      <vt:variant>
        <vt:i4>1638455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_Toc266958691</vt:lpwstr>
      </vt:variant>
      <vt:variant>
        <vt:i4>1638455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_Toc266958690</vt:lpwstr>
      </vt:variant>
      <vt:variant>
        <vt:i4>1572919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_Toc266958689</vt:lpwstr>
      </vt:variant>
      <vt:variant>
        <vt:i4>1572919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_Toc266958688</vt:lpwstr>
      </vt:variant>
      <vt:variant>
        <vt:i4>1572919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_Toc266958687</vt:lpwstr>
      </vt:variant>
      <vt:variant>
        <vt:i4>1572919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_Toc266958686</vt:lpwstr>
      </vt:variant>
      <vt:variant>
        <vt:i4>1572919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_Toc266958685</vt:lpwstr>
      </vt:variant>
      <vt:variant>
        <vt:i4>1572919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_Toc266958684</vt:lpwstr>
      </vt:variant>
      <vt:variant>
        <vt:i4>1572919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_Toc266958683</vt:lpwstr>
      </vt:variant>
      <vt:variant>
        <vt:i4>1572919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_Toc266958682</vt:lpwstr>
      </vt:variant>
      <vt:variant>
        <vt:i4>1572919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_Toc266958681</vt:lpwstr>
      </vt:variant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_Toc266958680</vt:lpwstr>
      </vt:variant>
      <vt:variant>
        <vt:i4>1507383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_Toc266958679</vt:lpwstr>
      </vt:variant>
      <vt:variant>
        <vt:i4>1507383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_Toc266958678</vt:lpwstr>
      </vt:variant>
      <vt:variant>
        <vt:i4>1507383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_Toc266958677</vt:lpwstr>
      </vt:variant>
      <vt:variant>
        <vt:i4>1507383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_Toc266958676</vt:lpwstr>
      </vt:variant>
      <vt:variant>
        <vt:i4>1507383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_Toc266958675</vt:lpwstr>
      </vt:variant>
      <vt:variant>
        <vt:i4>1507383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_Toc266958674</vt:lpwstr>
      </vt:variant>
      <vt:variant>
        <vt:i4>1507383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_Toc266958673</vt:lpwstr>
      </vt:variant>
      <vt:variant>
        <vt:i4>1507383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_Toc266958672</vt:lpwstr>
      </vt:variant>
      <vt:variant>
        <vt:i4>1507383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_Toc266958670</vt:lpwstr>
      </vt:variant>
      <vt:variant>
        <vt:i4>1441847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_Toc266958669</vt:lpwstr>
      </vt:variant>
      <vt:variant>
        <vt:i4>1441847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_Toc266958668</vt:lpwstr>
      </vt:variant>
      <vt:variant>
        <vt:i4>1441847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_Toc266958667</vt:lpwstr>
      </vt:variant>
      <vt:variant>
        <vt:i4>1441847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_Toc266958666</vt:lpwstr>
      </vt:variant>
      <vt:variant>
        <vt:i4>1441847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_Toc266958665</vt:lpwstr>
      </vt:variant>
      <vt:variant>
        <vt:i4>1441847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_Toc266958664</vt:lpwstr>
      </vt:variant>
      <vt:variant>
        <vt:i4>1441847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_Toc266958663</vt:lpwstr>
      </vt:variant>
      <vt:variant>
        <vt:i4>1441847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_Toc266958662</vt:lpwstr>
      </vt:variant>
      <vt:variant>
        <vt:i4>1441847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_Toc266958661</vt:lpwstr>
      </vt:variant>
      <vt:variant>
        <vt:i4>1441847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_Toc266958660</vt:lpwstr>
      </vt:variant>
      <vt:variant>
        <vt:i4>1376311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_Toc266958659</vt:lpwstr>
      </vt:variant>
      <vt:variant>
        <vt:i4>1376311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_Toc266958658</vt:lpwstr>
      </vt:variant>
      <vt:variant>
        <vt:i4>1376311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_Toc266958657</vt:lpwstr>
      </vt:variant>
      <vt:variant>
        <vt:i4>1376311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_Toc266958656</vt:lpwstr>
      </vt:variant>
      <vt:variant>
        <vt:i4>1376311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_Toc266958655</vt:lpwstr>
      </vt:variant>
      <vt:variant>
        <vt:i4>1376311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_Toc266958654</vt:lpwstr>
      </vt:variant>
      <vt:variant>
        <vt:i4>1376311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_Toc266958653</vt:lpwstr>
      </vt:variant>
      <vt:variant>
        <vt:i4>1376311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_Toc266958652</vt:lpwstr>
      </vt:variant>
      <vt:variant>
        <vt:i4>1376311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_Toc266958651</vt:lpwstr>
      </vt:variant>
      <vt:variant>
        <vt:i4>1376311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_Toc266958650</vt:lpwstr>
      </vt:variant>
      <vt:variant>
        <vt:i4>1310775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_Toc266958648</vt:lpwstr>
      </vt:variant>
      <vt:variant>
        <vt:i4>1310775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_Toc266958647</vt:lpwstr>
      </vt:variant>
      <vt:variant>
        <vt:i4>1310775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_Toc266958646</vt:lpwstr>
      </vt:variant>
      <vt:variant>
        <vt:i4>1310775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_Toc266958645</vt:lpwstr>
      </vt:variant>
      <vt:variant>
        <vt:i4>1310775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_Toc266958644</vt:lpwstr>
      </vt:variant>
      <vt:variant>
        <vt:i4>1310775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_Toc266958643</vt:lpwstr>
      </vt:variant>
      <vt:variant>
        <vt:i4>1310775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_Toc266958642</vt:lpwstr>
      </vt:variant>
      <vt:variant>
        <vt:i4>1310775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_Toc266958641</vt:lpwstr>
      </vt:variant>
      <vt:variant>
        <vt:i4>1310775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_Toc266958640</vt:lpwstr>
      </vt:variant>
      <vt:variant>
        <vt:i4>1245239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_Toc266958639</vt:lpwstr>
      </vt:variant>
      <vt:variant>
        <vt:i4>1245239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_Toc266958638</vt:lpwstr>
      </vt:variant>
      <vt:variant>
        <vt:i4>1245239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_Toc266958637</vt:lpwstr>
      </vt:variant>
      <vt:variant>
        <vt:i4>1245239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_Toc266958636</vt:lpwstr>
      </vt:variant>
      <vt:variant>
        <vt:i4>1245239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_Toc266958635</vt:lpwstr>
      </vt:variant>
      <vt:variant>
        <vt:i4>1245239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_Toc266958634</vt:lpwstr>
      </vt:variant>
      <vt:variant>
        <vt:i4>1245239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_Toc266958633</vt:lpwstr>
      </vt:variant>
      <vt:variant>
        <vt:i4>1245239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_Toc266958632</vt:lpwstr>
      </vt:variant>
      <vt:variant>
        <vt:i4>1245239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_Toc266958631</vt:lpwstr>
      </vt:variant>
      <vt:variant>
        <vt:i4>1245239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_Toc266958630</vt:lpwstr>
      </vt:variant>
      <vt:variant>
        <vt:i4>1179703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_Toc266958629</vt:lpwstr>
      </vt:variant>
      <vt:variant>
        <vt:i4>1179703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_Toc266958628</vt:lpwstr>
      </vt:variant>
      <vt:variant>
        <vt:i4>1179703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_Toc266958627</vt:lpwstr>
      </vt:variant>
      <vt:variant>
        <vt:i4>1179703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_Toc266958626</vt:lpwstr>
      </vt:variant>
      <vt:variant>
        <vt:i4>1179703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_Toc266958625</vt:lpwstr>
      </vt:variant>
      <vt:variant>
        <vt:i4>1179703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_Toc266958624</vt:lpwstr>
      </vt:variant>
      <vt:variant>
        <vt:i4>1179703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_Toc266958623</vt:lpwstr>
      </vt:variant>
      <vt:variant>
        <vt:i4>1179703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_Toc266958622</vt:lpwstr>
      </vt:variant>
      <vt:variant>
        <vt:i4>1179703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_Toc266958621</vt:lpwstr>
      </vt:variant>
      <vt:variant>
        <vt:i4>1179703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_Toc266958620</vt:lpwstr>
      </vt:variant>
      <vt:variant>
        <vt:i4>1114167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_Toc266958619</vt:lpwstr>
      </vt:variant>
      <vt:variant>
        <vt:i4>1114167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_Toc266958618</vt:lpwstr>
      </vt:variant>
      <vt:variant>
        <vt:i4>1114167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_Toc266958617</vt:lpwstr>
      </vt:variant>
      <vt:variant>
        <vt:i4>1114167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_Toc266958616</vt:lpwstr>
      </vt:variant>
      <vt:variant>
        <vt:i4>1114167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_Toc266958615</vt:lpwstr>
      </vt:variant>
      <vt:variant>
        <vt:i4>1114167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_Toc266958614</vt:lpwstr>
      </vt:variant>
      <vt:variant>
        <vt:i4>1114167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_Toc266958613</vt:lpwstr>
      </vt:variant>
      <vt:variant>
        <vt:i4>1114167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_Toc266958612</vt:lpwstr>
      </vt:variant>
      <vt:variant>
        <vt:i4>1114167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_Toc266958611</vt:lpwstr>
      </vt:variant>
      <vt:variant>
        <vt:i4>1114167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_Toc266958610</vt:lpwstr>
      </vt:variant>
      <vt:variant>
        <vt:i4>1048631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_Toc266958609</vt:lpwstr>
      </vt:variant>
      <vt:variant>
        <vt:i4>1048631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_Toc266958608</vt:lpwstr>
      </vt:variant>
      <vt:variant>
        <vt:i4>1048631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_Toc266958607</vt:lpwstr>
      </vt:variant>
      <vt:variant>
        <vt:i4>1048631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_Toc266958606</vt:lpwstr>
      </vt:variant>
      <vt:variant>
        <vt:i4>1048631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_Toc266958605</vt:lpwstr>
      </vt:variant>
      <vt:variant>
        <vt:i4>1048631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_Toc266958604</vt:lpwstr>
      </vt:variant>
      <vt:variant>
        <vt:i4>1048631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_Toc266958602</vt:lpwstr>
      </vt:variant>
      <vt:variant>
        <vt:i4>1048631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_Toc266958601</vt:lpwstr>
      </vt:variant>
      <vt:variant>
        <vt:i4>1048631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_Toc266958600</vt:lpwstr>
      </vt:variant>
      <vt:variant>
        <vt:i4>1638452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_Toc266958599</vt:lpwstr>
      </vt:variant>
      <vt:variant>
        <vt:i4>1638452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_Toc266958598</vt:lpwstr>
      </vt:variant>
      <vt:variant>
        <vt:i4>1638452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_Toc266958597</vt:lpwstr>
      </vt:variant>
      <vt:variant>
        <vt:i4>1638452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_Toc266958596</vt:lpwstr>
      </vt:variant>
      <vt:variant>
        <vt:i4>1638452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_Toc266958595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_Toc266958594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_Toc266958592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_Toc266958591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_Toc266958590</vt:lpwstr>
      </vt:variant>
      <vt:variant>
        <vt:i4>1572916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_Toc266958589</vt:lpwstr>
      </vt:variant>
      <vt:variant>
        <vt:i4>1572916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_Toc266958588</vt:lpwstr>
      </vt:variant>
      <vt:variant>
        <vt:i4>1572916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_Toc266958587</vt:lpwstr>
      </vt:variant>
      <vt:variant>
        <vt:i4>1572916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_Toc266958586</vt:lpwstr>
      </vt:variant>
      <vt:variant>
        <vt:i4>1572916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_Toc266958585</vt:lpwstr>
      </vt:variant>
      <vt:variant>
        <vt:i4>1572916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_Toc266958584</vt:lpwstr>
      </vt:variant>
      <vt:variant>
        <vt:i4>1572916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_Toc266958583</vt:lpwstr>
      </vt:variant>
      <vt:variant>
        <vt:i4>1572916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_Toc266958582</vt:lpwstr>
      </vt:variant>
      <vt:variant>
        <vt:i4>1572916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_Toc266958581</vt:lpwstr>
      </vt:variant>
      <vt:variant>
        <vt:i4>1572916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_Toc266958580</vt:lpwstr>
      </vt:variant>
      <vt:variant>
        <vt:i4>1507380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_Toc266958579</vt:lpwstr>
      </vt:variant>
      <vt:variant>
        <vt:i4>1507380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_Toc266958578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_Toc266958577</vt:lpwstr>
      </vt:variant>
      <vt:variant>
        <vt:i4>1507380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_Toc266958576</vt:lpwstr>
      </vt:variant>
      <vt:variant>
        <vt:i4>1507380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_Toc266958575</vt:lpwstr>
      </vt:variant>
      <vt:variant>
        <vt:i4>1507380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_Toc266958574</vt:lpwstr>
      </vt:variant>
      <vt:variant>
        <vt:i4>1507380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_Toc266958573</vt:lpwstr>
      </vt:variant>
      <vt:variant>
        <vt:i4>1507380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_Toc266958572</vt:lpwstr>
      </vt:variant>
      <vt:variant>
        <vt:i4>1507380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_Toc266958571</vt:lpwstr>
      </vt:variant>
      <vt:variant>
        <vt:i4>1507380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_Toc266958570</vt:lpwstr>
      </vt:variant>
      <vt:variant>
        <vt:i4>1441844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_Toc266958569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_Toc266958568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_Toc266958567</vt:lpwstr>
      </vt:variant>
      <vt:variant>
        <vt:i4>1441844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_Toc266958566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_Toc266958565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_Toc266958564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_Toc266958563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_Toc266958562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_Toc266958561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_Toc266958560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_Toc266958559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_Toc266958558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_Toc266958557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_Toc266958556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_Toc266958554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_Toc266958553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_Toc266958552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_Toc266958551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_Toc266958550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宁波大榭集装箱码头操作管理系统</dc:title>
  <dc:subject/>
  <dc:creator>HP</dc:creator>
  <cp:keywords/>
  <cp:lastModifiedBy>legend chen</cp:lastModifiedBy>
  <cp:revision>36</cp:revision>
  <cp:lastPrinted>2006-12-28T08:34:00Z</cp:lastPrinted>
  <dcterms:created xsi:type="dcterms:W3CDTF">2017-10-09T02:56:00Z</dcterms:created>
  <dcterms:modified xsi:type="dcterms:W3CDTF">2017-10-15T04:53:00Z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0x0101005432A183E592AC42B7DDF8DBFAEF914C</vt:lpwstr>
  </property>
</Properties>
</file>